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417EAC" w14:textId="2D0E1FBA" w:rsidR="00E53A98" w:rsidRDefault="003A0683">
      <w:pPr>
        <w:rPr>
          <w:color w:val="FFFFFF" w:themeColor="background1"/>
          <w:sz w:val="144"/>
          <w:szCs w:val="120"/>
          <w14:shadow w14:blurRad="50800" w14:dist="38100" w14:dir="2700000" w14:sx="100000" w14:sy="100000" w14:kx="0" w14:ky="0" w14:algn="tl">
            <w14:schemeClr w14:val="bg1">
              <w14:alpha w14:val="60000"/>
              <w14:lumMod w14:val="85000"/>
            </w14:schemeClr>
          </w14:shadow>
        </w:rPr>
      </w:pPr>
      <w:r>
        <w:rPr>
          <w:noProof/>
          <w:lang w:eastAsia="ja-JP"/>
        </w:rPr>
        <w:drawing>
          <wp:anchor distT="0" distB="0" distL="114300" distR="114300" simplePos="0" relativeHeight="251660288" behindDoc="0" locked="0" layoutInCell="1" allowOverlap="1" wp14:anchorId="19AFC592" wp14:editId="45404282">
            <wp:simplePos x="0" y="0"/>
            <wp:positionH relativeFrom="column">
              <wp:posOffset>-927735</wp:posOffset>
            </wp:positionH>
            <wp:positionV relativeFrom="bottomMargin">
              <wp:align>top</wp:align>
            </wp:positionV>
            <wp:extent cx="2582545" cy="390525"/>
            <wp:effectExtent l="19050" t="0" r="27305" b="238125"/>
            <wp:wrapThrough wrapText="bothSides">
              <wp:wrapPolygon edited="0">
                <wp:start x="-159" y="0"/>
                <wp:lineTo x="-159" y="33717"/>
                <wp:lineTo x="20872" y="33717"/>
                <wp:lineTo x="21350" y="17912"/>
                <wp:lineTo x="21669" y="2107"/>
                <wp:lineTo x="19757" y="0"/>
                <wp:lineTo x="9082" y="0"/>
                <wp:lineTo x="-159"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2545" cy="390525"/>
                    </a:xfrm>
                    <a:prstGeom prst="rect">
                      <a:avLst/>
                    </a:prstGeom>
                    <a:noFill/>
                    <a:ln>
                      <a:noFill/>
                    </a:ln>
                    <a:effectLst>
                      <a:reflection blurRad="6350" stA="50000" endA="300" endPos="38500" dist="50800" dir="5400000" sy="-100000" algn="bl" rotWithShape="0"/>
                    </a:effectLst>
                  </pic:spPr>
                </pic:pic>
              </a:graphicData>
            </a:graphic>
            <wp14:sizeRelH relativeFrom="margin">
              <wp14:pctWidth>0</wp14:pctWidth>
            </wp14:sizeRelH>
            <wp14:sizeRelV relativeFrom="margin">
              <wp14:pctHeight>0</wp14:pctHeight>
            </wp14:sizeRelV>
          </wp:anchor>
        </w:drawing>
      </w:r>
      <w:r w:rsidR="00795765">
        <w:rPr>
          <w:noProof/>
          <w:lang w:eastAsia="ja-JP"/>
        </w:rPr>
        <w:drawing>
          <wp:anchor distT="0" distB="0" distL="114300" distR="114300" simplePos="0" relativeHeight="251655168" behindDoc="0" locked="0" layoutInCell="1" allowOverlap="1" wp14:anchorId="04265E9A" wp14:editId="4D443D4F">
            <wp:simplePos x="0" y="0"/>
            <wp:positionH relativeFrom="column">
              <wp:posOffset>453390</wp:posOffset>
            </wp:positionH>
            <wp:positionV relativeFrom="margin">
              <wp:posOffset>1745615</wp:posOffset>
            </wp:positionV>
            <wp:extent cx="5400675" cy="5400675"/>
            <wp:effectExtent l="0" t="0" r="0" b="0"/>
            <wp:wrapThrough wrapText="bothSides">
              <wp:wrapPolygon edited="0">
                <wp:start x="1981" y="4114"/>
                <wp:lineTo x="1905" y="6248"/>
                <wp:lineTo x="4724" y="6705"/>
                <wp:lineTo x="8990" y="6705"/>
                <wp:lineTo x="7771" y="7695"/>
                <wp:lineTo x="6781" y="8914"/>
                <wp:lineTo x="381" y="9219"/>
                <wp:lineTo x="152" y="9752"/>
                <wp:lineTo x="229" y="11810"/>
                <wp:lineTo x="9143" y="12800"/>
                <wp:lineTo x="7695" y="13029"/>
                <wp:lineTo x="5790" y="13486"/>
                <wp:lineTo x="5790" y="14019"/>
                <wp:lineTo x="5333" y="14476"/>
                <wp:lineTo x="5181" y="14781"/>
                <wp:lineTo x="5181" y="16152"/>
                <wp:lineTo x="6629" y="16457"/>
                <wp:lineTo x="10819" y="16457"/>
                <wp:lineTo x="5562" y="16990"/>
                <wp:lineTo x="1981" y="17524"/>
                <wp:lineTo x="1676" y="17981"/>
                <wp:lineTo x="1676" y="18286"/>
                <wp:lineTo x="1981" y="18895"/>
                <wp:lineTo x="990" y="19124"/>
                <wp:lineTo x="152" y="19733"/>
                <wp:lineTo x="229" y="20114"/>
                <wp:lineTo x="1067" y="20800"/>
                <wp:lineTo x="1143" y="20952"/>
                <wp:lineTo x="14400" y="20952"/>
                <wp:lineTo x="13790" y="20190"/>
                <wp:lineTo x="13790" y="18895"/>
                <wp:lineTo x="12495" y="18057"/>
                <wp:lineTo x="12038" y="17676"/>
                <wp:lineTo x="11733" y="17295"/>
                <wp:lineTo x="10819" y="16457"/>
                <wp:lineTo x="16762" y="16457"/>
                <wp:lineTo x="17829" y="16305"/>
                <wp:lineTo x="17752" y="15238"/>
                <wp:lineTo x="18590" y="14095"/>
                <wp:lineTo x="18743" y="13867"/>
                <wp:lineTo x="10819" y="12800"/>
                <wp:lineTo x="11962" y="12800"/>
                <wp:lineTo x="14933" y="11886"/>
                <wp:lineTo x="14933" y="11581"/>
                <wp:lineTo x="16076" y="10362"/>
                <wp:lineTo x="18438" y="9981"/>
                <wp:lineTo x="18514" y="9524"/>
                <wp:lineTo x="16762" y="9143"/>
                <wp:lineTo x="17448" y="9143"/>
                <wp:lineTo x="18590" y="8381"/>
                <wp:lineTo x="18514" y="7924"/>
                <wp:lineTo x="16533" y="6629"/>
                <wp:lineTo x="15619" y="6248"/>
                <wp:lineTo x="13181" y="5410"/>
                <wp:lineTo x="12724" y="5029"/>
                <wp:lineTo x="11352" y="4114"/>
                <wp:lineTo x="1981" y="4114"/>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anchor>
        </w:drawing>
      </w:r>
      <w:r w:rsidR="0016363C">
        <w:rPr>
          <w:noProof/>
          <w:lang w:eastAsia="ja-JP"/>
        </w:rPr>
        <mc:AlternateContent>
          <mc:Choice Requires="wps">
            <w:drawing>
              <wp:anchor distT="0" distB="0" distL="114300" distR="114300" simplePos="0" relativeHeight="251654144" behindDoc="0" locked="0" layoutInCell="1" allowOverlap="1" wp14:anchorId="7E293A08" wp14:editId="4DF0CF7F">
                <wp:simplePos x="0" y="0"/>
                <wp:positionH relativeFrom="column">
                  <wp:posOffset>-460703</wp:posOffset>
                </wp:positionH>
                <wp:positionV relativeFrom="paragraph">
                  <wp:posOffset>-870933</wp:posOffset>
                </wp:positionV>
                <wp:extent cx="0" cy="2639961"/>
                <wp:effectExtent l="76200" t="57150" r="95250" b="1265555"/>
                <wp:wrapNone/>
                <wp:docPr id="23" name="Straight Connector 23"/>
                <wp:cNvGraphicFramePr/>
                <a:graphic xmlns:a="http://schemas.openxmlformats.org/drawingml/2006/main">
                  <a:graphicData uri="http://schemas.microsoft.com/office/word/2010/wordprocessingShape">
                    <wps:wsp>
                      <wps:cNvCnPr/>
                      <wps:spPr>
                        <a:xfrm flipV="1">
                          <a:off x="0" y="0"/>
                          <a:ext cx="0" cy="2639961"/>
                        </a:xfrm>
                        <a:prstGeom prst="line">
                          <a:avLst/>
                        </a:prstGeom>
                        <a:ln>
                          <a:solidFill>
                            <a:schemeClr val="bg2"/>
                          </a:solidFill>
                        </a:ln>
                        <a:effectLst>
                          <a:glow rad="63500">
                            <a:schemeClr val="accent1">
                              <a:satMod val="175000"/>
                              <a:alpha val="40000"/>
                            </a:schemeClr>
                          </a:glow>
                          <a:reflection blurRad="6350" stA="50000" endA="275" endPos="40000" dist="1016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18A338" id="Straight Connector 23"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pt,-68.6pt" to="-36.3pt,1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" strokecolor="#e7eced [3214]"/>
            </w:pict>
          </mc:Fallback>
        </mc:AlternateContent>
      </w:r>
      <w:r w:rsidR="0016363C">
        <w:rPr>
          <w:noProof/>
          <w:lang w:eastAsia="ja-JP"/>
        </w:rPr>
        <mc:AlternateContent>
          <mc:Choice Requires="wps">
            <w:drawing>
              <wp:anchor distT="0" distB="0" distL="114300" distR="114300" simplePos="0" relativeHeight="251652096" behindDoc="0" locked="0" layoutInCell="1" allowOverlap="1" wp14:anchorId="4F88EE82" wp14:editId="2A552623">
                <wp:simplePos x="0" y="0"/>
                <wp:positionH relativeFrom="column">
                  <wp:posOffset>-1071245</wp:posOffset>
                </wp:positionH>
                <wp:positionV relativeFrom="paragraph">
                  <wp:posOffset>7593965</wp:posOffset>
                </wp:positionV>
                <wp:extent cx="611505" cy="0"/>
                <wp:effectExtent l="57150" t="76200" r="74295" b="95250"/>
                <wp:wrapNone/>
                <wp:docPr id="20" name="Straight Connector 20"/>
                <wp:cNvGraphicFramePr/>
                <a:graphic xmlns:a="http://schemas.openxmlformats.org/drawingml/2006/main">
                  <a:graphicData uri="http://schemas.microsoft.com/office/word/2010/wordprocessingShape">
                    <wps:wsp>
                      <wps:cNvCnPr/>
                      <wps:spPr>
                        <a:xfrm flipH="1">
                          <a:off x="0" y="0"/>
                          <a:ext cx="611505" cy="0"/>
                        </a:xfrm>
                        <a:prstGeom prst="line">
                          <a:avLst/>
                        </a:prstGeom>
                        <a:ln>
                          <a:solidFill>
                            <a:schemeClr val="bg2"/>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65E46" id="Straight Connector 20" o:spid="_x0000_s1026" style="position:absolute;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5pt,597.95pt" to="-36.2pt,5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" strokecolor="#e7eced [3214]"/>
            </w:pict>
          </mc:Fallback>
        </mc:AlternateContent>
      </w:r>
      <w:r w:rsidR="00060336">
        <w:rPr>
          <w:noProof/>
          <w:color w:val="FFFFFF" w:themeColor="background1"/>
          <w:sz w:val="144"/>
          <w:szCs w:val="120"/>
          <w:lang w:eastAsia="ja-JP"/>
        </w:rPr>
        <w:drawing>
          <wp:anchor distT="0" distB="0" distL="114300" distR="114300" simplePos="0" relativeHeight="251650048" behindDoc="1" locked="0" layoutInCell="1" allowOverlap="1" wp14:anchorId="5D0FCF15" wp14:editId="1FA4CEE1">
            <wp:simplePos x="0" y="0"/>
            <wp:positionH relativeFrom="column">
              <wp:posOffset>-1176554</wp:posOffset>
            </wp:positionH>
            <wp:positionV relativeFrom="paragraph">
              <wp:posOffset>-924560</wp:posOffset>
            </wp:positionV>
            <wp:extent cx="7729361" cy="10728000"/>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7729361" cy="1072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3A98">
        <w:rPr>
          <w:noProof/>
          <w:lang w:eastAsia="ja-JP"/>
        </w:rPr>
        <mc:AlternateContent>
          <mc:Choice Requires="wpc">
            <w:drawing>
              <wp:anchor distT="0" distB="0" distL="114300" distR="114300" simplePos="0" relativeHeight="251651072" behindDoc="1" locked="0" layoutInCell="1" allowOverlap="1" wp14:anchorId="7ECB4E57" wp14:editId="10A15021">
                <wp:simplePos x="0" y="0"/>
                <wp:positionH relativeFrom="column">
                  <wp:posOffset>-1090930</wp:posOffset>
                </wp:positionH>
                <wp:positionV relativeFrom="paragraph">
                  <wp:posOffset>-1782445</wp:posOffset>
                </wp:positionV>
                <wp:extent cx="11079480" cy="11776075"/>
                <wp:effectExtent l="0" t="0" r="26670" b="0"/>
                <wp:wrapNone/>
                <wp:docPr id="13" name="Lienzo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8" name="Group 18"/>
                        <wpg:cNvGrpSpPr/>
                        <wpg:grpSpPr>
                          <a:xfrm>
                            <a:off x="619125" y="1562101"/>
                            <a:ext cx="6217756" cy="3409444"/>
                            <a:chOff x="1423474" y="118120"/>
                            <a:chExt cx="5408950" cy="3409444"/>
                          </a:xfrm>
                        </wpg:grpSpPr>
                        <wps:wsp>
                          <wps:cNvPr id="10" name="Text Box 14"/>
                          <wps:cNvSpPr txBox="1">
                            <a:spLocks noChangeArrowheads="1"/>
                          </wps:cNvSpPr>
                          <wps:spPr bwMode="auto">
                            <a:xfrm>
                              <a:off x="1423474" y="118120"/>
                              <a:ext cx="4698155" cy="2038350"/>
                            </a:xfrm>
                            <a:prstGeom prst="rect">
                              <a:avLst/>
                            </a:prstGeom>
                            <a:noFill/>
                            <a:ln>
                              <a:noFill/>
                            </a:ln>
                            <a:effectLst>
                              <a:outerShdw blurRad="50800" dist="38100" dir="2700000" algn="tl" rotWithShape="0">
                                <a:prstClr val="black">
                                  <a:alpha val="40000"/>
                                </a:prstClr>
                              </a:outerShdw>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B929D" w14:textId="77777777" w:rsidR="0035134C" w:rsidRPr="007F5966" w:rsidRDefault="0035134C" w:rsidP="00D82472">
                                <w:pPr>
                                  <w:jc w:val="center"/>
                                  <w:rPr>
                                    <w:rFonts w:asciiTheme="majorHAnsi" w:hAnsiTheme="majorHAnsi" w:cstheme="majorHAnsi"/>
                                    <w:b/>
                                    <w:color w:val="C4E672" w:themeColor="accent1" w:themeTint="99"/>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1">
                                          <w14:alpha w14:val="5000"/>
                                          <w14:lumMod w14:val="60000"/>
                                          <w14:lumOff w14:val="40000"/>
                                        </w14:schemeClr>
                                      </w14:solidFill>
                                    </w14:textFill>
                                  </w:rPr>
                                </w:pPr>
                                <w:sdt>
                                  <w:sdtPr>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alias w:val="Título"/>
                                    <w:id w:val="326720240"/>
                                    <w:showingPlcHdr/>
                                    <w:dataBinding w:prefixMappings="xmlns:ns0='http://purl.org/dc/elements/1.1/' xmlns:ns1='http://schemas.openxmlformats.org/package/2006/metadata/core-properties' " w:xpath="/ns1:coreProperties[1]/ns0:title[1]" w:storeItemID="{6C3C8BC8-F283-45AE-878A-BAB7291924A1}"/>
                                    <w:text/>
                                  </w:sdtPr>
                                  <w:sdtContent>
                                    <w:r w:rsidRPr="007F5966">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t xml:space="preserve">     </w:t>
                                    </w:r>
                                  </w:sdtContent>
                                </w:sdt>
                                <w:r w:rsidRPr="007F5966">
                                  <w:rPr>
                                    <w:rFonts w:ascii="Consolas" w:hAnsi="Consolas"/>
                                    <w:color w:val="98C723" w:themeColor="accent1"/>
                                    <w:sz w:val="20"/>
                                    <w:szCs w:val="20"/>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F5966">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t>Virtualización de servicios en Docker</w:t>
                                </w:r>
                              </w:p>
                            </w:txbxContent>
                          </wps:txbx>
                          <wps:bodyPr rot="0" spcFirstLastPara="1" vert="horz" wrap="none" lIns="91440" tIns="45720" rIns="91440" bIns="45720" numCol="1" anchor="t" anchorCtr="0" upright="1">
                            <a:noAutofit/>
                          </wps:bodyPr>
                        </wps:wsp>
                        <wps:wsp>
                          <wps:cNvPr id="11" name="Text Box 15"/>
                          <wps:cNvSpPr txBox="1">
                            <a:spLocks noChangeArrowheads="1"/>
                          </wps:cNvSpPr>
                          <wps:spPr bwMode="auto">
                            <a:xfrm>
                              <a:off x="2984324" y="1887318"/>
                              <a:ext cx="3848100" cy="1640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cs="Calibri"/>
                                    <w:b/>
                                    <w:color w:val="C4E672" w:themeColor="accent1" w:themeTint="99"/>
                                    <w:sz w:val="44"/>
                                    <w:szCs w:val="28"/>
                                    <w14:shadow w14:blurRad="63500" w14:dist="50800" w14:dir="13500000" w14:sx="0" w14:sy="0" w14:kx="0" w14:ky="0" w14:algn="none">
                                      <w14:srgbClr w14:val="000000">
                                        <w14:alpha w14:val="50000"/>
                                      </w14:srgbClr>
                                    </w14:shadow>
                                  </w:rPr>
                                  <w:alias w:val="Asunto"/>
                                  <w:id w:val="-967483"/>
                                  <w:showingPlcHdr/>
                                  <w:dataBinding w:prefixMappings="xmlns:ns0='http://purl.org/dc/elements/1.1/' xmlns:ns1='http://schemas.openxmlformats.org/package/2006/metadata/core-properties' " w:xpath="/ns1:coreProperties[1]/ns0:subject[1]" w:storeItemID="{6C3C8BC8-F283-45AE-878A-BAB7291924A1}"/>
                                  <w:text/>
                                </w:sdtPr>
                                <w:sdtContent>
                                  <w:p w14:paraId="5B9A2242" w14:textId="77777777" w:rsidR="0035134C" w:rsidRPr="00FF154A" w:rsidRDefault="0035134C" w:rsidP="00C835DA">
                                    <w:pPr>
                                      <w:spacing w:before="80"/>
                                      <w:jc w:val="right"/>
                                      <w:rPr>
                                        <w:rFonts w:cs="Calibri"/>
                                        <w:b/>
                                        <w:color w:val="C4E672" w:themeColor="accent1" w:themeTint="99"/>
                                        <w:sz w:val="44"/>
                                        <w:szCs w:val="28"/>
                                        <w14:shadow w14:blurRad="63500" w14:dist="50800" w14:dir="13500000" w14:sx="0" w14:sy="0" w14:kx="0" w14:ky="0" w14:algn="none">
                                          <w14:srgbClr w14:val="000000">
                                            <w14:alpha w14:val="50000"/>
                                          </w14:srgbClr>
                                        </w14:shadow>
                                      </w:rPr>
                                    </w:pPr>
                                    <w:r>
                                      <w:rPr>
                                        <w:rFonts w:cs="Calibri"/>
                                        <w:b/>
                                        <w:color w:val="C4E672" w:themeColor="accent1" w:themeTint="99"/>
                                        <w:sz w:val="44"/>
                                        <w:szCs w:val="28"/>
                                        <w14:shadow w14:blurRad="63500" w14:dist="50800" w14:dir="13500000" w14:sx="0" w14:sy="0" w14:kx="0" w14:ky="0" w14:algn="none">
                                          <w14:srgbClr w14:val="000000">
                                            <w14:alpha w14:val="50000"/>
                                          </w14:srgbClr>
                                        </w14:shadow>
                                      </w:rPr>
                                      <w:t xml:space="preserve">     </w:t>
                                    </w:r>
                                  </w:p>
                                </w:sdtContent>
                              </w:sdt>
                            </w:txbxContent>
                          </wps:txbx>
                          <wps:bodyPr rot="0" spcFirstLastPara="1" vert="horz" wrap="square" lIns="91440" tIns="45720" rIns="91440" bIns="45720" numCol="1" anchor="t" anchorCtr="0" upright="1">
                            <a:noAutofit/>
                          </wps:bodyPr>
                        </wps:wsp>
                      </wpg:wgp>
                      <wps:wsp>
                        <wps:cNvPr id="26" name="Straight Connector 26"/>
                        <wps:cNvCnPr/>
                        <wps:spPr>
                          <a:xfrm flipV="1">
                            <a:off x="7204340" y="10852484"/>
                            <a:ext cx="0" cy="745959"/>
                          </a:xfrm>
                          <a:prstGeom prst="line">
                            <a:avLst/>
                          </a:prstGeom>
                          <a:ln>
                            <a:solidFill>
                              <a:schemeClr val="bg2"/>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flipV="1">
                            <a:off x="7181101" y="7008728"/>
                            <a:ext cx="0" cy="745490"/>
                          </a:xfrm>
                          <a:prstGeom prst="line">
                            <a:avLst/>
                          </a:prstGeom>
                          <a:ln>
                            <a:solidFill>
                              <a:schemeClr val="bg2"/>
                            </a:solidFill>
                          </a:ln>
                          <a:effectLst>
                            <a:glow rad="63500">
                              <a:schemeClr val="accent1">
                                <a:satMod val="175000"/>
                                <a:alpha val="40000"/>
                              </a:schemeClr>
                            </a:glow>
                            <a:reflection blurRad="6350" stA="50000" endA="275" endPos="40000" dist="101600" dir="5400000" sy="-100000" algn="bl" rotWithShape="0"/>
                          </a:effectLst>
                        </wps:spPr>
                        <wps:style>
                          <a:lnRef idx="1">
                            <a:schemeClr val="accent1"/>
                          </a:lnRef>
                          <a:fillRef idx="0">
                            <a:schemeClr val="accent1"/>
                          </a:fillRef>
                          <a:effectRef idx="0">
                            <a:schemeClr val="accent1"/>
                          </a:effectRef>
                          <a:fontRef idx="minor">
                            <a:schemeClr val="tx1"/>
                          </a:fontRef>
                        </wps:style>
                        <wps:bodyPr/>
                      </wps:wsp>
                      <wps:wsp>
                        <wps:cNvPr id="21" name="Cuadro de texto 5"/>
                        <wps:cNvSpPr txBox="1"/>
                        <wps:spPr>
                          <a:xfrm>
                            <a:off x="46650" y="9466875"/>
                            <a:ext cx="2142490" cy="1487170"/>
                          </a:xfrm>
                          <a:prstGeom prst="rect">
                            <a:avLst/>
                          </a:prstGeom>
                          <a:noFill/>
                          <a:ln w="6350">
                            <a:noFill/>
                          </a:ln>
                        </wps:spPr>
                        <wps:txbx>
                          <w:txbxContent>
                            <w:p w14:paraId="6822AF85" w14:textId="77777777" w:rsidR="0035134C" w:rsidRPr="003D1D47" w:rsidRDefault="0035134C" w:rsidP="00D82472">
                              <w:pPr>
                                <w:spacing w:after="160" w:line="256" w:lineRule="auto"/>
                                <w:rPr>
                                  <w:b/>
                                  <w:color w:val="E7ECED" w:themeColor="background2"/>
                                  <w:spacing w:val="10"/>
                                  <w:sz w:val="36"/>
                                  <w:szCs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eastAsia="Times New Roman"/>
                                  <w:b/>
                                  <w:color w:val="E7ECED"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Coordinador</w:t>
                              </w:r>
                            </w:p>
                            <w:p w14:paraId="15B47622" w14:textId="77777777" w:rsidR="0035134C" w:rsidRDefault="0035134C"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Antonio Sepúlveda</w:t>
                              </w:r>
                              <w:r>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Ruiz</w:t>
                              </w:r>
                            </w:p>
                            <w:p w14:paraId="4724B0A5" w14:textId="77777777" w:rsidR="0035134C" w:rsidRDefault="0035134C"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5998FEB" w14:textId="77777777" w:rsidR="0035134C" w:rsidRDefault="0035134C"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F330C60" w14:textId="77777777" w:rsidR="0035134C" w:rsidRDefault="0035134C"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46EAF31" w14:textId="77777777" w:rsidR="0035134C" w:rsidRPr="003D1D47" w:rsidRDefault="0035134C" w:rsidP="00D82472">
                              <w:pPr>
                                <w:spacing w:after="160" w:line="256" w:lineRule="auto"/>
                                <w:rPr>
                                  <w:b/>
                                  <w:color w:val="E7ECED"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 name="Cuadro de texto 4"/>
                        <wps:cNvSpPr txBox="1"/>
                        <wps:spPr>
                          <a:xfrm>
                            <a:off x="4561500" y="9438300"/>
                            <a:ext cx="2142490" cy="1487170"/>
                          </a:xfrm>
                          <a:prstGeom prst="rect">
                            <a:avLst/>
                          </a:prstGeom>
                          <a:noFill/>
                          <a:ln w="6350">
                            <a:noFill/>
                          </a:ln>
                        </wps:spPr>
                        <wps:txbx>
                          <w:txbxContent>
                            <w:p w14:paraId="2576A6E8" w14:textId="77777777" w:rsidR="0035134C" w:rsidRPr="003D1D47" w:rsidRDefault="0035134C" w:rsidP="007F5966">
                              <w:pPr>
                                <w:spacing w:after="160" w:line="256" w:lineRule="auto"/>
                                <w:jc w:val="left"/>
                                <w:rPr>
                                  <w:b/>
                                  <w:color w:val="FFFFFF" w:themeColor="background1"/>
                                  <w:spacing w:val="10"/>
                                  <w:sz w:val="36"/>
                                  <w:szCs w:val="36"/>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32"/>
                                  <w:szCs w:val="3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Grupo de trabajo</w:t>
                              </w:r>
                            </w:p>
                            <w:p w14:paraId="53EDEBBF" w14:textId="77777777" w:rsidR="0035134C" w:rsidRPr="003D1D47" w:rsidRDefault="0035134C"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Luis Valderas Torres</w:t>
                              </w:r>
                            </w:p>
                            <w:p w14:paraId="6979D394" w14:textId="77777777" w:rsidR="0035134C" w:rsidRPr="003D1D47" w:rsidRDefault="0035134C"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Daniel De Tomas Plaza</w:t>
                              </w:r>
                            </w:p>
                            <w:p w14:paraId="01B6C2C4" w14:textId="77777777" w:rsidR="0035134C" w:rsidRPr="003D1D47" w:rsidRDefault="0035134C"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Daniel Palencia Origüel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7ECB4E57" id="Lienzo 3" o:spid="_x0000_s1026" editas="canvas" style="position:absolute;left:0;text-align:left;margin-left:-85.9pt;margin-top:-140.35pt;width:872.4pt;height:927.25pt;z-index:-251665408" coordsize="110794,11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0794;height:117760;visibility:visible;mso-wrap-style:square">
                  <v:fill o:detectmouseclick="t"/>
                  <v:path o:connecttype="none"/>
                </v:shape>
                <v:group id="Group 18" o:spid="_x0000_s1028" style="position:absolute;left:6191;top:15621;width:62177;height:34094" coordorigin="14234,1181" coordsize="54089,3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202" coordsize="21600,21600" o:spt="202" path="m,l,21600r21600,l21600,xe">
                    <v:stroke joinstyle="miter"/>
                    <v:path gradientshapeok="t" o:connecttype="rect"/>
                  </v:shapetype>
                  <v:shape id="Text Box 14" o:spid="_x0000_s1029" type="#_x0000_t202" style="position:absolute;left:14234;top:1181;width:46982;height:203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" filled="f" stroked="f">
                    <v:shadow on="t" color="black" opacity="26214f" origin="-.5,-.5" offset=".74836mm,.74836mm"/>
                    <v:textbox>
                      <w:txbxContent>
                        <w:p w14:paraId="789B929D" w14:textId="77777777" w:rsidR="0035134C" w:rsidRPr="007F5966" w:rsidRDefault="0035134C" w:rsidP="00D82472">
                          <w:pPr>
                            <w:jc w:val="center"/>
                            <w:rPr>
                              <w:rFonts w:asciiTheme="majorHAnsi" w:hAnsiTheme="majorHAnsi" w:cstheme="majorHAnsi"/>
                              <w:b/>
                              <w:color w:val="C4E672" w:themeColor="accent1" w:themeTint="99"/>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1">
                                    <w14:alpha w14:val="5000"/>
                                    <w14:lumMod w14:val="60000"/>
                                    <w14:lumOff w14:val="40000"/>
                                  </w14:schemeClr>
                                </w14:solidFill>
                              </w14:textFill>
                            </w:rPr>
                          </w:pPr>
                          <w:sdt>
                            <w:sdtPr>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alias w:val="Título"/>
                              <w:id w:val="326720240"/>
                              <w:showingPlcHdr/>
                              <w:dataBinding w:prefixMappings="xmlns:ns0='http://purl.org/dc/elements/1.1/' xmlns:ns1='http://schemas.openxmlformats.org/package/2006/metadata/core-properties' " w:xpath="/ns1:coreProperties[1]/ns0:title[1]" w:storeItemID="{6C3C8BC8-F283-45AE-878A-BAB7291924A1}"/>
                              <w:text/>
                            </w:sdtPr>
                            <w:sdtContent>
                              <w:r w:rsidRPr="007F5966">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t xml:space="preserve">     </w:t>
                              </w:r>
                            </w:sdtContent>
                          </w:sdt>
                          <w:r w:rsidRPr="007F5966">
                            <w:rPr>
                              <w:rFonts w:ascii="Consolas" w:hAnsi="Consolas"/>
                              <w:color w:val="98C723" w:themeColor="accent1"/>
                              <w:sz w:val="20"/>
                              <w:szCs w:val="20"/>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F5966">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t>Virtualización de servicios en Docker</w:t>
                          </w:r>
                        </w:p>
                      </w:txbxContent>
                    </v:textbox>
                  </v:shape>
                  <v:shape id="_x0000_s1030" type="#_x0000_t202" style="position:absolute;left:29843;top:18873;width:38481;height:1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sdt>
                          <w:sdtPr>
                            <w:rPr>
                              <w:rFonts w:cs="Calibri"/>
                              <w:b/>
                              <w:color w:val="C4E672" w:themeColor="accent1" w:themeTint="99"/>
                              <w:sz w:val="44"/>
                              <w:szCs w:val="28"/>
                              <w14:shadow w14:blurRad="63500" w14:dist="50800" w14:dir="13500000" w14:sx="0" w14:sy="0" w14:kx="0" w14:ky="0" w14:algn="none">
                                <w14:srgbClr w14:val="000000">
                                  <w14:alpha w14:val="50000"/>
                                </w14:srgbClr>
                              </w14:shadow>
                            </w:rPr>
                            <w:alias w:val="Asunto"/>
                            <w:id w:val="-967483"/>
                            <w:showingPlcHdr/>
                            <w:dataBinding w:prefixMappings="xmlns:ns0='http://purl.org/dc/elements/1.1/' xmlns:ns1='http://schemas.openxmlformats.org/package/2006/metadata/core-properties' " w:xpath="/ns1:coreProperties[1]/ns0:subject[1]" w:storeItemID="{6C3C8BC8-F283-45AE-878A-BAB7291924A1}"/>
                            <w:text/>
                          </w:sdtPr>
                          <w:sdtContent>
                            <w:p w14:paraId="5B9A2242" w14:textId="77777777" w:rsidR="0035134C" w:rsidRPr="00FF154A" w:rsidRDefault="0035134C" w:rsidP="00C835DA">
                              <w:pPr>
                                <w:spacing w:before="80"/>
                                <w:jc w:val="right"/>
                                <w:rPr>
                                  <w:rFonts w:cs="Calibri"/>
                                  <w:b/>
                                  <w:color w:val="C4E672" w:themeColor="accent1" w:themeTint="99"/>
                                  <w:sz w:val="44"/>
                                  <w:szCs w:val="28"/>
                                  <w14:shadow w14:blurRad="63500" w14:dist="50800" w14:dir="13500000" w14:sx="0" w14:sy="0" w14:kx="0" w14:ky="0" w14:algn="none">
                                    <w14:srgbClr w14:val="000000">
                                      <w14:alpha w14:val="50000"/>
                                    </w14:srgbClr>
                                  </w14:shadow>
                                </w:rPr>
                              </w:pPr>
                              <w:r>
                                <w:rPr>
                                  <w:rFonts w:cs="Calibri"/>
                                  <w:b/>
                                  <w:color w:val="C4E672" w:themeColor="accent1" w:themeTint="99"/>
                                  <w:sz w:val="44"/>
                                  <w:szCs w:val="28"/>
                                  <w14:shadow w14:blurRad="63500" w14:dist="50800" w14:dir="13500000" w14:sx="0" w14:sy="0" w14:kx="0" w14:ky="0" w14:algn="none">
                                    <w14:srgbClr w14:val="000000">
                                      <w14:alpha w14:val="50000"/>
                                    </w14:srgbClr>
                                  </w14:shadow>
                                </w:rPr>
                                <w:t xml:space="preserve">     </w:t>
                              </w:r>
                            </w:p>
                          </w:sdtContent>
                        </w:sdt>
                      </w:txbxContent>
                    </v:textbox>
                  </v:shape>
                </v:group>
                <v:line id="Straight Connector 26" o:spid="_x0000_s1031" style="position:absolute;flip:y;visibility:visible;mso-wrap-style:square" from="72043,108524" to="72043,1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" strokecolor="#e7eced [3214]"/>
                <v:line id="Straight Connector 35" o:spid="_x0000_s1032" style="position:absolute;flip:y;visibility:visible;mso-wrap-style:square" from="71811,70087" to="71811,77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" strokecolor="#e7eced [3214]"/>
                <v:shape id="Cuadro de texto 5" o:spid="_x0000_s1033" type="#_x0000_t202" style="position:absolute;left:466;top:94668;width:21425;height:14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6822AF85" w14:textId="77777777" w:rsidR="0035134C" w:rsidRPr="003D1D47" w:rsidRDefault="0035134C" w:rsidP="00D82472">
                        <w:pPr>
                          <w:spacing w:after="160" w:line="256" w:lineRule="auto"/>
                          <w:rPr>
                            <w:b/>
                            <w:color w:val="E7ECED" w:themeColor="background2"/>
                            <w:spacing w:val="10"/>
                            <w:sz w:val="36"/>
                            <w:szCs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eastAsia="Times New Roman"/>
                            <w:b/>
                            <w:color w:val="E7ECED"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Coordinador</w:t>
                        </w:r>
                      </w:p>
                      <w:p w14:paraId="15B47622" w14:textId="77777777" w:rsidR="0035134C" w:rsidRDefault="0035134C"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Antonio Sepúlveda</w:t>
                        </w:r>
                        <w:r>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Ruiz</w:t>
                        </w:r>
                      </w:p>
                      <w:p w14:paraId="4724B0A5" w14:textId="77777777" w:rsidR="0035134C" w:rsidRDefault="0035134C"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5998FEB" w14:textId="77777777" w:rsidR="0035134C" w:rsidRDefault="0035134C"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F330C60" w14:textId="77777777" w:rsidR="0035134C" w:rsidRDefault="0035134C"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46EAF31" w14:textId="77777777" w:rsidR="0035134C" w:rsidRPr="003D1D47" w:rsidRDefault="0035134C" w:rsidP="00D82472">
                        <w:pPr>
                          <w:spacing w:after="160" w:line="256" w:lineRule="auto"/>
                          <w:rPr>
                            <w:b/>
                            <w:color w:val="E7ECED"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v:shape id="Cuadro de texto 4" o:spid="_x0000_s1034" type="#_x0000_t202" style="position:absolute;left:45615;top:94383;width:21424;height:1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576A6E8" w14:textId="77777777" w:rsidR="0035134C" w:rsidRPr="003D1D47" w:rsidRDefault="0035134C" w:rsidP="007F5966">
                        <w:pPr>
                          <w:spacing w:after="160" w:line="256" w:lineRule="auto"/>
                          <w:jc w:val="left"/>
                          <w:rPr>
                            <w:b/>
                            <w:color w:val="FFFFFF" w:themeColor="background1"/>
                            <w:spacing w:val="10"/>
                            <w:sz w:val="36"/>
                            <w:szCs w:val="36"/>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32"/>
                            <w:szCs w:val="3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Grupo de trabajo</w:t>
                        </w:r>
                      </w:p>
                      <w:p w14:paraId="53EDEBBF" w14:textId="77777777" w:rsidR="0035134C" w:rsidRPr="003D1D47" w:rsidRDefault="0035134C"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Luis Valderas Torres</w:t>
                        </w:r>
                      </w:p>
                      <w:p w14:paraId="6979D394" w14:textId="77777777" w:rsidR="0035134C" w:rsidRPr="003D1D47" w:rsidRDefault="0035134C"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Daniel De Tomas Plaza</w:t>
                        </w:r>
                      </w:p>
                      <w:p w14:paraId="01B6C2C4" w14:textId="77777777" w:rsidR="0035134C" w:rsidRPr="003D1D47" w:rsidRDefault="0035134C"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Daniel Palencia Origüel</w:t>
                        </w:r>
                      </w:p>
                    </w:txbxContent>
                  </v:textbox>
                </v:shape>
              </v:group>
            </w:pict>
          </mc:Fallback>
        </mc:AlternateContent>
      </w:r>
    </w:p>
    <w:p w14:paraId="00A55385" w14:textId="77777777" w:rsidR="0079547D" w:rsidRDefault="0079547D" w:rsidP="006473F8">
      <w:pPr>
        <w:tabs>
          <w:tab w:val="right" w:pos="8505"/>
        </w:tabs>
        <w:sectPr w:rsidR="0079547D" w:rsidSect="00C835DA">
          <w:headerReference w:type="default" r:id="rId11"/>
          <w:footerReference w:type="default" r:id="rId12"/>
          <w:footerReference w:type="first" r:id="rId13"/>
          <w:pgSz w:w="11907" w:h="16839" w:code="9"/>
          <w:pgMar w:top="1418" w:right="1701" w:bottom="1418" w:left="1701" w:header="709" w:footer="709" w:gutter="0"/>
          <w:cols w:space="708"/>
          <w:titlePg/>
          <w:docGrid w:linePitch="360"/>
        </w:sectPr>
      </w:pPr>
    </w:p>
    <w:p w14:paraId="6181D049" w14:textId="280C67D0" w:rsidR="00AF1AB5" w:rsidRDefault="0090524D" w:rsidP="006473F8">
      <w:pPr>
        <w:tabs>
          <w:tab w:val="right" w:pos="8505"/>
        </w:tabs>
      </w:pPr>
      <w:r w:rsidRPr="002B382F">
        <w:rPr>
          <w:noProof/>
          <w:lang w:eastAsia="ja-JP"/>
        </w:rPr>
        <w:lastRenderedPageBreak/>
        <mc:AlternateContent>
          <mc:Choice Requires="wps">
            <w:drawing>
              <wp:anchor distT="0" distB="0" distL="114300" distR="114300" simplePos="0" relativeHeight="251657216" behindDoc="0" locked="0" layoutInCell="1" allowOverlap="1" wp14:anchorId="202FAA6D" wp14:editId="178BB2EB">
                <wp:simplePos x="0" y="0"/>
                <wp:positionH relativeFrom="margin">
                  <wp:align>center</wp:align>
                </wp:positionH>
                <wp:positionV relativeFrom="paragraph">
                  <wp:posOffset>-320040</wp:posOffset>
                </wp:positionV>
                <wp:extent cx="569595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5695950" cy="0"/>
                        </a:xfrm>
                        <a:prstGeom prst="line">
                          <a:avLst/>
                        </a:prstGeom>
                        <a:solidFill>
                          <a:schemeClr val="tx1">
                            <a:alpha val="13000"/>
                          </a:schemeClr>
                        </a:solidFill>
                        <a:ln>
                          <a:solidFill>
                            <a:schemeClr val="accent1">
                              <a:lumMod val="20000"/>
                              <a:lumOff val="80000"/>
                            </a:schemeClr>
                          </a:solidFill>
                        </a:ln>
                        <a:effectLst>
                          <a:reflection blurRad="6350" stA="50000" endA="300" endPos="38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75DB02" id="Straight Connector 33" o:spid="_x0000_s1026" style="position:absolute;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5.2pt" to="448.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" filled="t" fillcolor="black [3213]" strokecolor="#ebf6cf [660]">
                <v:fill opacity="8481f"/>
                <w10:wrap anchorx="margin"/>
              </v:line>
            </w:pict>
          </mc:Fallback>
        </mc:AlternateContent>
      </w:r>
    </w:p>
    <w:p w14:paraId="4C20587C" w14:textId="636AA326" w:rsidR="002B382F" w:rsidRDefault="002B382F" w:rsidP="002B382F">
      <w:r w:rsidRPr="002B382F">
        <w:rPr>
          <w:noProof/>
          <w:lang w:eastAsia="ja-JP"/>
        </w:rPr>
        <mc:AlternateContent>
          <mc:Choice Requires="wps">
            <w:drawing>
              <wp:anchor distT="0" distB="0" distL="114300" distR="114300" simplePos="0" relativeHeight="251656192" behindDoc="0" locked="0" layoutInCell="1" allowOverlap="1" wp14:anchorId="26BD9616" wp14:editId="655BAC4C">
                <wp:simplePos x="0" y="0"/>
                <wp:positionH relativeFrom="column">
                  <wp:posOffset>-367030</wp:posOffset>
                </wp:positionH>
                <wp:positionV relativeFrom="paragraph">
                  <wp:posOffset>82550</wp:posOffset>
                </wp:positionV>
                <wp:extent cx="7021195" cy="1295400"/>
                <wp:effectExtent l="0" t="0" r="0" b="0"/>
                <wp:wrapNone/>
                <wp:docPr id="32" name="Rectangle 32"/>
                <wp:cNvGraphicFramePr/>
                <a:graphic xmlns:a="http://schemas.openxmlformats.org/drawingml/2006/main">
                  <a:graphicData uri="http://schemas.microsoft.com/office/word/2010/wordprocessingShape">
                    <wps:wsp>
                      <wps:cNvSpPr/>
                      <wps:spPr>
                        <a:xfrm>
                          <a:off x="0" y="0"/>
                          <a:ext cx="7021195" cy="1295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hAnsiTheme="majorHAnsi" w:cstheme="majorHAnsi"/>
                                <w:color w:val="141A1B" w:themeColor="background2" w:themeShade="1A"/>
                                <w:sz w:val="96"/>
                                <w:lang w:val="pt-BR"/>
                              </w:rPr>
                              <w:alias w:val="Título"/>
                              <w:id w:val="278542557"/>
                              <w:showingPlcHdr/>
                              <w:dataBinding w:prefixMappings="xmlns:ns0='http://purl.org/dc/elements/1.1/' xmlns:ns1='http://schemas.openxmlformats.org/package/2006/metadata/core-properties' " w:xpath="/ns1:coreProperties[1]/ns0:title[1]" w:storeItemID="{6C3C8BC8-F283-45AE-878A-BAB7291924A1}"/>
                              <w:text/>
                            </w:sdtPr>
                            <w:sdtContent>
                              <w:p w14:paraId="39CE582A" w14:textId="77777777" w:rsidR="0035134C" w:rsidRPr="002B382F" w:rsidRDefault="0035134C" w:rsidP="0081174C">
                                <w:pPr>
                                  <w:spacing w:after="300"/>
                                  <w:ind w:right="-44"/>
                                  <w:contextualSpacing/>
                                  <w:jc w:val="center"/>
                                  <w:rPr>
                                    <w:rFonts w:asciiTheme="majorHAnsi" w:hAnsiTheme="majorHAnsi" w:cstheme="majorHAnsi"/>
                                    <w:color w:val="000000" w:themeColor="text1"/>
                                    <w:sz w:val="96"/>
                                    <w:lang w:val="pt-BR"/>
                                  </w:rPr>
                                </w:pPr>
                                <w:r>
                                  <w:rPr>
                                    <w:rFonts w:asciiTheme="majorHAnsi" w:hAnsiTheme="majorHAnsi" w:cstheme="majorHAnsi"/>
                                    <w:color w:val="141A1B" w:themeColor="background2" w:themeShade="1A"/>
                                    <w:sz w:val="96"/>
                                    <w:lang w:val="pt-BR"/>
                                  </w:rPr>
                                  <w:t xml:space="preserve">     </w:t>
                                </w:r>
                              </w:p>
                            </w:sdtContent>
                          </w:sdt>
                          <w:p w14:paraId="3C191A2D" w14:textId="77777777" w:rsidR="0035134C" w:rsidRPr="002B382F" w:rsidRDefault="0035134C" w:rsidP="0081174C">
                            <w:pPr>
                              <w:ind w:right="-44"/>
                              <w:jc w:val="center"/>
                              <w:rPr>
                                <w:rFonts w:asciiTheme="majorHAnsi" w:hAnsiTheme="majorHAnsi" w:cstheme="majorHAnsi"/>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pPr>
                          </w:p>
                        </w:txbxContent>
                      </wps:txbx>
                      <wps:bodyPr rot="0" spcFirstLastPara="1"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6BD9616" id="Rectangle 32" o:spid="_x0000_s1035" style="position:absolute;left:0;text-align:left;margin-left:-28.9pt;margin-top:6.5pt;width:552.85pt;height:10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" filled="f" stroked="f" strokeweight="2pt">
                <v:textbox>
                  <w:txbxContent>
                    <w:sdt>
                      <w:sdtPr>
                        <w:rPr>
                          <w:rFonts w:asciiTheme="majorHAnsi" w:hAnsiTheme="majorHAnsi" w:cstheme="majorHAnsi"/>
                          <w:color w:val="141A1B" w:themeColor="background2" w:themeShade="1A"/>
                          <w:sz w:val="96"/>
                          <w:lang w:val="pt-BR"/>
                        </w:rPr>
                        <w:alias w:val="Título"/>
                        <w:id w:val="278542557"/>
                        <w:showingPlcHdr/>
                        <w:dataBinding w:prefixMappings="xmlns:ns0='http://purl.org/dc/elements/1.1/' xmlns:ns1='http://schemas.openxmlformats.org/package/2006/metadata/core-properties' " w:xpath="/ns1:coreProperties[1]/ns0:title[1]" w:storeItemID="{6C3C8BC8-F283-45AE-878A-BAB7291924A1}"/>
                        <w:text/>
                      </w:sdtPr>
                      <w:sdtContent>
                        <w:p w14:paraId="39CE582A" w14:textId="77777777" w:rsidR="0035134C" w:rsidRPr="002B382F" w:rsidRDefault="0035134C" w:rsidP="0081174C">
                          <w:pPr>
                            <w:spacing w:after="300"/>
                            <w:ind w:right="-44"/>
                            <w:contextualSpacing/>
                            <w:jc w:val="center"/>
                            <w:rPr>
                              <w:rFonts w:asciiTheme="majorHAnsi" w:hAnsiTheme="majorHAnsi" w:cstheme="majorHAnsi"/>
                              <w:color w:val="000000" w:themeColor="text1"/>
                              <w:sz w:val="96"/>
                              <w:lang w:val="pt-BR"/>
                            </w:rPr>
                          </w:pPr>
                          <w:r>
                            <w:rPr>
                              <w:rFonts w:asciiTheme="majorHAnsi" w:hAnsiTheme="majorHAnsi" w:cstheme="majorHAnsi"/>
                              <w:color w:val="141A1B" w:themeColor="background2" w:themeShade="1A"/>
                              <w:sz w:val="96"/>
                              <w:lang w:val="pt-BR"/>
                            </w:rPr>
                            <w:t xml:space="preserve">     </w:t>
                          </w:r>
                        </w:p>
                      </w:sdtContent>
                    </w:sdt>
                    <w:p w14:paraId="3C191A2D" w14:textId="77777777" w:rsidR="0035134C" w:rsidRPr="002B382F" w:rsidRDefault="0035134C" w:rsidP="0081174C">
                      <w:pPr>
                        <w:ind w:right="-44"/>
                        <w:jc w:val="center"/>
                        <w:rPr>
                          <w:rFonts w:asciiTheme="majorHAnsi" w:hAnsiTheme="majorHAnsi" w:cstheme="majorHAnsi"/>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pPr>
                    </w:p>
                  </w:txbxContent>
                </v:textbox>
              </v:rect>
            </w:pict>
          </mc:Fallback>
        </mc:AlternateContent>
      </w:r>
    </w:p>
    <w:p w14:paraId="0FEF7BCB" w14:textId="3FB03625" w:rsidR="002B382F" w:rsidRDefault="002B382F" w:rsidP="002B382F"/>
    <w:p w14:paraId="48344A26" w14:textId="169688D7" w:rsidR="00747EB6" w:rsidRDefault="0081174C" w:rsidP="0090524D">
      <w:r>
        <w:rPr>
          <w:noProof/>
          <w:lang w:eastAsia="ja-JP"/>
        </w:rPr>
        <mc:AlternateContent>
          <mc:Choice Requires="wps">
            <w:drawing>
              <wp:anchor distT="0" distB="0" distL="114300" distR="114300" simplePos="0" relativeHeight="251659264" behindDoc="0" locked="0" layoutInCell="1" allowOverlap="1" wp14:anchorId="132AA3AF" wp14:editId="08EDD207">
                <wp:simplePos x="0" y="0"/>
                <wp:positionH relativeFrom="column">
                  <wp:posOffset>185420</wp:posOffset>
                </wp:positionH>
                <wp:positionV relativeFrom="paragraph">
                  <wp:posOffset>182880</wp:posOffset>
                </wp:positionV>
                <wp:extent cx="5886450" cy="476250"/>
                <wp:effectExtent l="0" t="0" r="0" b="0"/>
                <wp:wrapNone/>
                <wp:docPr id="2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cs="Calibri"/>
                                <w:color w:val="A3B6BA" w:themeColor="background2" w:themeShade="BF"/>
                                <w:sz w:val="32"/>
                                <w:szCs w:val="28"/>
                                <w14:shadow w14:blurRad="63500" w14:dist="50800" w14:dir="13500000" w14:sx="0" w14:sy="0" w14:kx="0" w14:ky="0" w14:algn="none">
                                  <w14:srgbClr w14:val="000000">
                                    <w14:alpha w14:val="50000"/>
                                  </w14:srgbClr>
                                </w14:shadow>
                              </w:rPr>
                              <w:alias w:val="Asunto"/>
                              <w:id w:val="-1855411486"/>
                              <w:showingPlcHdr/>
                              <w:dataBinding w:prefixMappings="xmlns:ns0='http://purl.org/dc/elements/1.1/' xmlns:ns1='http://schemas.openxmlformats.org/package/2006/metadata/core-properties' " w:xpath="/ns1:coreProperties[1]/ns0:subject[1]" w:storeItemID="{6C3C8BC8-F283-45AE-878A-BAB7291924A1}"/>
                              <w:text/>
                            </w:sdtPr>
                            <w:sdtContent>
                              <w:p w14:paraId="75F4B8C4" w14:textId="77777777" w:rsidR="0035134C" w:rsidRPr="0081174C" w:rsidRDefault="0035134C" w:rsidP="0081174C">
                                <w:pPr>
                                  <w:spacing w:before="80"/>
                                  <w:jc w:val="center"/>
                                  <w:rPr>
                                    <w:rFonts w:cs="Calibri"/>
                                    <w:color w:val="A3B6BA" w:themeColor="background2" w:themeShade="BF"/>
                                    <w:sz w:val="32"/>
                                    <w:szCs w:val="28"/>
                                    <w14:shadow w14:blurRad="63500" w14:dist="50800" w14:dir="13500000" w14:sx="0" w14:sy="0" w14:kx="0" w14:ky="0" w14:algn="none">
                                      <w14:srgbClr w14:val="000000">
                                        <w14:alpha w14:val="50000"/>
                                      </w14:srgbClr>
                                    </w14:shadow>
                                  </w:rPr>
                                </w:pPr>
                                <w:r>
                                  <w:rPr>
                                    <w:rFonts w:cs="Calibri"/>
                                    <w:color w:val="A3B6BA" w:themeColor="background2" w:themeShade="BF"/>
                                    <w:sz w:val="32"/>
                                    <w:szCs w:val="28"/>
                                    <w14:shadow w14:blurRad="63500" w14:dist="50800" w14:dir="13500000" w14:sx="0" w14:sy="0" w14:kx="0" w14:ky="0" w14:algn="none">
                                      <w14:srgbClr w14:val="000000">
                                        <w14:alpha w14:val="50000"/>
                                      </w14:srgbClr>
                                    </w14:shadow>
                                  </w:rPr>
                                  <w:t xml:space="preserve">     </w:t>
                                </w:r>
                              </w:p>
                            </w:sdtContent>
                          </w:sdt>
                        </w:txbxContent>
                      </wps:txbx>
                      <wps:bodyPr rot="0" spcFirstLastPara="1" vert="horz" wrap="square" lIns="91440" tIns="45720" rIns="91440" bIns="45720" numCol="1"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2AA3AF" id="Text Box 15" o:spid="_x0000_s1036" type="#_x0000_t202" style="position:absolute;left:0;text-align:left;margin-left:14.6pt;margin-top:14.4pt;width:463.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" filled="f" stroked="f">
                <v:textbox>
                  <w:txbxContent>
                    <w:sdt>
                      <w:sdtPr>
                        <w:rPr>
                          <w:rFonts w:cs="Calibri"/>
                          <w:color w:val="A3B6BA" w:themeColor="background2" w:themeShade="BF"/>
                          <w:sz w:val="32"/>
                          <w:szCs w:val="28"/>
                          <w14:shadow w14:blurRad="63500" w14:dist="50800" w14:dir="13500000" w14:sx="0" w14:sy="0" w14:kx="0" w14:ky="0" w14:algn="none">
                            <w14:srgbClr w14:val="000000">
                              <w14:alpha w14:val="50000"/>
                            </w14:srgbClr>
                          </w14:shadow>
                        </w:rPr>
                        <w:alias w:val="Asunto"/>
                        <w:id w:val="-1855411486"/>
                        <w:showingPlcHdr/>
                        <w:dataBinding w:prefixMappings="xmlns:ns0='http://purl.org/dc/elements/1.1/' xmlns:ns1='http://schemas.openxmlformats.org/package/2006/metadata/core-properties' " w:xpath="/ns1:coreProperties[1]/ns0:subject[1]" w:storeItemID="{6C3C8BC8-F283-45AE-878A-BAB7291924A1}"/>
                        <w:text/>
                      </w:sdtPr>
                      <w:sdtContent>
                        <w:p w14:paraId="75F4B8C4" w14:textId="77777777" w:rsidR="0035134C" w:rsidRPr="0081174C" w:rsidRDefault="0035134C" w:rsidP="0081174C">
                          <w:pPr>
                            <w:spacing w:before="80"/>
                            <w:jc w:val="center"/>
                            <w:rPr>
                              <w:rFonts w:cs="Calibri"/>
                              <w:color w:val="A3B6BA" w:themeColor="background2" w:themeShade="BF"/>
                              <w:sz w:val="32"/>
                              <w:szCs w:val="28"/>
                              <w14:shadow w14:blurRad="63500" w14:dist="50800" w14:dir="13500000" w14:sx="0" w14:sy="0" w14:kx="0" w14:ky="0" w14:algn="none">
                                <w14:srgbClr w14:val="000000">
                                  <w14:alpha w14:val="50000"/>
                                </w14:srgbClr>
                              </w14:shadow>
                            </w:rPr>
                          </w:pPr>
                          <w:r>
                            <w:rPr>
                              <w:rFonts w:cs="Calibri"/>
                              <w:color w:val="A3B6BA" w:themeColor="background2" w:themeShade="BF"/>
                              <w:sz w:val="32"/>
                              <w:szCs w:val="28"/>
                              <w14:shadow w14:blurRad="63500" w14:dist="50800" w14:dir="13500000" w14:sx="0" w14:sy="0" w14:kx="0" w14:ky="0" w14:algn="none">
                                <w14:srgbClr w14:val="000000">
                                  <w14:alpha w14:val="50000"/>
                                </w14:srgbClr>
                              </w14:shadow>
                            </w:rPr>
                            <w:t xml:space="preserve">     </w:t>
                          </w:r>
                        </w:p>
                      </w:sdtContent>
                    </w:sdt>
                  </w:txbxContent>
                </v:textbox>
              </v:shape>
            </w:pict>
          </mc:Fallback>
        </mc:AlternateContent>
      </w:r>
    </w:p>
    <w:sdt>
      <w:sdtPr>
        <w:rPr>
          <w:rFonts w:asciiTheme="minorHAnsi" w:eastAsiaTheme="minorHAnsi" w:hAnsiTheme="minorHAnsi" w:cstheme="minorBidi"/>
          <w:b w:val="0"/>
          <w:bCs w:val="0"/>
          <w:color w:val="auto"/>
          <w:sz w:val="22"/>
          <w:szCs w:val="22"/>
        </w:rPr>
        <w:id w:val="10371669"/>
        <w:docPartObj>
          <w:docPartGallery w:val="Table of Contents"/>
          <w:docPartUnique/>
        </w:docPartObj>
      </w:sdtPr>
      <w:sdtEndPr>
        <w:rPr>
          <w:rFonts w:ascii="Calibri" w:eastAsiaTheme="minorEastAsia" w:hAnsi="Calibri"/>
          <w:sz w:val="24"/>
        </w:rPr>
      </w:sdtEndPr>
      <w:sdtContent>
        <w:p w14:paraId="190D7510" w14:textId="77777777" w:rsidR="00C835DA" w:rsidRDefault="00C835DA" w:rsidP="00C835DA">
          <w:pPr>
            <w:pStyle w:val="TtuloTDC"/>
          </w:pPr>
          <w:r>
            <w:t>Contenido</w:t>
          </w:r>
        </w:p>
        <w:p w14:paraId="7FF567E6" w14:textId="23EF732C" w:rsidR="00DC68A2" w:rsidRDefault="00C835DA">
          <w:pPr>
            <w:pStyle w:val="TDC1"/>
            <w:tabs>
              <w:tab w:val="right" w:leader="dot" w:pos="9061"/>
            </w:tabs>
            <w:rPr>
              <w:rFonts w:asciiTheme="minorHAnsi" w:hAnsiTheme="minorHAnsi"/>
              <w:noProof/>
              <w:sz w:val="22"/>
              <w:lang w:eastAsia="es-ES"/>
            </w:rPr>
          </w:pPr>
          <w:r>
            <w:fldChar w:fldCharType="begin"/>
          </w:r>
          <w:r>
            <w:instrText xml:space="preserve"> TOC \o "1-3" \h \z \u </w:instrText>
          </w:r>
          <w:r>
            <w:fldChar w:fldCharType="separate"/>
          </w:r>
          <w:hyperlink w:anchor="_Toc42849937" w:history="1">
            <w:r w:rsidR="00DC68A2" w:rsidRPr="004950E1">
              <w:rPr>
                <w:rStyle w:val="Hipervnculo"/>
                <w:noProof/>
              </w:rPr>
              <w:t>Abstract</w:t>
            </w:r>
            <w:r w:rsidR="00DC68A2">
              <w:rPr>
                <w:noProof/>
                <w:webHidden/>
              </w:rPr>
              <w:tab/>
            </w:r>
            <w:r w:rsidR="00DC68A2">
              <w:rPr>
                <w:noProof/>
                <w:webHidden/>
              </w:rPr>
              <w:fldChar w:fldCharType="begin"/>
            </w:r>
            <w:r w:rsidR="00DC68A2">
              <w:rPr>
                <w:noProof/>
                <w:webHidden/>
              </w:rPr>
              <w:instrText xml:space="preserve"> PAGEREF _Toc42849937 \h </w:instrText>
            </w:r>
            <w:r w:rsidR="00DC68A2">
              <w:rPr>
                <w:noProof/>
                <w:webHidden/>
              </w:rPr>
            </w:r>
            <w:r w:rsidR="00DC68A2">
              <w:rPr>
                <w:noProof/>
                <w:webHidden/>
              </w:rPr>
              <w:fldChar w:fldCharType="separate"/>
            </w:r>
            <w:r w:rsidR="00DC68A2">
              <w:rPr>
                <w:noProof/>
                <w:webHidden/>
              </w:rPr>
              <w:t>4</w:t>
            </w:r>
            <w:r w:rsidR="00DC68A2">
              <w:rPr>
                <w:noProof/>
                <w:webHidden/>
              </w:rPr>
              <w:fldChar w:fldCharType="end"/>
            </w:r>
          </w:hyperlink>
        </w:p>
        <w:p w14:paraId="049FD93F" w14:textId="5828A05C" w:rsidR="00DC68A2" w:rsidRDefault="00DC68A2">
          <w:pPr>
            <w:pStyle w:val="TDC1"/>
            <w:tabs>
              <w:tab w:val="right" w:leader="dot" w:pos="9061"/>
            </w:tabs>
            <w:rPr>
              <w:rFonts w:asciiTheme="minorHAnsi" w:hAnsiTheme="minorHAnsi"/>
              <w:noProof/>
              <w:sz w:val="22"/>
              <w:lang w:eastAsia="es-ES"/>
            </w:rPr>
          </w:pPr>
          <w:hyperlink w:anchor="_Toc42849938" w:history="1">
            <w:r w:rsidRPr="004950E1">
              <w:rPr>
                <w:rStyle w:val="Hipervnculo"/>
                <w:noProof/>
              </w:rPr>
              <w:t>Proyecto Docker</w:t>
            </w:r>
            <w:r>
              <w:rPr>
                <w:noProof/>
                <w:webHidden/>
              </w:rPr>
              <w:tab/>
            </w:r>
            <w:r>
              <w:rPr>
                <w:noProof/>
                <w:webHidden/>
              </w:rPr>
              <w:fldChar w:fldCharType="begin"/>
            </w:r>
            <w:r>
              <w:rPr>
                <w:noProof/>
                <w:webHidden/>
              </w:rPr>
              <w:instrText xml:space="preserve"> PAGEREF _Toc42849938 \h </w:instrText>
            </w:r>
            <w:r>
              <w:rPr>
                <w:noProof/>
                <w:webHidden/>
              </w:rPr>
            </w:r>
            <w:r>
              <w:rPr>
                <w:noProof/>
                <w:webHidden/>
              </w:rPr>
              <w:fldChar w:fldCharType="separate"/>
            </w:r>
            <w:r>
              <w:rPr>
                <w:noProof/>
                <w:webHidden/>
              </w:rPr>
              <w:t>4</w:t>
            </w:r>
            <w:r>
              <w:rPr>
                <w:noProof/>
                <w:webHidden/>
              </w:rPr>
              <w:fldChar w:fldCharType="end"/>
            </w:r>
          </w:hyperlink>
        </w:p>
        <w:p w14:paraId="035DEE94" w14:textId="0171C9D9" w:rsidR="00DC68A2" w:rsidRDefault="00DC68A2">
          <w:pPr>
            <w:pStyle w:val="TDC2"/>
            <w:tabs>
              <w:tab w:val="right" w:leader="dot" w:pos="9061"/>
            </w:tabs>
            <w:rPr>
              <w:rFonts w:asciiTheme="minorHAnsi" w:hAnsiTheme="minorHAnsi"/>
              <w:noProof/>
              <w:sz w:val="22"/>
              <w:lang w:eastAsia="es-ES"/>
            </w:rPr>
          </w:pPr>
          <w:hyperlink w:anchor="_Toc42849939" w:history="1">
            <w:r w:rsidRPr="004950E1">
              <w:rPr>
                <w:rStyle w:val="Hipervnculo"/>
                <w:noProof/>
              </w:rPr>
              <w:t>Instalación De Docker</w:t>
            </w:r>
            <w:r>
              <w:rPr>
                <w:noProof/>
                <w:webHidden/>
              </w:rPr>
              <w:tab/>
            </w:r>
            <w:r>
              <w:rPr>
                <w:noProof/>
                <w:webHidden/>
              </w:rPr>
              <w:fldChar w:fldCharType="begin"/>
            </w:r>
            <w:r>
              <w:rPr>
                <w:noProof/>
                <w:webHidden/>
              </w:rPr>
              <w:instrText xml:space="preserve"> PAGEREF _Toc42849939 \h </w:instrText>
            </w:r>
            <w:r>
              <w:rPr>
                <w:noProof/>
                <w:webHidden/>
              </w:rPr>
            </w:r>
            <w:r>
              <w:rPr>
                <w:noProof/>
                <w:webHidden/>
              </w:rPr>
              <w:fldChar w:fldCharType="separate"/>
            </w:r>
            <w:r>
              <w:rPr>
                <w:noProof/>
                <w:webHidden/>
              </w:rPr>
              <w:t>6</w:t>
            </w:r>
            <w:r>
              <w:rPr>
                <w:noProof/>
                <w:webHidden/>
              </w:rPr>
              <w:fldChar w:fldCharType="end"/>
            </w:r>
          </w:hyperlink>
        </w:p>
        <w:p w14:paraId="45964914" w14:textId="75B78476" w:rsidR="00DC68A2" w:rsidRDefault="00DC68A2">
          <w:pPr>
            <w:pStyle w:val="TDC3"/>
            <w:tabs>
              <w:tab w:val="right" w:leader="dot" w:pos="9061"/>
            </w:tabs>
            <w:rPr>
              <w:rFonts w:asciiTheme="minorHAnsi" w:hAnsiTheme="minorHAnsi"/>
              <w:noProof/>
              <w:sz w:val="22"/>
              <w:lang w:eastAsia="es-ES"/>
            </w:rPr>
          </w:pPr>
          <w:hyperlink w:anchor="_Toc42849940" w:history="1">
            <w:r w:rsidRPr="004950E1">
              <w:rPr>
                <w:rStyle w:val="Hipervnculo"/>
                <w:noProof/>
              </w:rPr>
              <w:t>Instalación Docker-Compose</w:t>
            </w:r>
            <w:r>
              <w:rPr>
                <w:noProof/>
                <w:webHidden/>
              </w:rPr>
              <w:tab/>
            </w:r>
            <w:r>
              <w:rPr>
                <w:noProof/>
                <w:webHidden/>
              </w:rPr>
              <w:fldChar w:fldCharType="begin"/>
            </w:r>
            <w:r>
              <w:rPr>
                <w:noProof/>
                <w:webHidden/>
              </w:rPr>
              <w:instrText xml:space="preserve"> PAGEREF _Toc42849940 \h </w:instrText>
            </w:r>
            <w:r>
              <w:rPr>
                <w:noProof/>
                <w:webHidden/>
              </w:rPr>
            </w:r>
            <w:r>
              <w:rPr>
                <w:noProof/>
                <w:webHidden/>
              </w:rPr>
              <w:fldChar w:fldCharType="separate"/>
            </w:r>
            <w:r>
              <w:rPr>
                <w:noProof/>
                <w:webHidden/>
              </w:rPr>
              <w:t>9</w:t>
            </w:r>
            <w:r>
              <w:rPr>
                <w:noProof/>
                <w:webHidden/>
              </w:rPr>
              <w:fldChar w:fldCharType="end"/>
            </w:r>
          </w:hyperlink>
        </w:p>
        <w:p w14:paraId="317E6FA4" w14:textId="009F3403" w:rsidR="00DC68A2" w:rsidRDefault="00DC68A2">
          <w:pPr>
            <w:pStyle w:val="TDC2"/>
            <w:tabs>
              <w:tab w:val="right" w:leader="dot" w:pos="9061"/>
            </w:tabs>
            <w:rPr>
              <w:rFonts w:asciiTheme="minorHAnsi" w:hAnsiTheme="minorHAnsi"/>
              <w:noProof/>
              <w:sz w:val="22"/>
              <w:lang w:eastAsia="es-ES"/>
            </w:rPr>
          </w:pPr>
          <w:hyperlink w:anchor="_Toc42849941" w:history="1">
            <w:r w:rsidRPr="004950E1">
              <w:rPr>
                <w:rStyle w:val="Hipervnculo"/>
                <w:noProof/>
              </w:rPr>
              <w:t>Instalación De Openldap en docker</w:t>
            </w:r>
            <w:r>
              <w:rPr>
                <w:noProof/>
                <w:webHidden/>
              </w:rPr>
              <w:tab/>
            </w:r>
            <w:r>
              <w:rPr>
                <w:noProof/>
                <w:webHidden/>
              </w:rPr>
              <w:fldChar w:fldCharType="begin"/>
            </w:r>
            <w:r>
              <w:rPr>
                <w:noProof/>
                <w:webHidden/>
              </w:rPr>
              <w:instrText xml:space="preserve"> PAGEREF _Toc42849941 \h </w:instrText>
            </w:r>
            <w:r>
              <w:rPr>
                <w:noProof/>
                <w:webHidden/>
              </w:rPr>
            </w:r>
            <w:r>
              <w:rPr>
                <w:noProof/>
                <w:webHidden/>
              </w:rPr>
              <w:fldChar w:fldCharType="separate"/>
            </w:r>
            <w:r>
              <w:rPr>
                <w:noProof/>
                <w:webHidden/>
              </w:rPr>
              <w:t>10</w:t>
            </w:r>
            <w:r>
              <w:rPr>
                <w:noProof/>
                <w:webHidden/>
              </w:rPr>
              <w:fldChar w:fldCharType="end"/>
            </w:r>
          </w:hyperlink>
        </w:p>
        <w:p w14:paraId="5A8DA538" w14:textId="6FA41926" w:rsidR="00DC68A2" w:rsidRDefault="00DC68A2">
          <w:pPr>
            <w:pStyle w:val="TDC2"/>
            <w:tabs>
              <w:tab w:val="right" w:leader="dot" w:pos="9061"/>
            </w:tabs>
            <w:rPr>
              <w:rFonts w:asciiTheme="minorHAnsi" w:hAnsiTheme="minorHAnsi"/>
              <w:noProof/>
              <w:sz w:val="22"/>
              <w:lang w:eastAsia="es-ES"/>
            </w:rPr>
          </w:pPr>
          <w:hyperlink w:anchor="_Toc42849942" w:history="1">
            <w:r w:rsidRPr="004950E1">
              <w:rPr>
                <w:rStyle w:val="Hipervnculo"/>
                <w:noProof/>
              </w:rPr>
              <w:t>Instalación de Interfaz Web Openldap en docker</w:t>
            </w:r>
            <w:r>
              <w:rPr>
                <w:noProof/>
                <w:webHidden/>
              </w:rPr>
              <w:tab/>
            </w:r>
            <w:r>
              <w:rPr>
                <w:noProof/>
                <w:webHidden/>
              </w:rPr>
              <w:fldChar w:fldCharType="begin"/>
            </w:r>
            <w:r>
              <w:rPr>
                <w:noProof/>
                <w:webHidden/>
              </w:rPr>
              <w:instrText xml:space="preserve"> PAGEREF _Toc42849942 \h </w:instrText>
            </w:r>
            <w:r>
              <w:rPr>
                <w:noProof/>
                <w:webHidden/>
              </w:rPr>
            </w:r>
            <w:r>
              <w:rPr>
                <w:noProof/>
                <w:webHidden/>
              </w:rPr>
              <w:fldChar w:fldCharType="separate"/>
            </w:r>
            <w:r>
              <w:rPr>
                <w:noProof/>
                <w:webHidden/>
              </w:rPr>
              <w:t>11</w:t>
            </w:r>
            <w:r>
              <w:rPr>
                <w:noProof/>
                <w:webHidden/>
              </w:rPr>
              <w:fldChar w:fldCharType="end"/>
            </w:r>
          </w:hyperlink>
        </w:p>
        <w:p w14:paraId="0708297E" w14:textId="2D003360" w:rsidR="00DC68A2" w:rsidRDefault="00DC68A2">
          <w:pPr>
            <w:pStyle w:val="TDC2"/>
            <w:tabs>
              <w:tab w:val="right" w:leader="dot" w:pos="9061"/>
            </w:tabs>
            <w:rPr>
              <w:rFonts w:asciiTheme="minorHAnsi" w:hAnsiTheme="minorHAnsi"/>
              <w:noProof/>
              <w:sz w:val="22"/>
              <w:lang w:eastAsia="es-ES"/>
            </w:rPr>
          </w:pPr>
          <w:hyperlink w:anchor="_Toc42849943" w:history="1">
            <w:r w:rsidRPr="004950E1">
              <w:rPr>
                <w:rStyle w:val="Hipervnculo"/>
                <w:noProof/>
              </w:rPr>
              <w:t>Creación y configuración de Usuario, Grupos y Unidades Organizativas en LDAP en Docker</w:t>
            </w:r>
            <w:r>
              <w:rPr>
                <w:noProof/>
                <w:webHidden/>
              </w:rPr>
              <w:tab/>
            </w:r>
            <w:r>
              <w:rPr>
                <w:noProof/>
                <w:webHidden/>
              </w:rPr>
              <w:fldChar w:fldCharType="begin"/>
            </w:r>
            <w:r>
              <w:rPr>
                <w:noProof/>
                <w:webHidden/>
              </w:rPr>
              <w:instrText xml:space="preserve"> PAGEREF _Toc42849943 \h </w:instrText>
            </w:r>
            <w:r>
              <w:rPr>
                <w:noProof/>
                <w:webHidden/>
              </w:rPr>
            </w:r>
            <w:r>
              <w:rPr>
                <w:noProof/>
                <w:webHidden/>
              </w:rPr>
              <w:fldChar w:fldCharType="separate"/>
            </w:r>
            <w:r>
              <w:rPr>
                <w:noProof/>
                <w:webHidden/>
              </w:rPr>
              <w:t>13</w:t>
            </w:r>
            <w:r>
              <w:rPr>
                <w:noProof/>
                <w:webHidden/>
              </w:rPr>
              <w:fldChar w:fldCharType="end"/>
            </w:r>
          </w:hyperlink>
        </w:p>
        <w:p w14:paraId="5F2C7993" w14:textId="4FCEF2BE" w:rsidR="00DC68A2" w:rsidRDefault="00DC68A2">
          <w:pPr>
            <w:pStyle w:val="TDC1"/>
            <w:tabs>
              <w:tab w:val="right" w:leader="dot" w:pos="9061"/>
            </w:tabs>
            <w:rPr>
              <w:rFonts w:asciiTheme="minorHAnsi" w:hAnsiTheme="minorHAnsi"/>
              <w:noProof/>
              <w:sz w:val="22"/>
              <w:lang w:eastAsia="es-ES"/>
            </w:rPr>
          </w:pPr>
          <w:hyperlink w:anchor="_Toc42849944" w:history="1">
            <w:r w:rsidRPr="004950E1">
              <w:rPr>
                <w:rStyle w:val="Hipervnculo"/>
                <w:noProof/>
              </w:rPr>
              <w:t>Para justificar el usar Docker, hemos replicado el mismo proceso en el propio sistema Debian, sin usar Docker, para ver como Docker nos ayuda hacer despliegues mucho más rápido</w:t>
            </w:r>
            <w:r>
              <w:rPr>
                <w:noProof/>
                <w:webHidden/>
              </w:rPr>
              <w:tab/>
            </w:r>
            <w:r>
              <w:rPr>
                <w:noProof/>
                <w:webHidden/>
              </w:rPr>
              <w:fldChar w:fldCharType="begin"/>
            </w:r>
            <w:r>
              <w:rPr>
                <w:noProof/>
                <w:webHidden/>
              </w:rPr>
              <w:instrText xml:space="preserve"> PAGEREF _Toc42849944 \h </w:instrText>
            </w:r>
            <w:r>
              <w:rPr>
                <w:noProof/>
                <w:webHidden/>
              </w:rPr>
            </w:r>
            <w:r>
              <w:rPr>
                <w:noProof/>
                <w:webHidden/>
              </w:rPr>
              <w:fldChar w:fldCharType="separate"/>
            </w:r>
            <w:r>
              <w:rPr>
                <w:noProof/>
                <w:webHidden/>
              </w:rPr>
              <w:t>17</w:t>
            </w:r>
            <w:r>
              <w:rPr>
                <w:noProof/>
                <w:webHidden/>
              </w:rPr>
              <w:fldChar w:fldCharType="end"/>
            </w:r>
          </w:hyperlink>
        </w:p>
        <w:p w14:paraId="4840DC16" w14:textId="5EF6E17B" w:rsidR="00DC68A2" w:rsidRDefault="00DC68A2">
          <w:pPr>
            <w:pStyle w:val="TDC2"/>
            <w:tabs>
              <w:tab w:val="right" w:leader="dot" w:pos="9061"/>
            </w:tabs>
            <w:rPr>
              <w:rFonts w:asciiTheme="minorHAnsi" w:hAnsiTheme="minorHAnsi"/>
              <w:noProof/>
              <w:sz w:val="22"/>
              <w:lang w:eastAsia="es-ES"/>
            </w:rPr>
          </w:pPr>
          <w:hyperlink w:anchor="_Toc42849945" w:history="1">
            <w:r w:rsidRPr="004950E1">
              <w:rPr>
                <w:rStyle w:val="Hipervnculo"/>
                <w:noProof/>
              </w:rPr>
              <w:t>Instalación OpenLdap Debian puro</w:t>
            </w:r>
            <w:r>
              <w:rPr>
                <w:noProof/>
                <w:webHidden/>
              </w:rPr>
              <w:tab/>
            </w:r>
            <w:r>
              <w:rPr>
                <w:noProof/>
                <w:webHidden/>
              </w:rPr>
              <w:fldChar w:fldCharType="begin"/>
            </w:r>
            <w:r>
              <w:rPr>
                <w:noProof/>
                <w:webHidden/>
              </w:rPr>
              <w:instrText xml:space="preserve"> PAGEREF _Toc42849945 \h </w:instrText>
            </w:r>
            <w:r>
              <w:rPr>
                <w:noProof/>
                <w:webHidden/>
              </w:rPr>
            </w:r>
            <w:r>
              <w:rPr>
                <w:noProof/>
                <w:webHidden/>
              </w:rPr>
              <w:fldChar w:fldCharType="separate"/>
            </w:r>
            <w:r>
              <w:rPr>
                <w:noProof/>
                <w:webHidden/>
              </w:rPr>
              <w:t>17</w:t>
            </w:r>
            <w:r>
              <w:rPr>
                <w:noProof/>
                <w:webHidden/>
              </w:rPr>
              <w:fldChar w:fldCharType="end"/>
            </w:r>
          </w:hyperlink>
        </w:p>
        <w:p w14:paraId="7B48101B" w14:textId="6215EBB4" w:rsidR="00DC68A2" w:rsidRDefault="00DC68A2">
          <w:pPr>
            <w:pStyle w:val="TDC2"/>
            <w:tabs>
              <w:tab w:val="right" w:leader="dot" w:pos="9061"/>
            </w:tabs>
            <w:rPr>
              <w:rFonts w:asciiTheme="minorHAnsi" w:hAnsiTheme="minorHAnsi"/>
              <w:noProof/>
              <w:sz w:val="22"/>
              <w:lang w:eastAsia="es-ES"/>
            </w:rPr>
          </w:pPr>
          <w:hyperlink w:anchor="_Toc42849946" w:history="1">
            <w:r w:rsidRPr="004950E1">
              <w:rPr>
                <w:rStyle w:val="Hipervnculo"/>
                <w:noProof/>
              </w:rPr>
              <w:t>Creación y configuración de Usuario, Grupos y Unidades Organizativas en LDAP en Debian puro</w:t>
            </w:r>
            <w:r>
              <w:rPr>
                <w:noProof/>
                <w:webHidden/>
              </w:rPr>
              <w:tab/>
            </w:r>
            <w:r>
              <w:rPr>
                <w:noProof/>
                <w:webHidden/>
              </w:rPr>
              <w:fldChar w:fldCharType="begin"/>
            </w:r>
            <w:r>
              <w:rPr>
                <w:noProof/>
                <w:webHidden/>
              </w:rPr>
              <w:instrText xml:space="preserve"> PAGEREF _Toc42849946 \h </w:instrText>
            </w:r>
            <w:r>
              <w:rPr>
                <w:noProof/>
                <w:webHidden/>
              </w:rPr>
            </w:r>
            <w:r>
              <w:rPr>
                <w:noProof/>
                <w:webHidden/>
              </w:rPr>
              <w:fldChar w:fldCharType="separate"/>
            </w:r>
            <w:r>
              <w:rPr>
                <w:noProof/>
                <w:webHidden/>
              </w:rPr>
              <w:t>21</w:t>
            </w:r>
            <w:r>
              <w:rPr>
                <w:noProof/>
                <w:webHidden/>
              </w:rPr>
              <w:fldChar w:fldCharType="end"/>
            </w:r>
          </w:hyperlink>
        </w:p>
        <w:p w14:paraId="169ECD07" w14:textId="209F2438" w:rsidR="00DC68A2" w:rsidRDefault="00DC68A2">
          <w:pPr>
            <w:pStyle w:val="TDC3"/>
            <w:tabs>
              <w:tab w:val="right" w:leader="dot" w:pos="9061"/>
            </w:tabs>
            <w:rPr>
              <w:rFonts w:asciiTheme="minorHAnsi" w:hAnsiTheme="minorHAnsi"/>
              <w:noProof/>
              <w:sz w:val="22"/>
              <w:lang w:eastAsia="es-ES"/>
            </w:rPr>
          </w:pPr>
          <w:hyperlink w:anchor="_Toc42849947" w:history="1">
            <w:r w:rsidRPr="004950E1">
              <w:rPr>
                <w:rStyle w:val="Hipervnculo"/>
                <w:noProof/>
              </w:rPr>
              <w:t>Unidades organizativas</w:t>
            </w:r>
            <w:r>
              <w:rPr>
                <w:noProof/>
                <w:webHidden/>
              </w:rPr>
              <w:tab/>
            </w:r>
            <w:r>
              <w:rPr>
                <w:noProof/>
                <w:webHidden/>
              </w:rPr>
              <w:fldChar w:fldCharType="begin"/>
            </w:r>
            <w:r>
              <w:rPr>
                <w:noProof/>
                <w:webHidden/>
              </w:rPr>
              <w:instrText xml:space="preserve"> PAGEREF _Toc42849947 \h </w:instrText>
            </w:r>
            <w:r>
              <w:rPr>
                <w:noProof/>
                <w:webHidden/>
              </w:rPr>
            </w:r>
            <w:r>
              <w:rPr>
                <w:noProof/>
                <w:webHidden/>
              </w:rPr>
              <w:fldChar w:fldCharType="separate"/>
            </w:r>
            <w:r>
              <w:rPr>
                <w:noProof/>
                <w:webHidden/>
              </w:rPr>
              <w:t>23</w:t>
            </w:r>
            <w:r>
              <w:rPr>
                <w:noProof/>
                <w:webHidden/>
              </w:rPr>
              <w:fldChar w:fldCharType="end"/>
            </w:r>
          </w:hyperlink>
        </w:p>
        <w:p w14:paraId="652C4AB3" w14:textId="6DDC4AD8" w:rsidR="00DC68A2" w:rsidRDefault="00DC68A2">
          <w:pPr>
            <w:pStyle w:val="TDC3"/>
            <w:tabs>
              <w:tab w:val="right" w:leader="dot" w:pos="9061"/>
            </w:tabs>
            <w:rPr>
              <w:rFonts w:asciiTheme="minorHAnsi" w:hAnsiTheme="minorHAnsi"/>
              <w:noProof/>
              <w:sz w:val="22"/>
              <w:lang w:eastAsia="es-ES"/>
            </w:rPr>
          </w:pPr>
          <w:hyperlink w:anchor="_Toc42849948" w:history="1">
            <w:r w:rsidRPr="004950E1">
              <w:rPr>
                <w:rStyle w:val="Hipervnculo"/>
                <w:noProof/>
              </w:rPr>
              <w:t>Grupos</w:t>
            </w:r>
            <w:r>
              <w:rPr>
                <w:noProof/>
                <w:webHidden/>
              </w:rPr>
              <w:tab/>
            </w:r>
            <w:r>
              <w:rPr>
                <w:noProof/>
                <w:webHidden/>
              </w:rPr>
              <w:fldChar w:fldCharType="begin"/>
            </w:r>
            <w:r>
              <w:rPr>
                <w:noProof/>
                <w:webHidden/>
              </w:rPr>
              <w:instrText xml:space="preserve"> PAGEREF _Toc42849948 \h </w:instrText>
            </w:r>
            <w:r>
              <w:rPr>
                <w:noProof/>
                <w:webHidden/>
              </w:rPr>
            </w:r>
            <w:r>
              <w:rPr>
                <w:noProof/>
                <w:webHidden/>
              </w:rPr>
              <w:fldChar w:fldCharType="separate"/>
            </w:r>
            <w:r>
              <w:rPr>
                <w:noProof/>
                <w:webHidden/>
              </w:rPr>
              <w:t>23</w:t>
            </w:r>
            <w:r>
              <w:rPr>
                <w:noProof/>
                <w:webHidden/>
              </w:rPr>
              <w:fldChar w:fldCharType="end"/>
            </w:r>
          </w:hyperlink>
        </w:p>
        <w:p w14:paraId="6F3AA7F7" w14:textId="2B949150" w:rsidR="00DC68A2" w:rsidRDefault="00DC68A2">
          <w:pPr>
            <w:pStyle w:val="TDC3"/>
            <w:tabs>
              <w:tab w:val="right" w:leader="dot" w:pos="9061"/>
            </w:tabs>
            <w:rPr>
              <w:rFonts w:asciiTheme="minorHAnsi" w:hAnsiTheme="minorHAnsi"/>
              <w:noProof/>
              <w:sz w:val="22"/>
              <w:lang w:eastAsia="es-ES"/>
            </w:rPr>
          </w:pPr>
          <w:hyperlink w:anchor="_Toc42849949" w:history="1">
            <w:r w:rsidRPr="004950E1">
              <w:rPr>
                <w:rStyle w:val="Hipervnculo"/>
                <w:noProof/>
              </w:rPr>
              <w:t>Usuarios</w:t>
            </w:r>
            <w:r>
              <w:rPr>
                <w:noProof/>
                <w:webHidden/>
              </w:rPr>
              <w:tab/>
            </w:r>
            <w:r>
              <w:rPr>
                <w:noProof/>
                <w:webHidden/>
              </w:rPr>
              <w:fldChar w:fldCharType="begin"/>
            </w:r>
            <w:r>
              <w:rPr>
                <w:noProof/>
                <w:webHidden/>
              </w:rPr>
              <w:instrText xml:space="preserve"> PAGEREF _Toc42849949 \h </w:instrText>
            </w:r>
            <w:r>
              <w:rPr>
                <w:noProof/>
                <w:webHidden/>
              </w:rPr>
            </w:r>
            <w:r>
              <w:rPr>
                <w:noProof/>
                <w:webHidden/>
              </w:rPr>
              <w:fldChar w:fldCharType="separate"/>
            </w:r>
            <w:r>
              <w:rPr>
                <w:noProof/>
                <w:webHidden/>
              </w:rPr>
              <w:t>24</w:t>
            </w:r>
            <w:r>
              <w:rPr>
                <w:noProof/>
                <w:webHidden/>
              </w:rPr>
              <w:fldChar w:fldCharType="end"/>
            </w:r>
          </w:hyperlink>
        </w:p>
        <w:p w14:paraId="384AA0FF" w14:textId="60098048" w:rsidR="00DC68A2" w:rsidRDefault="00DC68A2">
          <w:pPr>
            <w:pStyle w:val="TDC2"/>
            <w:tabs>
              <w:tab w:val="right" w:leader="dot" w:pos="9061"/>
            </w:tabs>
            <w:rPr>
              <w:rFonts w:asciiTheme="minorHAnsi" w:hAnsiTheme="minorHAnsi"/>
              <w:noProof/>
              <w:sz w:val="22"/>
              <w:lang w:eastAsia="es-ES"/>
            </w:rPr>
          </w:pPr>
          <w:hyperlink w:anchor="_Toc42849950" w:history="1">
            <w:r w:rsidRPr="004950E1">
              <w:rPr>
                <w:rStyle w:val="Hipervnculo"/>
                <w:noProof/>
              </w:rPr>
              <w:t>Instalación De Interfaz Web Openldap en Debian puro</w:t>
            </w:r>
            <w:r>
              <w:rPr>
                <w:noProof/>
                <w:webHidden/>
              </w:rPr>
              <w:tab/>
            </w:r>
            <w:r>
              <w:rPr>
                <w:noProof/>
                <w:webHidden/>
              </w:rPr>
              <w:fldChar w:fldCharType="begin"/>
            </w:r>
            <w:r>
              <w:rPr>
                <w:noProof/>
                <w:webHidden/>
              </w:rPr>
              <w:instrText xml:space="preserve"> PAGEREF _Toc42849950 \h </w:instrText>
            </w:r>
            <w:r>
              <w:rPr>
                <w:noProof/>
                <w:webHidden/>
              </w:rPr>
            </w:r>
            <w:r>
              <w:rPr>
                <w:noProof/>
                <w:webHidden/>
              </w:rPr>
              <w:fldChar w:fldCharType="separate"/>
            </w:r>
            <w:r>
              <w:rPr>
                <w:noProof/>
                <w:webHidden/>
              </w:rPr>
              <w:t>26</w:t>
            </w:r>
            <w:r>
              <w:rPr>
                <w:noProof/>
                <w:webHidden/>
              </w:rPr>
              <w:fldChar w:fldCharType="end"/>
            </w:r>
          </w:hyperlink>
        </w:p>
        <w:p w14:paraId="220F30A1" w14:textId="44A2376E" w:rsidR="00DC68A2" w:rsidRDefault="00DC68A2">
          <w:pPr>
            <w:pStyle w:val="TDC2"/>
            <w:tabs>
              <w:tab w:val="right" w:leader="dot" w:pos="9061"/>
            </w:tabs>
            <w:rPr>
              <w:rFonts w:asciiTheme="minorHAnsi" w:hAnsiTheme="minorHAnsi"/>
              <w:noProof/>
              <w:sz w:val="22"/>
              <w:lang w:eastAsia="es-ES"/>
            </w:rPr>
          </w:pPr>
          <w:hyperlink w:anchor="_Toc42849951" w:history="1">
            <w:r w:rsidRPr="004950E1">
              <w:rPr>
                <w:rStyle w:val="Hipervnculo"/>
                <w:noProof/>
              </w:rPr>
              <w:t>Instalación OPENVPN DOCKER</w:t>
            </w:r>
            <w:r>
              <w:rPr>
                <w:noProof/>
                <w:webHidden/>
              </w:rPr>
              <w:tab/>
            </w:r>
            <w:r>
              <w:rPr>
                <w:noProof/>
                <w:webHidden/>
              </w:rPr>
              <w:fldChar w:fldCharType="begin"/>
            </w:r>
            <w:r>
              <w:rPr>
                <w:noProof/>
                <w:webHidden/>
              </w:rPr>
              <w:instrText xml:space="preserve"> PAGEREF _Toc42849951 \h </w:instrText>
            </w:r>
            <w:r>
              <w:rPr>
                <w:noProof/>
                <w:webHidden/>
              </w:rPr>
            </w:r>
            <w:r>
              <w:rPr>
                <w:noProof/>
                <w:webHidden/>
              </w:rPr>
              <w:fldChar w:fldCharType="separate"/>
            </w:r>
            <w:r>
              <w:rPr>
                <w:noProof/>
                <w:webHidden/>
              </w:rPr>
              <w:t>32</w:t>
            </w:r>
            <w:r>
              <w:rPr>
                <w:noProof/>
                <w:webHidden/>
              </w:rPr>
              <w:fldChar w:fldCharType="end"/>
            </w:r>
          </w:hyperlink>
        </w:p>
        <w:p w14:paraId="3BC949BC" w14:textId="2165B533" w:rsidR="00DC68A2" w:rsidRDefault="00DC68A2">
          <w:pPr>
            <w:pStyle w:val="TDC3"/>
            <w:tabs>
              <w:tab w:val="right" w:leader="dot" w:pos="9061"/>
            </w:tabs>
            <w:rPr>
              <w:rFonts w:asciiTheme="minorHAnsi" w:hAnsiTheme="minorHAnsi"/>
              <w:noProof/>
              <w:sz w:val="22"/>
              <w:lang w:eastAsia="es-ES"/>
            </w:rPr>
          </w:pPr>
          <w:hyperlink w:anchor="_Toc42849952" w:history="1">
            <w:r w:rsidRPr="004950E1">
              <w:rPr>
                <w:rStyle w:val="Hipervnculo"/>
                <w:noProof/>
              </w:rPr>
              <w:t>Configuración Máquina Virtual</w:t>
            </w:r>
            <w:r>
              <w:rPr>
                <w:noProof/>
                <w:webHidden/>
              </w:rPr>
              <w:tab/>
            </w:r>
            <w:r>
              <w:rPr>
                <w:noProof/>
                <w:webHidden/>
              </w:rPr>
              <w:fldChar w:fldCharType="begin"/>
            </w:r>
            <w:r>
              <w:rPr>
                <w:noProof/>
                <w:webHidden/>
              </w:rPr>
              <w:instrText xml:space="preserve"> PAGEREF _Toc42849952 \h </w:instrText>
            </w:r>
            <w:r>
              <w:rPr>
                <w:noProof/>
                <w:webHidden/>
              </w:rPr>
            </w:r>
            <w:r>
              <w:rPr>
                <w:noProof/>
                <w:webHidden/>
              </w:rPr>
              <w:fldChar w:fldCharType="separate"/>
            </w:r>
            <w:r>
              <w:rPr>
                <w:noProof/>
                <w:webHidden/>
              </w:rPr>
              <w:t>32</w:t>
            </w:r>
            <w:r>
              <w:rPr>
                <w:noProof/>
                <w:webHidden/>
              </w:rPr>
              <w:fldChar w:fldCharType="end"/>
            </w:r>
          </w:hyperlink>
        </w:p>
        <w:p w14:paraId="341E8272" w14:textId="15B0F4A0" w:rsidR="00DC68A2" w:rsidRDefault="00DC68A2">
          <w:pPr>
            <w:pStyle w:val="TDC3"/>
            <w:tabs>
              <w:tab w:val="right" w:leader="dot" w:pos="9061"/>
            </w:tabs>
            <w:rPr>
              <w:rFonts w:asciiTheme="minorHAnsi" w:hAnsiTheme="minorHAnsi"/>
              <w:noProof/>
              <w:sz w:val="22"/>
              <w:lang w:eastAsia="es-ES"/>
            </w:rPr>
          </w:pPr>
          <w:hyperlink w:anchor="_Toc42849953" w:history="1">
            <w:r w:rsidRPr="004950E1">
              <w:rPr>
                <w:rStyle w:val="Hipervnculo"/>
                <w:noProof/>
              </w:rPr>
              <w:t>Docker-Compose Instalación</w:t>
            </w:r>
            <w:r>
              <w:rPr>
                <w:noProof/>
                <w:webHidden/>
              </w:rPr>
              <w:tab/>
            </w:r>
            <w:r>
              <w:rPr>
                <w:noProof/>
                <w:webHidden/>
              </w:rPr>
              <w:fldChar w:fldCharType="begin"/>
            </w:r>
            <w:r>
              <w:rPr>
                <w:noProof/>
                <w:webHidden/>
              </w:rPr>
              <w:instrText xml:space="preserve"> PAGEREF _Toc42849953 \h </w:instrText>
            </w:r>
            <w:r>
              <w:rPr>
                <w:noProof/>
                <w:webHidden/>
              </w:rPr>
            </w:r>
            <w:r>
              <w:rPr>
                <w:noProof/>
                <w:webHidden/>
              </w:rPr>
              <w:fldChar w:fldCharType="separate"/>
            </w:r>
            <w:r>
              <w:rPr>
                <w:noProof/>
                <w:webHidden/>
              </w:rPr>
              <w:t>33</w:t>
            </w:r>
            <w:r>
              <w:rPr>
                <w:noProof/>
                <w:webHidden/>
              </w:rPr>
              <w:fldChar w:fldCharType="end"/>
            </w:r>
          </w:hyperlink>
        </w:p>
        <w:p w14:paraId="117F1E64" w14:textId="456E5954" w:rsidR="00DC68A2" w:rsidRDefault="00DC68A2">
          <w:pPr>
            <w:pStyle w:val="TDC1"/>
            <w:tabs>
              <w:tab w:val="right" w:leader="dot" w:pos="9061"/>
            </w:tabs>
            <w:rPr>
              <w:rFonts w:asciiTheme="minorHAnsi" w:hAnsiTheme="minorHAnsi"/>
              <w:noProof/>
              <w:sz w:val="22"/>
              <w:lang w:eastAsia="es-ES"/>
            </w:rPr>
          </w:pPr>
          <w:hyperlink w:anchor="_Toc42849954" w:history="1">
            <w:r w:rsidRPr="004950E1">
              <w:rPr>
                <w:rStyle w:val="Hipervnculo"/>
                <w:noProof/>
              </w:rPr>
              <w:t>Servicio WEB: NginX</w:t>
            </w:r>
            <w:r>
              <w:rPr>
                <w:noProof/>
                <w:webHidden/>
              </w:rPr>
              <w:tab/>
            </w:r>
            <w:r>
              <w:rPr>
                <w:noProof/>
                <w:webHidden/>
              </w:rPr>
              <w:fldChar w:fldCharType="begin"/>
            </w:r>
            <w:r>
              <w:rPr>
                <w:noProof/>
                <w:webHidden/>
              </w:rPr>
              <w:instrText xml:space="preserve"> PAGEREF _Toc42849954 \h </w:instrText>
            </w:r>
            <w:r>
              <w:rPr>
                <w:noProof/>
                <w:webHidden/>
              </w:rPr>
            </w:r>
            <w:r>
              <w:rPr>
                <w:noProof/>
                <w:webHidden/>
              </w:rPr>
              <w:fldChar w:fldCharType="separate"/>
            </w:r>
            <w:r>
              <w:rPr>
                <w:noProof/>
                <w:webHidden/>
              </w:rPr>
              <w:t>39</w:t>
            </w:r>
            <w:r>
              <w:rPr>
                <w:noProof/>
                <w:webHidden/>
              </w:rPr>
              <w:fldChar w:fldCharType="end"/>
            </w:r>
          </w:hyperlink>
        </w:p>
        <w:p w14:paraId="54BDA709" w14:textId="2AC63BD9" w:rsidR="00DC68A2" w:rsidRDefault="00DC68A2">
          <w:pPr>
            <w:pStyle w:val="TDC2"/>
            <w:tabs>
              <w:tab w:val="right" w:leader="dot" w:pos="9061"/>
            </w:tabs>
            <w:rPr>
              <w:rFonts w:asciiTheme="minorHAnsi" w:hAnsiTheme="minorHAnsi"/>
              <w:noProof/>
              <w:sz w:val="22"/>
              <w:lang w:eastAsia="es-ES"/>
            </w:rPr>
          </w:pPr>
          <w:hyperlink w:anchor="_Toc42849955" w:history="1">
            <w:r w:rsidRPr="004950E1">
              <w:rPr>
                <w:rStyle w:val="Hipervnculo"/>
                <w:noProof/>
              </w:rPr>
              <w:t>¿Que es NginX?</w:t>
            </w:r>
            <w:r>
              <w:rPr>
                <w:noProof/>
                <w:webHidden/>
              </w:rPr>
              <w:tab/>
            </w:r>
            <w:r>
              <w:rPr>
                <w:noProof/>
                <w:webHidden/>
              </w:rPr>
              <w:fldChar w:fldCharType="begin"/>
            </w:r>
            <w:r>
              <w:rPr>
                <w:noProof/>
                <w:webHidden/>
              </w:rPr>
              <w:instrText xml:space="preserve"> PAGEREF _Toc42849955 \h </w:instrText>
            </w:r>
            <w:r>
              <w:rPr>
                <w:noProof/>
                <w:webHidden/>
              </w:rPr>
            </w:r>
            <w:r>
              <w:rPr>
                <w:noProof/>
                <w:webHidden/>
              </w:rPr>
              <w:fldChar w:fldCharType="separate"/>
            </w:r>
            <w:r>
              <w:rPr>
                <w:noProof/>
                <w:webHidden/>
              </w:rPr>
              <w:t>39</w:t>
            </w:r>
            <w:r>
              <w:rPr>
                <w:noProof/>
                <w:webHidden/>
              </w:rPr>
              <w:fldChar w:fldCharType="end"/>
            </w:r>
          </w:hyperlink>
        </w:p>
        <w:p w14:paraId="0ABDF3C4" w14:textId="4CC1E598" w:rsidR="00DC68A2" w:rsidRDefault="00DC68A2">
          <w:pPr>
            <w:pStyle w:val="TDC2"/>
            <w:tabs>
              <w:tab w:val="right" w:leader="dot" w:pos="9061"/>
            </w:tabs>
            <w:rPr>
              <w:rFonts w:asciiTheme="minorHAnsi" w:hAnsiTheme="minorHAnsi"/>
              <w:noProof/>
              <w:sz w:val="22"/>
              <w:lang w:eastAsia="es-ES"/>
            </w:rPr>
          </w:pPr>
          <w:hyperlink w:anchor="_Toc42849956" w:history="1">
            <w:r w:rsidRPr="004950E1">
              <w:rPr>
                <w:rStyle w:val="Hipervnculo"/>
                <w:noProof/>
              </w:rPr>
              <w:t>NginX vs apache</w:t>
            </w:r>
            <w:r>
              <w:rPr>
                <w:noProof/>
                <w:webHidden/>
              </w:rPr>
              <w:tab/>
            </w:r>
            <w:r>
              <w:rPr>
                <w:noProof/>
                <w:webHidden/>
              </w:rPr>
              <w:fldChar w:fldCharType="begin"/>
            </w:r>
            <w:r>
              <w:rPr>
                <w:noProof/>
                <w:webHidden/>
              </w:rPr>
              <w:instrText xml:space="preserve"> PAGEREF _Toc42849956 \h </w:instrText>
            </w:r>
            <w:r>
              <w:rPr>
                <w:noProof/>
                <w:webHidden/>
              </w:rPr>
            </w:r>
            <w:r>
              <w:rPr>
                <w:noProof/>
                <w:webHidden/>
              </w:rPr>
              <w:fldChar w:fldCharType="separate"/>
            </w:r>
            <w:r>
              <w:rPr>
                <w:noProof/>
                <w:webHidden/>
              </w:rPr>
              <w:t>40</w:t>
            </w:r>
            <w:r>
              <w:rPr>
                <w:noProof/>
                <w:webHidden/>
              </w:rPr>
              <w:fldChar w:fldCharType="end"/>
            </w:r>
          </w:hyperlink>
        </w:p>
        <w:p w14:paraId="343D6478" w14:textId="35D31B3D" w:rsidR="00DC68A2" w:rsidRDefault="00DC68A2">
          <w:pPr>
            <w:pStyle w:val="TDC1"/>
            <w:tabs>
              <w:tab w:val="right" w:leader="dot" w:pos="9061"/>
            </w:tabs>
            <w:rPr>
              <w:rFonts w:asciiTheme="minorHAnsi" w:hAnsiTheme="minorHAnsi"/>
              <w:noProof/>
              <w:sz w:val="22"/>
              <w:lang w:eastAsia="es-ES"/>
            </w:rPr>
          </w:pPr>
          <w:hyperlink w:anchor="_Toc42849957" w:history="1">
            <w:r w:rsidRPr="004950E1">
              <w:rPr>
                <w:rStyle w:val="Hipervnculo"/>
                <w:noProof/>
                <w:shd w:val="clear" w:color="auto" w:fill="FFFFFF"/>
              </w:rPr>
              <w:t>Incluir NginX con docker:</w:t>
            </w:r>
            <w:r>
              <w:rPr>
                <w:noProof/>
                <w:webHidden/>
              </w:rPr>
              <w:tab/>
            </w:r>
            <w:r>
              <w:rPr>
                <w:noProof/>
                <w:webHidden/>
              </w:rPr>
              <w:fldChar w:fldCharType="begin"/>
            </w:r>
            <w:r>
              <w:rPr>
                <w:noProof/>
                <w:webHidden/>
              </w:rPr>
              <w:instrText xml:space="preserve"> PAGEREF _Toc42849957 \h </w:instrText>
            </w:r>
            <w:r>
              <w:rPr>
                <w:noProof/>
                <w:webHidden/>
              </w:rPr>
            </w:r>
            <w:r>
              <w:rPr>
                <w:noProof/>
                <w:webHidden/>
              </w:rPr>
              <w:fldChar w:fldCharType="separate"/>
            </w:r>
            <w:r>
              <w:rPr>
                <w:noProof/>
                <w:webHidden/>
              </w:rPr>
              <w:t>40</w:t>
            </w:r>
            <w:r>
              <w:rPr>
                <w:noProof/>
                <w:webHidden/>
              </w:rPr>
              <w:fldChar w:fldCharType="end"/>
            </w:r>
          </w:hyperlink>
        </w:p>
        <w:p w14:paraId="32442743" w14:textId="582B9C04" w:rsidR="00DC68A2" w:rsidRDefault="00DC68A2">
          <w:pPr>
            <w:pStyle w:val="TDC2"/>
            <w:tabs>
              <w:tab w:val="right" w:leader="dot" w:pos="9061"/>
            </w:tabs>
            <w:rPr>
              <w:rFonts w:asciiTheme="minorHAnsi" w:hAnsiTheme="minorHAnsi"/>
              <w:noProof/>
              <w:sz w:val="22"/>
              <w:lang w:eastAsia="es-ES"/>
            </w:rPr>
          </w:pPr>
          <w:hyperlink w:anchor="_Toc42849958" w:history="1">
            <w:r w:rsidRPr="004950E1">
              <w:rPr>
                <w:rStyle w:val="Hipervnculo"/>
                <w:noProof/>
                <w:shd w:val="clear" w:color="auto" w:fill="FFFFFF"/>
              </w:rPr>
              <w:t>Bootstrap:</w:t>
            </w:r>
            <w:r>
              <w:rPr>
                <w:noProof/>
                <w:webHidden/>
              </w:rPr>
              <w:tab/>
            </w:r>
            <w:r>
              <w:rPr>
                <w:noProof/>
                <w:webHidden/>
              </w:rPr>
              <w:fldChar w:fldCharType="begin"/>
            </w:r>
            <w:r>
              <w:rPr>
                <w:noProof/>
                <w:webHidden/>
              </w:rPr>
              <w:instrText xml:space="preserve"> PAGEREF _Toc42849958 \h </w:instrText>
            </w:r>
            <w:r>
              <w:rPr>
                <w:noProof/>
                <w:webHidden/>
              </w:rPr>
            </w:r>
            <w:r>
              <w:rPr>
                <w:noProof/>
                <w:webHidden/>
              </w:rPr>
              <w:fldChar w:fldCharType="separate"/>
            </w:r>
            <w:r>
              <w:rPr>
                <w:noProof/>
                <w:webHidden/>
              </w:rPr>
              <w:t>43</w:t>
            </w:r>
            <w:r>
              <w:rPr>
                <w:noProof/>
                <w:webHidden/>
              </w:rPr>
              <w:fldChar w:fldCharType="end"/>
            </w:r>
          </w:hyperlink>
        </w:p>
        <w:p w14:paraId="7BA2FCBE" w14:textId="5AE51D99" w:rsidR="00DC68A2" w:rsidRDefault="00DC68A2">
          <w:pPr>
            <w:pStyle w:val="TDC2"/>
            <w:tabs>
              <w:tab w:val="right" w:leader="dot" w:pos="9061"/>
            </w:tabs>
            <w:rPr>
              <w:rFonts w:asciiTheme="minorHAnsi" w:hAnsiTheme="minorHAnsi"/>
              <w:noProof/>
              <w:sz w:val="22"/>
              <w:lang w:eastAsia="es-ES"/>
            </w:rPr>
          </w:pPr>
          <w:hyperlink w:anchor="_Toc42849959" w:history="1">
            <w:r w:rsidRPr="004950E1">
              <w:rPr>
                <w:rStyle w:val="Hipervnculo"/>
                <w:noProof/>
                <w:shd w:val="clear" w:color="auto" w:fill="FFFFFF"/>
              </w:rPr>
              <w:t>Nnigx con base de datos:</w:t>
            </w:r>
            <w:r>
              <w:rPr>
                <w:noProof/>
                <w:webHidden/>
              </w:rPr>
              <w:tab/>
            </w:r>
            <w:r>
              <w:rPr>
                <w:noProof/>
                <w:webHidden/>
              </w:rPr>
              <w:fldChar w:fldCharType="begin"/>
            </w:r>
            <w:r>
              <w:rPr>
                <w:noProof/>
                <w:webHidden/>
              </w:rPr>
              <w:instrText xml:space="preserve"> PAGEREF _Toc42849959 \h </w:instrText>
            </w:r>
            <w:r>
              <w:rPr>
                <w:noProof/>
                <w:webHidden/>
              </w:rPr>
            </w:r>
            <w:r>
              <w:rPr>
                <w:noProof/>
                <w:webHidden/>
              </w:rPr>
              <w:fldChar w:fldCharType="separate"/>
            </w:r>
            <w:r>
              <w:rPr>
                <w:noProof/>
                <w:webHidden/>
              </w:rPr>
              <w:t>46</w:t>
            </w:r>
            <w:r>
              <w:rPr>
                <w:noProof/>
                <w:webHidden/>
              </w:rPr>
              <w:fldChar w:fldCharType="end"/>
            </w:r>
          </w:hyperlink>
        </w:p>
        <w:p w14:paraId="36C70933" w14:textId="25AC4088" w:rsidR="00DC68A2" w:rsidRDefault="00DC68A2">
          <w:pPr>
            <w:pStyle w:val="TDC2"/>
            <w:tabs>
              <w:tab w:val="right" w:leader="dot" w:pos="9061"/>
            </w:tabs>
            <w:rPr>
              <w:rFonts w:asciiTheme="minorHAnsi" w:hAnsiTheme="minorHAnsi"/>
              <w:noProof/>
              <w:sz w:val="22"/>
              <w:lang w:eastAsia="es-ES"/>
            </w:rPr>
          </w:pPr>
          <w:hyperlink w:anchor="_Toc42849960" w:history="1">
            <w:r w:rsidRPr="004950E1">
              <w:rPr>
                <w:rStyle w:val="Hipervnculo"/>
                <w:noProof/>
                <w:shd w:val="clear" w:color="auto" w:fill="FFFFFF"/>
              </w:rPr>
              <w:t>Instalación de portainer (Gui para contenedores)</w:t>
            </w:r>
            <w:r>
              <w:rPr>
                <w:noProof/>
                <w:webHidden/>
              </w:rPr>
              <w:tab/>
            </w:r>
            <w:r>
              <w:rPr>
                <w:noProof/>
                <w:webHidden/>
              </w:rPr>
              <w:fldChar w:fldCharType="begin"/>
            </w:r>
            <w:r>
              <w:rPr>
                <w:noProof/>
                <w:webHidden/>
              </w:rPr>
              <w:instrText xml:space="preserve"> PAGEREF _Toc42849960 \h </w:instrText>
            </w:r>
            <w:r>
              <w:rPr>
                <w:noProof/>
                <w:webHidden/>
              </w:rPr>
            </w:r>
            <w:r>
              <w:rPr>
                <w:noProof/>
                <w:webHidden/>
              </w:rPr>
              <w:fldChar w:fldCharType="separate"/>
            </w:r>
            <w:r>
              <w:rPr>
                <w:noProof/>
                <w:webHidden/>
              </w:rPr>
              <w:t>46</w:t>
            </w:r>
            <w:r>
              <w:rPr>
                <w:noProof/>
                <w:webHidden/>
              </w:rPr>
              <w:fldChar w:fldCharType="end"/>
            </w:r>
          </w:hyperlink>
        </w:p>
        <w:p w14:paraId="329B4BE6" w14:textId="0CB8ACE4" w:rsidR="00C835DA" w:rsidRDefault="00C835DA" w:rsidP="00747EB6">
          <w:pPr>
            <w:tabs>
              <w:tab w:val="right" w:leader="dot" w:pos="8931"/>
            </w:tabs>
          </w:pPr>
          <w:r>
            <w:fldChar w:fldCharType="end"/>
          </w:r>
        </w:p>
      </w:sdtContent>
    </w:sdt>
    <w:p w14:paraId="0ABB7EF0" w14:textId="77777777" w:rsidR="00195F12" w:rsidRDefault="00C835DA" w:rsidP="002B382F">
      <w:r>
        <w:t xml:space="preserve"> </w:t>
      </w:r>
    </w:p>
    <w:p w14:paraId="5601827F" w14:textId="65BA1E6B" w:rsidR="00195F12" w:rsidRDefault="00195F12">
      <w:pPr>
        <w:spacing w:line="276" w:lineRule="auto"/>
        <w:jc w:val="left"/>
      </w:pPr>
      <w:r>
        <w:br w:type="page"/>
      </w:r>
    </w:p>
    <w:p w14:paraId="196EF487" w14:textId="4546A5FE" w:rsidR="0096663B" w:rsidRDefault="0096663B" w:rsidP="0096663B">
      <w:pPr>
        <w:pStyle w:val="Ttulo1"/>
      </w:pPr>
      <w:bookmarkStart w:id="0" w:name="_Toc42849937"/>
      <w:r>
        <w:lastRenderedPageBreak/>
        <w:t>Abstract</w:t>
      </w:r>
      <w:bookmarkEnd w:id="0"/>
    </w:p>
    <w:p w14:paraId="425AE0F5" w14:textId="3CD74482" w:rsidR="0096663B" w:rsidRPr="0096663B" w:rsidRDefault="0096663B" w:rsidP="0096663B">
      <w:r>
        <w:t>In this Project we going to work with Docker,</w:t>
      </w:r>
      <w:r w:rsidR="001F3475" w:rsidRPr="001F3475">
        <w:t xml:space="preserve"> </w:t>
      </w:r>
      <w:r w:rsidR="001F3475">
        <w:t>Docker is an open source tool that simplifies managing Linux containers. A container is a sandbox environment that runs a collection of processes. Containers are light-weight V</w:t>
      </w:r>
      <w:r w:rsidR="001F3475">
        <w:t>irtualmachine</w:t>
      </w:r>
      <w:r w:rsidR="001F3475">
        <w:t xml:space="preserve">s that share the same kernel as the host </w:t>
      </w:r>
      <w:r w:rsidR="001F3475">
        <w:t>operating system</w:t>
      </w:r>
      <w:r w:rsidR="001F3475">
        <w:t xml:space="preserve">. </w:t>
      </w:r>
      <w:r>
        <w:t xml:space="preserve"> </w:t>
      </w:r>
      <w:r w:rsidR="001F3475">
        <w:t>This kind</w:t>
      </w:r>
      <w:r>
        <w:t xml:space="preserve"> of software who makes our work as administrators easy, cause we can fast deploy new services to the users and fix the errors quickly, Docker work with containers, Containers let us move our software and programs between machines, no matter the hardware we just need Docker installed in the </w:t>
      </w:r>
      <w:r w:rsidR="002D1987">
        <w:t>d</w:t>
      </w:r>
      <w:r>
        <w:t>estiny computer.</w:t>
      </w:r>
    </w:p>
    <w:p w14:paraId="12F81CA7" w14:textId="5AA97EF2" w:rsidR="004C1A5C" w:rsidRDefault="004C1A5C" w:rsidP="004C1A5C">
      <w:pPr>
        <w:pStyle w:val="Ttulo1"/>
      </w:pPr>
      <w:bookmarkStart w:id="1" w:name="_Toc42849938"/>
      <w:r>
        <w:t>Proyecto Docker</w:t>
      </w:r>
      <w:bookmarkEnd w:id="1"/>
    </w:p>
    <w:p w14:paraId="536FF654" w14:textId="77777777" w:rsidR="004C1A5C" w:rsidRPr="00194AC0" w:rsidRDefault="004C1A5C" w:rsidP="004C1A5C"/>
    <w:p w14:paraId="0949CF2F" w14:textId="25D30FDF" w:rsidR="004C1A5C" w:rsidRPr="00791E61" w:rsidRDefault="004C1A5C" w:rsidP="004C1A5C">
      <w:pPr>
        <w:rPr>
          <w:rFonts w:ascii="Arial" w:hAnsi="Arial" w:cs="Arial"/>
          <w:sz w:val="22"/>
        </w:rPr>
      </w:pPr>
      <w:r w:rsidRPr="00791E61">
        <w:rPr>
          <w:rFonts w:ascii="Arial" w:hAnsi="Arial" w:cs="Arial"/>
          <w:sz w:val="22"/>
        </w:rPr>
        <w:t xml:space="preserve">Para empezar el proyecto, lo primero que tenemos que hacer es simular la </w:t>
      </w:r>
      <w:r w:rsidR="00253EF5" w:rsidRPr="00791E61">
        <w:rPr>
          <w:rFonts w:ascii="Arial" w:hAnsi="Arial" w:cs="Arial"/>
          <w:sz w:val="22"/>
        </w:rPr>
        <w:t>máquina</w:t>
      </w:r>
      <w:r w:rsidRPr="00791E61">
        <w:rPr>
          <w:rFonts w:ascii="Arial" w:hAnsi="Arial" w:cs="Arial"/>
          <w:sz w:val="22"/>
        </w:rPr>
        <w:t xml:space="preserve"> de la empresa que va a contener Docker y sus servicios, para ello vamos a descargar una ISO de Debian en concreto la versión Debian 10.3.0 de su página web (</w:t>
      </w:r>
      <w:hyperlink r:id="rId14" w:history="1">
        <w:r w:rsidRPr="00791E61">
          <w:rPr>
            <w:rStyle w:val="Hipervnculo"/>
            <w:rFonts w:ascii="Arial" w:hAnsi="Arial" w:cs="Arial"/>
            <w:sz w:val="22"/>
          </w:rPr>
          <w:t>www.debian.org</w:t>
        </w:r>
      </w:hyperlink>
      <w:r w:rsidRPr="00791E61">
        <w:rPr>
          <w:rFonts w:ascii="Arial" w:hAnsi="Arial" w:cs="Arial"/>
          <w:sz w:val="22"/>
        </w:rPr>
        <w:t>).</w:t>
      </w:r>
    </w:p>
    <w:p w14:paraId="6F9DE94E" w14:textId="77777777" w:rsidR="004C1A5C" w:rsidRPr="00791E61" w:rsidRDefault="004C1A5C" w:rsidP="004C1A5C">
      <w:pPr>
        <w:rPr>
          <w:rFonts w:ascii="Arial" w:hAnsi="Arial" w:cs="Arial"/>
          <w:sz w:val="22"/>
        </w:rPr>
      </w:pPr>
      <w:r w:rsidRPr="00791E61">
        <w:rPr>
          <w:rFonts w:ascii="Arial" w:hAnsi="Arial" w:cs="Arial"/>
          <w:noProof/>
          <w:sz w:val="22"/>
          <w:lang w:eastAsia="ja-JP"/>
        </w:rPr>
        <w:drawing>
          <wp:inline distT="0" distB="0" distL="0" distR="0" wp14:anchorId="6625D661" wp14:editId="269F1808">
            <wp:extent cx="5391150" cy="40481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180C4E20" w14:textId="574AC8B0" w:rsidR="004C1A5C" w:rsidRPr="00791E61" w:rsidRDefault="004C1A5C" w:rsidP="004C1A5C">
      <w:pPr>
        <w:rPr>
          <w:rFonts w:ascii="Arial" w:hAnsi="Arial" w:cs="Arial"/>
          <w:sz w:val="22"/>
        </w:rPr>
      </w:pPr>
      <w:r w:rsidRPr="00791E61">
        <w:rPr>
          <w:rFonts w:ascii="Arial" w:hAnsi="Arial" w:cs="Arial"/>
          <w:sz w:val="22"/>
        </w:rPr>
        <w:lastRenderedPageBreak/>
        <w:t xml:space="preserve">Una vez descargada usando VMware vamos a crear una </w:t>
      </w:r>
      <w:r w:rsidR="000F26A0" w:rsidRPr="00791E61">
        <w:rPr>
          <w:rFonts w:ascii="Arial" w:hAnsi="Arial" w:cs="Arial"/>
          <w:sz w:val="22"/>
        </w:rPr>
        <w:t>máquina</w:t>
      </w:r>
      <w:r w:rsidRPr="00791E61">
        <w:rPr>
          <w:rFonts w:ascii="Arial" w:hAnsi="Arial" w:cs="Arial"/>
          <w:sz w:val="22"/>
        </w:rPr>
        <w:t xml:space="preserve"> virtual con </w:t>
      </w:r>
      <w:r w:rsidR="000F26A0" w:rsidRPr="00791E61">
        <w:rPr>
          <w:rFonts w:ascii="Arial" w:hAnsi="Arial" w:cs="Arial"/>
          <w:sz w:val="22"/>
        </w:rPr>
        <w:t>Debian</w:t>
      </w:r>
      <w:r w:rsidRPr="00791E61">
        <w:rPr>
          <w:rFonts w:ascii="Arial" w:hAnsi="Arial" w:cs="Arial"/>
          <w:sz w:val="22"/>
        </w:rPr>
        <w:t xml:space="preserve"> que simulara ser el equipo de la empresa, vamos a configurar el nombre del equipo “Debian-Docker” y como usuario “Proyecto”.</w:t>
      </w:r>
    </w:p>
    <w:p w14:paraId="2B1DCD9C" w14:textId="77777777" w:rsidR="004C1A5C" w:rsidRPr="00791E61" w:rsidRDefault="004C1A5C" w:rsidP="004C1A5C">
      <w:pPr>
        <w:rPr>
          <w:rFonts w:ascii="Arial" w:hAnsi="Arial" w:cs="Arial"/>
          <w:sz w:val="22"/>
        </w:rPr>
      </w:pPr>
    </w:p>
    <w:p w14:paraId="4A4D37EA" w14:textId="4617F466" w:rsidR="00253EF5" w:rsidRPr="00791E61" w:rsidRDefault="002C3DBE" w:rsidP="004C1A5C">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22912" behindDoc="0" locked="0" layoutInCell="1" allowOverlap="1" wp14:anchorId="262520B7" wp14:editId="4069BB4E">
                <wp:simplePos x="0" y="0"/>
                <wp:positionH relativeFrom="margin">
                  <wp:posOffset>0</wp:posOffset>
                </wp:positionH>
                <wp:positionV relativeFrom="paragraph">
                  <wp:posOffset>647700</wp:posOffset>
                </wp:positionV>
                <wp:extent cx="5724525" cy="571500"/>
                <wp:effectExtent l="0" t="0" r="0" b="0"/>
                <wp:wrapSquare wrapText="bothSides"/>
                <wp:docPr id="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1EC799B0" w14:textId="77777777"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nano /etc/apt/sources.list</w:t>
                            </w:r>
                          </w:p>
                          <w:p w14:paraId="7AD5C135" w14:textId="77777777" w:rsidR="0035134C" w:rsidRPr="00253EF5" w:rsidRDefault="0035134C"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520B7" id="Cuadro de texto 2" o:spid="_x0000_s1037" type="#_x0000_t202" style="position:absolute;left:0;text-align:left;margin-left:0;margin-top:51pt;width:450.75pt;height:45pt;z-index:25162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" filled="f" stroked="f">
                <v:textbox>
                  <w:txbxContent>
                    <w:p w14:paraId="1EC799B0" w14:textId="77777777"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nano /etc/apt/sources.list</w:t>
                      </w:r>
                    </w:p>
                    <w:p w14:paraId="7AD5C135" w14:textId="77777777" w:rsidR="0035134C" w:rsidRPr="00253EF5" w:rsidRDefault="0035134C" w:rsidP="00253EF5">
                      <w:pPr>
                        <w:rPr>
                          <w:lang w:val="en-US"/>
                        </w:rPr>
                      </w:pPr>
                    </w:p>
                  </w:txbxContent>
                </v:textbox>
                <w10:wrap type="square" anchorx="margin"/>
              </v:shape>
            </w:pict>
          </mc:Fallback>
        </mc:AlternateContent>
      </w:r>
      <w:r w:rsidR="004C1A5C" w:rsidRPr="00791E61">
        <w:rPr>
          <w:rFonts w:ascii="Arial" w:hAnsi="Arial" w:cs="Arial"/>
          <w:sz w:val="22"/>
        </w:rPr>
        <w:t>Una vez instalado procedemos a añadir los repositorios de debian para así poder instalar/actualizar paquetes utilizando el siguiente comando.</w:t>
      </w:r>
    </w:p>
    <w:p w14:paraId="227FC9ED" w14:textId="1F7E29D8" w:rsidR="00253EF5" w:rsidRPr="00791E61" w:rsidRDefault="00253EF5" w:rsidP="004C1A5C">
      <w:pPr>
        <w:rPr>
          <w:rFonts w:ascii="Arial" w:hAnsi="Arial" w:cs="Arial"/>
          <w:sz w:val="22"/>
        </w:rPr>
      </w:pPr>
    </w:p>
    <w:p w14:paraId="5DD89E06" w14:textId="1B724DBC" w:rsidR="004C1A5C" w:rsidRPr="00791E61" w:rsidRDefault="004C1A5C" w:rsidP="004C1A5C">
      <w:pPr>
        <w:rPr>
          <w:rFonts w:ascii="Arial" w:hAnsi="Arial" w:cs="Arial"/>
          <w:sz w:val="22"/>
          <w:lang w:val="en-US"/>
        </w:rPr>
      </w:pPr>
      <w:r w:rsidRPr="00791E61">
        <w:rPr>
          <w:rFonts w:ascii="Arial" w:hAnsi="Arial" w:cs="Arial"/>
          <w:noProof/>
          <w:sz w:val="22"/>
          <w:lang w:eastAsia="ja-JP"/>
        </w:rPr>
        <w:drawing>
          <wp:inline distT="0" distB="0" distL="0" distR="0" wp14:anchorId="55A37D2E" wp14:editId="3343755B">
            <wp:extent cx="5400040" cy="17024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702435"/>
                    </a:xfrm>
                    <a:prstGeom prst="rect">
                      <a:avLst/>
                    </a:prstGeom>
                  </pic:spPr>
                </pic:pic>
              </a:graphicData>
            </a:graphic>
          </wp:inline>
        </w:drawing>
      </w:r>
    </w:p>
    <w:p w14:paraId="0B1CE776" w14:textId="77777777" w:rsidR="00253EF5" w:rsidRPr="00791E61" w:rsidRDefault="00253EF5" w:rsidP="004C1A5C">
      <w:pPr>
        <w:rPr>
          <w:rFonts w:ascii="Arial" w:hAnsi="Arial" w:cs="Arial"/>
          <w:sz w:val="22"/>
          <w:lang w:val="en-US"/>
        </w:rPr>
      </w:pPr>
    </w:p>
    <w:p w14:paraId="5A33336E" w14:textId="77777777" w:rsidR="004C1A5C" w:rsidRPr="00791E61" w:rsidRDefault="004C1A5C" w:rsidP="004C1A5C">
      <w:pPr>
        <w:rPr>
          <w:rFonts w:ascii="Arial" w:hAnsi="Arial" w:cs="Arial"/>
          <w:sz w:val="22"/>
        </w:rPr>
      </w:pPr>
      <w:r w:rsidRPr="00791E61">
        <w:rPr>
          <w:rFonts w:ascii="Arial" w:hAnsi="Arial" w:cs="Arial"/>
          <w:sz w:val="22"/>
        </w:rPr>
        <w:t>En la web de debian podremos obtener la lista con los repositorios correspondientes.</w:t>
      </w:r>
    </w:p>
    <w:p w14:paraId="7948E856" w14:textId="77777777" w:rsidR="004C1A5C" w:rsidRPr="00791E61" w:rsidRDefault="004C1A5C" w:rsidP="004C1A5C">
      <w:pPr>
        <w:rPr>
          <w:rFonts w:ascii="Arial" w:hAnsi="Arial" w:cs="Arial"/>
          <w:sz w:val="22"/>
        </w:rPr>
      </w:pPr>
      <w:r w:rsidRPr="00791E61">
        <w:rPr>
          <w:rFonts w:ascii="Arial" w:hAnsi="Arial" w:cs="Arial"/>
          <w:sz w:val="22"/>
        </w:rPr>
        <w:t>Una vez añadidos los repositorios actualizaremos la lista de paquetes disponibles y actualizaremos los paquetes que no estén actualizados utilizaremos los siguientes comandos.</w:t>
      </w:r>
    </w:p>
    <w:p w14:paraId="7D06223A" w14:textId="12B03EB0" w:rsidR="004C1A5C" w:rsidRPr="00791E61" w:rsidRDefault="00253EF5" w:rsidP="004C1A5C">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85376" behindDoc="0" locked="0" layoutInCell="1" allowOverlap="1" wp14:anchorId="0E619FC9" wp14:editId="3DF9EB9E">
                <wp:simplePos x="0" y="0"/>
                <wp:positionH relativeFrom="margin">
                  <wp:posOffset>0</wp:posOffset>
                </wp:positionH>
                <wp:positionV relativeFrom="paragraph">
                  <wp:posOffset>407670</wp:posOffset>
                </wp:positionV>
                <wp:extent cx="5724525" cy="571500"/>
                <wp:effectExtent l="0" t="0" r="0"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358BC483" w14:textId="77777777"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apt update &amp; sudo apt upgrade</w:t>
                            </w:r>
                          </w:p>
                          <w:p w14:paraId="7DF28CC0" w14:textId="77777777" w:rsidR="0035134C" w:rsidRPr="00253EF5" w:rsidRDefault="0035134C"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19FC9" id="_x0000_s1038" type="#_x0000_t202" style="position:absolute;left:0;text-align:left;margin-left:0;margin-top:32.1pt;width:450.75pt;height:4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" filled="f" stroked="f">
                <v:textbox>
                  <w:txbxContent>
                    <w:p w14:paraId="358BC483" w14:textId="77777777"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apt update &amp; sudo apt upgrade</w:t>
                      </w:r>
                    </w:p>
                    <w:p w14:paraId="7DF28CC0" w14:textId="77777777" w:rsidR="0035134C" w:rsidRPr="00253EF5" w:rsidRDefault="0035134C" w:rsidP="00253EF5">
                      <w:pPr>
                        <w:rPr>
                          <w:lang w:val="en-US"/>
                        </w:rPr>
                      </w:pPr>
                    </w:p>
                  </w:txbxContent>
                </v:textbox>
                <w10:wrap type="square" anchorx="margin"/>
              </v:shape>
            </w:pict>
          </mc:Fallback>
        </mc:AlternateContent>
      </w:r>
    </w:p>
    <w:p w14:paraId="35F8F2E8" w14:textId="77777777" w:rsidR="004C1A5C" w:rsidRPr="00791E61" w:rsidRDefault="004C1A5C" w:rsidP="004C1A5C">
      <w:pPr>
        <w:ind w:left="708" w:hanging="708"/>
        <w:rPr>
          <w:rFonts w:ascii="Arial" w:hAnsi="Arial" w:cs="Arial"/>
          <w:sz w:val="22"/>
        </w:rPr>
      </w:pPr>
    </w:p>
    <w:p w14:paraId="2A8B7BD5" w14:textId="77777777" w:rsidR="004C1A5C" w:rsidRPr="00791E61" w:rsidRDefault="004C1A5C" w:rsidP="004C1A5C">
      <w:pPr>
        <w:ind w:left="708" w:hanging="708"/>
        <w:rPr>
          <w:rFonts w:ascii="Arial" w:hAnsi="Arial" w:cs="Arial"/>
          <w:sz w:val="22"/>
        </w:rPr>
      </w:pPr>
    </w:p>
    <w:p w14:paraId="441A7425" w14:textId="77777777" w:rsidR="004C1A5C" w:rsidRPr="00791E61" w:rsidRDefault="004C1A5C" w:rsidP="004C1A5C">
      <w:pPr>
        <w:rPr>
          <w:rFonts w:ascii="Arial" w:hAnsi="Arial" w:cs="Arial"/>
          <w:sz w:val="22"/>
        </w:rPr>
      </w:pPr>
      <w:r w:rsidRPr="00791E61">
        <w:rPr>
          <w:rFonts w:ascii="Arial" w:hAnsi="Arial" w:cs="Arial"/>
          <w:noProof/>
          <w:sz w:val="22"/>
          <w:lang w:eastAsia="ja-JP"/>
        </w:rPr>
        <w:lastRenderedPageBreak/>
        <w:drawing>
          <wp:inline distT="0" distB="0" distL="0" distR="0" wp14:anchorId="15F99D70" wp14:editId="37D0D1C8">
            <wp:extent cx="5400040" cy="237553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375535"/>
                    </a:xfrm>
                    <a:prstGeom prst="rect">
                      <a:avLst/>
                    </a:prstGeom>
                  </pic:spPr>
                </pic:pic>
              </a:graphicData>
            </a:graphic>
          </wp:inline>
        </w:drawing>
      </w:r>
    </w:p>
    <w:p w14:paraId="45E67A25" w14:textId="77777777" w:rsidR="004C1A5C" w:rsidRPr="00791E61" w:rsidRDefault="004C1A5C" w:rsidP="004C1A5C">
      <w:pPr>
        <w:rPr>
          <w:rFonts w:ascii="Arial" w:hAnsi="Arial" w:cs="Arial"/>
          <w:sz w:val="22"/>
        </w:rPr>
      </w:pPr>
    </w:p>
    <w:p w14:paraId="3C58F07E" w14:textId="2A04F2B0" w:rsidR="004C1A5C" w:rsidRDefault="004C1A5C" w:rsidP="00253EF5">
      <w:pPr>
        <w:pStyle w:val="Ttulo2"/>
      </w:pPr>
      <w:bookmarkStart w:id="2" w:name="_Toc42849939"/>
      <w:r>
        <w:t>Instalación De Docker</w:t>
      </w:r>
      <w:bookmarkEnd w:id="2"/>
    </w:p>
    <w:p w14:paraId="2BED6365" w14:textId="2D14A904" w:rsidR="00253EF5" w:rsidRPr="00791E61" w:rsidRDefault="004C1A5C" w:rsidP="004C1A5C">
      <w:pPr>
        <w:rPr>
          <w:rFonts w:ascii="Arial" w:hAnsi="Arial" w:cs="Arial"/>
          <w:sz w:val="22"/>
        </w:rPr>
      </w:pPr>
      <w:r w:rsidRPr="00791E61">
        <w:rPr>
          <w:rFonts w:ascii="Arial" w:hAnsi="Arial" w:cs="Arial"/>
          <w:sz w:val="22"/>
        </w:rPr>
        <w:t>Con el siguiente comando vamos a permitir a apt usar paquetes a través de HTTPS.</w:t>
      </w:r>
      <w:r w:rsidR="00253EF5" w:rsidRPr="00791E61">
        <w:rPr>
          <w:rFonts w:ascii="Arial" w:hAnsi="Arial" w:cs="Arial"/>
          <w:noProof/>
          <w:sz w:val="22"/>
          <w:lang w:eastAsia="ja-JP"/>
        </w:rPr>
        <mc:AlternateContent>
          <mc:Choice Requires="wps">
            <w:drawing>
              <wp:anchor distT="45720" distB="45720" distL="114300" distR="114300" simplePos="0" relativeHeight="251690496" behindDoc="0" locked="0" layoutInCell="1" allowOverlap="1" wp14:anchorId="0AE1EFED" wp14:editId="610CC723">
                <wp:simplePos x="0" y="0"/>
                <wp:positionH relativeFrom="margin">
                  <wp:posOffset>0</wp:posOffset>
                </wp:positionH>
                <wp:positionV relativeFrom="paragraph">
                  <wp:posOffset>407670</wp:posOffset>
                </wp:positionV>
                <wp:extent cx="5724525" cy="571500"/>
                <wp:effectExtent l="0" t="0" r="0" b="0"/>
                <wp:wrapSquare wrapText="bothSides"/>
                <wp:docPr id="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4D0ADCD4" w14:textId="0E9D9251"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 xml:space="preserve">apt install apt-transport-https ca-certificates curl gnupg2 software  properties-common apt </w:t>
                            </w:r>
                            <w:bookmarkStart w:id="3" w:name="_Hlk38536767"/>
                            <w:r w:rsidRPr="00253EF5">
                              <w:rPr>
                                <w:rFonts w:ascii="Consolas" w:eastAsia="Times New Roman" w:hAnsi="Consolas" w:cs="Courier New"/>
                                <w:color w:val="F3F3F3"/>
                                <w:sz w:val="20"/>
                                <w:szCs w:val="20"/>
                                <w:lang w:val="en-US" w:eastAsia="es-ES"/>
                              </w:rPr>
                              <w:t xml:space="preserve">update </w:t>
                            </w:r>
                            <w:bookmarkEnd w:id="3"/>
                            <w:r w:rsidRPr="00253EF5">
                              <w:rPr>
                                <w:rFonts w:ascii="Consolas" w:eastAsia="Times New Roman" w:hAnsi="Consolas" w:cs="Courier New"/>
                                <w:color w:val="F3F3F3"/>
                                <w:sz w:val="20"/>
                                <w:szCs w:val="20"/>
                                <w:lang w:val="en-US" w:eastAsia="es-ES"/>
                              </w:rPr>
                              <w:t>&amp; sudo apt upgrade</w:t>
                            </w:r>
                          </w:p>
                          <w:p w14:paraId="34C68144" w14:textId="77777777" w:rsidR="0035134C" w:rsidRPr="00253EF5" w:rsidRDefault="0035134C"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1EFED" id="_x0000_s1039" type="#_x0000_t202" style="position:absolute;left:0;text-align:left;margin-left:0;margin-top:32.1pt;width:450.75pt;height:45pt;z-index:25169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" filled="f" stroked="f">
                <v:textbox>
                  <w:txbxContent>
                    <w:p w14:paraId="4D0ADCD4" w14:textId="0E9D9251"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 xml:space="preserve">apt install apt-transport-https ca-certificates curl gnupg2 software  properties-common apt </w:t>
                      </w:r>
                      <w:bookmarkStart w:id="4" w:name="_Hlk38536767"/>
                      <w:r w:rsidRPr="00253EF5">
                        <w:rPr>
                          <w:rFonts w:ascii="Consolas" w:eastAsia="Times New Roman" w:hAnsi="Consolas" w:cs="Courier New"/>
                          <w:color w:val="F3F3F3"/>
                          <w:sz w:val="20"/>
                          <w:szCs w:val="20"/>
                          <w:lang w:val="en-US" w:eastAsia="es-ES"/>
                        </w:rPr>
                        <w:t xml:space="preserve">update </w:t>
                      </w:r>
                      <w:bookmarkEnd w:id="4"/>
                      <w:r w:rsidRPr="00253EF5">
                        <w:rPr>
                          <w:rFonts w:ascii="Consolas" w:eastAsia="Times New Roman" w:hAnsi="Consolas" w:cs="Courier New"/>
                          <w:color w:val="F3F3F3"/>
                          <w:sz w:val="20"/>
                          <w:szCs w:val="20"/>
                          <w:lang w:val="en-US" w:eastAsia="es-ES"/>
                        </w:rPr>
                        <w:t>&amp; sudo apt upgrade</w:t>
                      </w:r>
                    </w:p>
                    <w:p w14:paraId="34C68144" w14:textId="77777777" w:rsidR="0035134C" w:rsidRPr="00253EF5" w:rsidRDefault="0035134C" w:rsidP="00253EF5">
                      <w:pPr>
                        <w:rPr>
                          <w:lang w:val="en-US"/>
                        </w:rPr>
                      </w:pPr>
                    </w:p>
                  </w:txbxContent>
                </v:textbox>
                <w10:wrap type="square" anchorx="margin"/>
              </v:shape>
            </w:pict>
          </mc:Fallback>
        </mc:AlternateContent>
      </w:r>
    </w:p>
    <w:p w14:paraId="56D9218F" w14:textId="77777777" w:rsidR="004C1A5C" w:rsidRPr="00791E61" w:rsidRDefault="004C1A5C" w:rsidP="004C1A5C">
      <w:pPr>
        <w:rPr>
          <w:rFonts w:ascii="Arial" w:hAnsi="Arial" w:cs="Arial"/>
          <w:sz w:val="22"/>
        </w:rPr>
      </w:pPr>
    </w:p>
    <w:p w14:paraId="62E95113" w14:textId="77777777" w:rsidR="004C1A5C" w:rsidRPr="00791E61" w:rsidRDefault="004C1A5C" w:rsidP="004C1A5C">
      <w:pPr>
        <w:rPr>
          <w:rFonts w:ascii="Arial" w:hAnsi="Arial" w:cs="Arial"/>
          <w:sz w:val="22"/>
          <w:lang w:val="en-US"/>
        </w:rPr>
      </w:pPr>
      <w:r w:rsidRPr="00791E61">
        <w:rPr>
          <w:rFonts w:ascii="Arial" w:hAnsi="Arial" w:cs="Arial"/>
          <w:noProof/>
          <w:sz w:val="22"/>
          <w:lang w:eastAsia="ja-JP"/>
        </w:rPr>
        <w:drawing>
          <wp:inline distT="0" distB="0" distL="0" distR="0" wp14:anchorId="023EAC20" wp14:editId="42406F9E">
            <wp:extent cx="5400040" cy="13322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332230"/>
                    </a:xfrm>
                    <a:prstGeom prst="rect">
                      <a:avLst/>
                    </a:prstGeom>
                  </pic:spPr>
                </pic:pic>
              </a:graphicData>
            </a:graphic>
          </wp:inline>
        </w:drawing>
      </w:r>
    </w:p>
    <w:p w14:paraId="2BD835D9" w14:textId="1143C689" w:rsidR="004C1A5C" w:rsidRPr="00791E61" w:rsidRDefault="002C3DBE" w:rsidP="004C1A5C">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35200" behindDoc="0" locked="0" layoutInCell="1" allowOverlap="1" wp14:anchorId="433D8384" wp14:editId="3D06DB70">
                <wp:simplePos x="0" y="0"/>
                <wp:positionH relativeFrom="margin">
                  <wp:posOffset>0</wp:posOffset>
                </wp:positionH>
                <wp:positionV relativeFrom="paragraph">
                  <wp:posOffset>799465</wp:posOffset>
                </wp:positionV>
                <wp:extent cx="5724525" cy="571500"/>
                <wp:effectExtent l="0" t="0" r="0" b="0"/>
                <wp:wrapSquare wrapText="bothSides"/>
                <wp:docPr id="1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266F2F72" w14:textId="171B7204"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curl -fsSL</w:t>
                            </w:r>
                            <w:r>
                              <w:rPr>
                                <w:rFonts w:ascii="Consolas" w:eastAsia="Times New Roman" w:hAnsi="Consolas" w:cs="Courier New"/>
                                <w:color w:val="F3F3F3"/>
                                <w:sz w:val="20"/>
                                <w:szCs w:val="20"/>
                                <w:lang w:val="en-US" w:eastAsia="es-ES"/>
                              </w:rPr>
                              <w:t xml:space="preserve"> </w:t>
                            </w:r>
                            <w:r w:rsidRPr="00253EF5">
                              <w:rPr>
                                <w:rStyle w:val="s2"/>
                                <w:rFonts w:eastAsia="Times New Roman" w:cs="Courier New"/>
                                <w:color w:val="CD5555"/>
                                <w:sz w:val="20"/>
                                <w:szCs w:val="18"/>
                                <w:lang w:val="en-US" w:eastAsia="es-ES"/>
                              </w:rPr>
                              <w:t>https://download.docker.com/linux/debian/gpg</w:t>
                            </w:r>
                            <w:r>
                              <w:rPr>
                                <w:rStyle w:val="s2"/>
                                <w:rFonts w:eastAsia="Times New Roman" w:cs="Courier New"/>
                                <w:color w:val="CD5555"/>
                                <w:sz w:val="20"/>
                                <w:szCs w:val="18"/>
                                <w:lang w:val="en-US" w:eastAsia="es-ES"/>
                              </w:rPr>
                              <w:t xml:space="preserve"> </w:t>
                            </w:r>
                            <w:r w:rsidRPr="00253EF5">
                              <w:rPr>
                                <w:rFonts w:ascii="Consolas" w:eastAsia="Times New Roman" w:hAnsi="Consolas" w:cs="Courier New"/>
                                <w:color w:val="F3F3F3"/>
                                <w:sz w:val="20"/>
                                <w:szCs w:val="20"/>
                                <w:lang w:val="en-US" w:eastAsia="es-ES"/>
                              </w:rPr>
                              <w:t xml:space="preserve">| </w:t>
                            </w: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apt-key add –</w:t>
                            </w:r>
                          </w:p>
                          <w:p w14:paraId="127BFE0F" w14:textId="77777777" w:rsidR="0035134C" w:rsidRPr="00253EF5" w:rsidRDefault="0035134C"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D8384" id="_x0000_s1040" type="#_x0000_t202" style="position:absolute;left:0;text-align:left;margin-left:0;margin-top:62.95pt;width:450.75pt;height:45pt;z-index:25163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" filled="f" stroked="f">
                <v:textbox>
                  <w:txbxContent>
                    <w:p w14:paraId="266F2F72" w14:textId="171B7204"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curl -fsSL</w:t>
                      </w:r>
                      <w:r>
                        <w:rPr>
                          <w:rFonts w:ascii="Consolas" w:eastAsia="Times New Roman" w:hAnsi="Consolas" w:cs="Courier New"/>
                          <w:color w:val="F3F3F3"/>
                          <w:sz w:val="20"/>
                          <w:szCs w:val="20"/>
                          <w:lang w:val="en-US" w:eastAsia="es-ES"/>
                        </w:rPr>
                        <w:t xml:space="preserve"> </w:t>
                      </w:r>
                      <w:r w:rsidRPr="00253EF5">
                        <w:rPr>
                          <w:rStyle w:val="s2"/>
                          <w:rFonts w:eastAsia="Times New Roman" w:cs="Courier New"/>
                          <w:color w:val="CD5555"/>
                          <w:sz w:val="20"/>
                          <w:szCs w:val="18"/>
                          <w:lang w:val="en-US" w:eastAsia="es-ES"/>
                        </w:rPr>
                        <w:t>https://download.docker.com/linux/debian/gpg</w:t>
                      </w:r>
                      <w:r>
                        <w:rPr>
                          <w:rStyle w:val="s2"/>
                          <w:rFonts w:eastAsia="Times New Roman" w:cs="Courier New"/>
                          <w:color w:val="CD5555"/>
                          <w:sz w:val="20"/>
                          <w:szCs w:val="18"/>
                          <w:lang w:val="en-US" w:eastAsia="es-ES"/>
                        </w:rPr>
                        <w:t xml:space="preserve"> </w:t>
                      </w:r>
                      <w:r w:rsidRPr="00253EF5">
                        <w:rPr>
                          <w:rFonts w:ascii="Consolas" w:eastAsia="Times New Roman" w:hAnsi="Consolas" w:cs="Courier New"/>
                          <w:color w:val="F3F3F3"/>
                          <w:sz w:val="20"/>
                          <w:szCs w:val="20"/>
                          <w:lang w:val="en-US" w:eastAsia="es-ES"/>
                        </w:rPr>
                        <w:t xml:space="preserve">| </w:t>
                      </w: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apt-key add –</w:t>
                      </w:r>
                    </w:p>
                    <w:p w14:paraId="127BFE0F" w14:textId="77777777" w:rsidR="0035134C" w:rsidRPr="00253EF5" w:rsidRDefault="0035134C" w:rsidP="00253EF5">
                      <w:pPr>
                        <w:rPr>
                          <w:lang w:val="en-US"/>
                        </w:rPr>
                      </w:pPr>
                    </w:p>
                  </w:txbxContent>
                </v:textbox>
                <w10:wrap type="square" anchorx="margin"/>
              </v:shape>
            </w:pict>
          </mc:Fallback>
        </mc:AlternateContent>
      </w:r>
      <w:r w:rsidR="004C1A5C" w:rsidRPr="00791E61">
        <w:rPr>
          <w:rFonts w:ascii="Arial" w:hAnsi="Arial" w:cs="Arial"/>
          <w:sz w:val="22"/>
        </w:rPr>
        <w:t>Procedemos a añadir la clave GPG del repositorio oficial de Docker para poder descargar el paquete.</w:t>
      </w:r>
    </w:p>
    <w:p w14:paraId="68BCB620" w14:textId="6C40E951" w:rsidR="004C1A5C" w:rsidRPr="00791E61" w:rsidRDefault="004C1A5C" w:rsidP="004C1A5C">
      <w:pPr>
        <w:rPr>
          <w:rFonts w:ascii="Arial" w:hAnsi="Arial" w:cs="Arial"/>
          <w:sz w:val="22"/>
        </w:rPr>
      </w:pPr>
    </w:p>
    <w:p w14:paraId="3EF9BF9C" w14:textId="77777777" w:rsidR="00253EF5" w:rsidRPr="00791E61" w:rsidRDefault="00253EF5" w:rsidP="004C1A5C">
      <w:pPr>
        <w:rPr>
          <w:rFonts w:ascii="Arial" w:hAnsi="Arial" w:cs="Arial"/>
          <w:color w:val="545454"/>
          <w:sz w:val="22"/>
          <w:shd w:val="clear" w:color="auto" w:fill="F2F2F2"/>
        </w:rPr>
      </w:pPr>
    </w:p>
    <w:p w14:paraId="2AA3D8AC" w14:textId="60B29B39" w:rsidR="004C1A5C" w:rsidRPr="00791E61" w:rsidRDefault="004C1A5C" w:rsidP="004C1A5C">
      <w:pPr>
        <w:rPr>
          <w:rFonts w:ascii="Arial" w:hAnsi="Arial" w:cs="Arial"/>
          <w:color w:val="545454"/>
          <w:sz w:val="22"/>
          <w:shd w:val="clear" w:color="auto" w:fill="F2F2F2"/>
          <w:lang w:val="en-US"/>
        </w:rPr>
      </w:pPr>
      <w:r w:rsidRPr="00791E61">
        <w:rPr>
          <w:rFonts w:ascii="Arial" w:hAnsi="Arial" w:cs="Arial"/>
          <w:noProof/>
          <w:sz w:val="22"/>
          <w:lang w:eastAsia="ja-JP"/>
        </w:rPr>
        <w:drawing>
          <wp:inline distT="0" distB="0" distL="0" distR="0" wp14:anchorId="62800842" wp14:editId="4B1D25C3">
            <wp:extent cx="5400040" cy="1968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96850"/>
                    </a:xfrm>
                    <a:prstGeom prst="rect">
                      <a:avLst/>
                    </a:prstGeom>
                  </pic:spPr>
                </pic:pic>
              </a:graphicData>
            </a:graphic>
          </wp:inline>
        </w:drawing>
      </w:r>
    </w:p>
    <w:p w14:paraId="6ABBF94D" w14:textId="77777777" w:rsidR="004C1A5C" w:rsidRPr="00791E61" w:rsidRDefault="004C1A5C" w:rsidP="004C1A5C">
      <w:pPr>
        <w:rPr>
          <w:rFonts w:ascii="Arial" w:hAnsi="Arial" w:cs="Arial"/>
          <w:color w:val="545454"/>
          <w:sz w:val="22"/>
          <w:shd w:val="clear" w:color="auto" w:fill="F2F2F2"/>
          <w:lang w:val="en-US"/>
        </w:rPr>
      </w:pPr>
    </w:p>
    <w:p w14:paraId="4857EF5D" w14:textId="36810C24" w:rsidR="004C1A5C" w:rsidRPr="00791E61" w:rsidRDefault="002C3DBE" w:rsidP="004C1A5C">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47488" behindDoc="0" locked="0" layoutInCell="1" allowOverlap="1" wp14:anchorId="1F81EA99" wp14:editId="383E8E05">
                <wp:simplePos x="0" y="0"/>
                <wp:positionH relativeFrom="margin">
                  <wp:posOffset>0</wp:posOffset>
                </wp:positionH>
                <wp:positionV relativeFrom="paragraph">
                  <wp:posOffset>433070</wp:posOffset>
                </wp:positionV>
                <wp:extent cx="5724525" cy="571500"/>
                <wp:effectExtent l="0" t="0" r="0" b="0"/>
                <wp:wrapSquare wrapText="bothSides"/>
                <wp:docPr id="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5D385022" w14:textId="6AF75F6F"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hAnsi="Consolas" w:cs="Courier New"/>
                                <w:color w:val="F3F3F3"/>
                                <w:sz w:val="20"/>
                                <w:szCs w:val="20"/>
                                <w:lang w:val="en-U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add-apt-repository "deb [arch=amd64]</w:t>
                            </w:r>
                            <w:r>
                              <w:rPr>
                                <w:rFonts w:ascii="Consolas" w:eastAsia="Times New Roman" w:hAnsi="Consolas" w:cs="Courier New"/>
                                <w:color w:val="F3F3F3"/>
                                <w:sz w:val="20"/>
                                <w:szCs w:val="20"/>
                                <w:lang w:val="en-US" w:eastAsia="es-ES"/>
                              </w:rPr>
                              <w:t xml:space="preserve"> </w:t>
                            </w:r>
                            <w:r w:rsidRPr="00253EF5">
                              <w:rPr>
                                <w:rFonts w:eastAsia="Times New Roman" w:cs="Courier New"/>
                                <w:color w:val="CD5555"/>
                                <w:sz w:val="20"/>
                                <w:szCs w:val="18"/>
                                <w:lang w:val="en-US" w:eastAsia="es-ES"/>
                              </w:rPr>
                              <w:t>https://download.docker.com/linux/debian</w:t>
                            </w:r>
                            <w:r>
                              <w:rPr>
                                <w:rStyle w:val="s2"/>
                                <w:rFonts w:eastAsia="Times New Roman" w:cs="Courier New"/>
                                <w:color w:val="CD5555"/>
                                <w:sz w:val="20"/>
                                <w:szCs w:val="18"/>
                                <w:lang w:val="en-US" w:eastAsia="es-ES"/>
                              </w:rPr>
                              <w:t xml:space="preserve"> </w:t>
                            </w:r>
                            <w:r w:rsidRPr="00253EF5">
                              <w:rPr>
                                <w:rFonts w:ascii="Consolas" w:hAnsi="Consolas" w:cs="Courier New"/>
                                <w:color w:val="F3F3F3"/>
                                <w:sz w:val="20"/>
                                <w:szCs w:val="20"/>
                                <w:lang w:val="en-US"/>
                              </w:rPr>
                              <w:t>$(lsb_release -cs) stable"</w:t>
                            </w:r>
                          </w:p>
                          <w:p w14:paraId="7EEF88C1" w14:textId="6BC0C451"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
                          <w:p w14:paraId="465E5D02" w14:textId="77777777" w:rsidR="0035134C" w:rsidRPr="00253EF5" w:rsidRDefault="0035134C"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1EA99" id="_x0000_s1041" type="#_x0000_t202" style="position:absolute;left:0;text-align:left;margin-left:0;margin-top:34.1pt;width:450.75pt;height:4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" filled="f" stroked="f">
                <v:textbox>
                  <w:txbxContent>
                    <w:p w14:paraId="5D385022" w14:textId="6AF75F6F"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hAnsi="Consolas" w:cs="Courier New"/>
                          <w:color w:val="F3F3F3"/>
                          <w:sz w:val="20"/>
                          <w:szCs w:val="20"/>
                          <w:lang w:val="en-U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add-apt-repository "deb [arch=amd64]</w:t>
                      </w:r>
                      <w:r>
                        <w:rPr>
                          <w:rFonts w:ascii="Consolas" w:eastAsia="Times New Roman" w:hAnsi="Consolas" w:cs="Courier New"/>
                          <w:color w:val="F3F3F3"/>
                          <w:sz w:val="20"/>
                          <w:szCs w:val="20"/>
                          <w:lang w:val="en-US" w:eastAsia="es-ES"/>
                        </w:rPr>
                        <w:t xml:space="preserve"> </w:t>
                      </w:r>
                      <w:r w:rsidRPr="00253EF5">
                        <w:rPr>
                          <w:rFonts w:eastAsia="Times New Roman" w:cs="Courier New"/>
                          <w:color w:val="CD5555"/>
                          <w:sz w:val="20"/>
                          <w:szCs w:val="18"/>
                          <w:lang w:val="en-US" w:eastAsia="es-ES"/>
                        </w:rPr>
                        <w:t>https://download.docker.com/linux/debian</w:t>
                      </w:r>
                      <w:r>
                        <w:rPr>
                          <w:rStyle w:val="s2"/>
                          <w:rFonts w:eastAsia="Times New Roman" w:cs="Courier New"/>
                          <w:color w:val="CD5555"/>
                          <w:sz w:val="20"/>
                          <w:szCs w:val="18"/>
                          <w:lang w:val="en-US" w:eastAsia="es-ES"/>
                        </w:rPr>
                        <w:t xml:space="preserve"> </w:t>
                      </w:r>
                      <w:r w:rsidRPr="00253EF5">
                        <w:rPr>
                          <w:rFonts w:ascii="Consolas" w:hAnsi="Consolas" w:cs="Courier New"/>
                          <w:color w:val="F3F3F3"/>
                          <w:sz w:val="20"/>
                          <w:szCs w:val="20"/>
                          <w:lang w:val="en-US"/>
                        </w:rPr>
                        <w:t>$(lsb_release -cs) stable"</w:t>
                      </w:r>
                    </w:p>
                    <w:p w14:paraId="7EEF88C1" w14:textId="6BC0C451"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
                    <w:p w14:paraId="465E5D02" w14:textId="77777777" w:rsidR="0035134C" w:rsidRPr="00253EF5" w:rsidRDefault="0035134C" w:rsidP="00253EF5">
                      <w:pPr>
                        <w:rPr>
                          <w:lang w:val="en-US"/>
                        </w:rPr>
                      </w:pPr>
                    </w:p>
                  </w:txbxContent>
                </v:textbox>
                <w10:wrap type="square" anchorx="margin"/>
              </v:shape>
            </w:pict>
          </mc:Fallback>
        </mc:AlternateContent>
      </w:r>
      <w:r w:rsidR="004C1A5C" w:rsidRPr="00791E61">
        <w:rPr>
          <w:rFonts w:ascii="Arial" w:hAnsi="Arial" w:cs="Arial"/>
          <w:sz w:val="22"/>
        </w:rPr>
        <w:t>Ahora añadimos el repositorio de Docker alas fuentes del APT.</w:t>
      </w:r>
    </w:p>
    <w:p w14:paraId="2D2D7A32" w14:textId="2CF7B900" w:rsidR="00253EF5" w:rsidRPr="00791E61" w:rsidRDefault="00253EF5" w:rsidP="004C1A5C">
      <w:pPr>
        <w:rPr>
          <w:rFonts w:ascii="Arial" w:hAnsi="Arial" w:cs="Arial"/>
          <w:sz w:val="22"/>
        </w:rPr>
      </w:pPr>
    </w:p>
    <w:p w14:paraId="79D9D946" w14:textId="77777777" w:rsidR="004C1A5C" w:rsidRPr="00791E61" w:rsidRDefault="004C1A5C" w:rsidP="004C1A5C">
      <w:pPr>
        <w:rPr>
          <w:rFonts w:ascii="Arial" w:hAnsi="Arial" w:cs="Arial"/>
          <w:sz w:val="22"/>
        </w:rPr>
      </w:pPr>
    </w:p>
    <w:p w14:paraId="357144D9" w14:textId="77777777" w:rsidR="004C1A5C" w:rsidRPr="00791E61" w:rsidRDefault="004C1A5C" w:rsidP="004C1A5C">
      <w:pPr>
        <w:rPr>
          <w:rFonts w:ascii="Arial" w:hAnsi="Arial" w:cs="Arial"/>
          <w:sz w:val="22"/>
          <w:lang w:val="en-US"/>
        </w:rPr>
      </w:pPr>
      <w:r w:rsidRPr="00791E61">
        <w:rPr>
          <w:rFonts w:ascii="Arial" w:hAnsi="Arial" w:cs="Arial"/>
          <w:noProof/>
          <w:sz w:val="22"/>
          <w:lang w:eastAsia="ja-JP"/>
        </w:rPr>
        <w:drawing>
          <wp:inline distT="0" distB="0" distL="0" distR="0" wp14:anchorId="2C5D35E0" wp14:editId="52DB2A09">
            <wp:extent cx="5400040" cy="14605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46050"/>
                    </a:xfrm>
                    <a:prstGeom prst="rect">
                      <a:avLst/>
                    </a:prstGeom>
                  </pic:spPr>
                </pic:pic>
              </a:graphicData>
            </a:graphic>
          </wp:inline>
        </w:drawing>
      </w:r>
    </w:p>
    <w:p w14:paraId="556AFA65" w14:textId="77777777" w:rsidR="004C1A5C" w:rsidRPr="00791E61" w:rsidRDefault="004C1A5C" w:rsidP="004C1A5C">
      <w:pPr>
        <w:rPr>
          <w:rFonts w:ascii="Arial" w:hAnsi="Arial" w:cs="Arial"/>
          <w:sz w:val="22"/>
          <w:lang w:val="en-US"/>
        </w:rPr>
      </w:pPr>
    </w:p>
    <w:p w14:paraId="0414CC10" w14:textId="73E7CDE1" w:rsidR="004C1A5C" w:rsidRPr="00791E61" w:rsidRDefault="002C3DBE" w:rsidP="004C1A5C">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53632" behindDoc="0" locked="0" layoutInCell="1" allowOverlap="1" wp14:anchorId="3983BD58" wp14:editId="3CE87B67">
                <wp:simplePos x="0" y="0"/>
                <wp:positionH relativeFrom="margin">
                  <wp:posOffset>0</wp:posOffset>
                </wp:positionH>
                <wp:positionV relativeFrom="paragraph">
                  <wp:posOffset>709930</wp:posOffset>
                </wp:positionV>
                <wp:extent cx="5724525" cy="571500"/>
                <wp:effectExtent l="0" t="0" r="0" b="0"/>
                <wp:wrapSquare wrapText="bothSides"/>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5631D0EA" w14:textId="1A916ADD" w:rsidR="0035134C" w:rsidRPr="00253EF5" w:rsidRDefault="0035134C" w:rsidP="002C3DBE">
                            <w:pPr>
                              <w:pBdr>
                                <w:top w:val="single" w:sz="6" w:space="14" w:color="000000"/>
                                <w:left w:val="single" w:sz="6" w:space="7" w:color="000000"/>
                                <w:bottom w:val="single" w:sz="6" w:space="7" w:color="000000"/>
                                <w:right w:val="single" w:sz="6" w:space="7" w:color="000000"/>
                              </w:pBdr>
                              <w:shd w:val="clear" w:color="auto" w:fill="061F2F"/>
                              <w:wordWrap w:val="0"/>
                              <w:spacing w:line="240" w:lineRule="auto"/>
                              <w:rPr>
                                <w:rFonts w:ascii="Consolas" w:hAnsi="Consolas" w:cs="Courier New"/>
                                <w:color w:val="F3F3F3"/>
                                <w:sz w:val="20"/>
                                <w:szCs w:val="20"/>
                                <w:lang w:val="en-U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eastAsia="es-ES"/>
                              </w:rPr>
                              <w:t>apt update</w:t>
                            </w:r>
                          </w:p>
                          <w:p w14:paraId="50288DE1" w14:textId="77777777" w:rsidR="0035134C" w:rsidRPr="00253EF5" w:rsidRDefault="0035134C"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3BD58" id="_x0000_s1042" type="#_x0000_t202" style="position:absolute;left:0;text-align:left;margin-left:0;margin-top:55.9pt;width:450.75pt;height:45pt;z-index:25165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" filled="f" stroked="f">
                <v:textbox>
                  <w:txbxContent>
                    <w:p w14:paraId="5631D0EA" w14:textId="1A916ADD" w:rsidR="0035134C" w:rsidRPr="00253EF5" w:rsidRDefault="0035134C" w:rsidP="002C3DBE">
                      <w:pPr>
                        <w:pBdr>
                          <w:top w:val="single" w:sz="6" w:space="14" w:color="000000"/>
                          <w:left w:val="single" w:sz="6" w:space="7" w:color="000000"/>
                          <w:bottom w:val="single" w:sz="6" w:space="7" w:color="000000"/>
                          <w:right w:val="single" w:sz="6" w:space="7" w:color="000000"/>
                        </w:pBdr>
                        <w:shd w:val="clear" w:color="auto" w:fill="061F2F"/>
                        <w:wordWrap w:val="0"/>
                        <w:spacing w:line="240" w:lineRule="auto"/>
                        <w:rPr>
                          <w:rFonts w:ascii="Consolas" w:hAnsi="Consolas" w:cs="Courier New"/>
                          <w:color w:val="F3F3F3"/>
                          <w:sz w:val="20"/>
                          <w:szCs w:val="20"/>
                          <w:lang w:val="en-U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eastAsia="es-ES"/>
                        </w:rPr>
                        <w:t>apt update</w:t>
                      </w:r>
                    </w:p>
                    <w:p w14:paraId="50288DE1" w14:textId="77777777" w:rsidR="0035134C" w:rsidRPr="00253EF5" w:rsidRDefault="0035134C" w:rsidP="00253EF5">
                      <w:pPr>
                        <w:rPr>
                          <w:lang w:val="en-US"/>
                        </w:rPr>
                      </w:pPr>
                    </w:p>
                  </w:txbxContent>
                </v:textbox>
                <w10:wrap type="square" anchorx="margin"/>
              </v:shape>
            </w:pict>
          </mc:Fallback>
        </mc:AlternateContent>
      </w:r>
      <w:r w:rsidR="004C1A5C" w:rsidRPr="00791E61">
        <w:rPr>
          <w:rFonts w:ascii="Arial" w:hAnsi="Arial" w:cs="Arial"/>
          <w:sz w:val="22"/>
        </w:rPr>
        <w:t>Volvemos a actualizar la base de datos de paquetes para que se añadan los datos de Docker.</w:t>
      </w:r>
    </w:p>
    <w:p w14:paraId="2CE52D59" w14:textId="3D6F5A4B" w:rsidR="004C1A5C" w:rsidRPr="00791E61" w:rsidRDefault="004C1A5C" w:rsidP="00253EF5">
      <w:pPr>
        <w:rPr>
          <w:rFonts w:ascii="Arial" w:hAnsi="Arial" w:cs="Arial"/>
          <w:sz w:val="22"/>
        </w:rPr>
      </w:pPr>
    </w:p>
    <w:p w14:paraId="6F097743" w14:textId="77777777" w:rsidR="004C1A5C" w:rsidRPr="00791E61" w:rsidRDefault="004C1A5C" w:rsidP="004C1A5C">
      <w:pPr>
        <w:rPr>
          <w:rFonts w:ascii="Arial" w:hAnsi="Arial" w:cs="Arial"/>
          <w:sz w:val="22"/>
        </w:rPr>
      </w:pPr>
    </w:p>
    <w:p w14:paraId="59312D90" w14:textId="77777777" w:rsidR="004C1A5C" w:rsidRPr="00791E61" w:rsidRDefault="004C1A5C" w:rsidP="004C1A5C">
      <w:pPr>
        <w:rPr>
          <w:rFonts w:ascii="Arial" w:hAnsi="Arial" w:cs="Arial"/>
          <w:sz w:val="22"/>
        </w:rPr>
      </w:pPr>
      <w:r w:rsidRPr="00791E61">
        <w:rPr>
          <w:rFonts w:ascii="Arial" w:hAnsi="Arial" w:cs="Arial"/>
          <w:noProof/>
          <w:sz w:val="22"/>
          <w:lang w:eastAsia="ja-JP"/>
        </w:rPr>
        <w:drawing>
          <wp:inline distT="0" distB="0" distL="0" distR="0" wp14:anchorId="0E7FB307" wp14:editId="3DD2F9FB">
            <wp:extent cx="5400040" cy="12452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245235"/>
                    </a:xfrm>
                    <a:prstGeom prst="rect">
                      <a:avLst/>
                    </a:prstGeom>
                  </pic:spPr>
                </pic:pic>
              </a:graphicData>
            </a:graphic>
          </wp:inline>
        </w:drawing>
      </w:r>
    </w:p>
    <w:p w14:paraId="4EADE0A0" w14:textId="77777777" w:rsidR="004C1A5C" w:rsidRPr="00791E61" w:rsidRDefault="004C1A5C" w:rsidP="004C1A5C">
      <w:pPr>
        <w:rPr>
          <w:rFonts w:ascii="Arial" w:hAnsi="Arial" w:cs="Arial"/>
          <w:sz w:val="22"/>
        </w:rPr>
      </w:pPr>
    </w:p>
    <w:p w14:paraId="7F8F48DE" w14:textId="0A0D2A42" w:rsidR="004C1A5C" w:rsidRPr="00791E61" w:rsidRDefault="004C1A5C" w:rsidP="004C1A5C">
      <w:pPr>
        <w:rPr>
          <w:rFonts w:ascii="Arial" w:hAnsi="Arial" w:cs="Arial"/>
          <w:sz w:val="22"/>
        </w:rPr>
      </w:pPr>
      <w:r w:rsidRPr="00791E61">
        <w:rPr>
          <w:rFonts w:ascii="Arial" w:hAnsi="Arial" w:cs="Arial"/>
          <w:sz w:val="22"/>
        </w:rPr>
        <w:t>Verificamos que la instalación de Docker se va a realizar desde el repositorio de Docker en lugar del repositorio predeterminado de Debian.</w:t>
      </w:r>
    </w:p>
    <w:p w14:paraId="361AE1FF" w14:textId="55DD6A77" w:rsidR="00253EF5" w:rsidRPr="00791E61" w:rsidRDefault="00253EF5" w:rsidP="004C1A5C">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95616" behindDoc="0" locked="0" layoutInCell="1" allowOverlap="1" wp14:anchorId="2A4A40BB" wp14:editId="61CCEAAC">
                <wp:simplePos x="0" y="0"/>
                <wp:positionH relativeFrom="margin">
                  <wp:posOffset>0</wp:posOffset>
                </wp:positionH>
                <wp:positionV relativeFrom="paragraph">
                  <wp:posOffset>369570</wp:posOffset>
                </wp:positionV>
                <wp:extent cx="5724525" cy="571500"/>
                <wp:effectExtent l="0" t="0" r="0" b="0"/>
                <wp:wrapSquare wrapText="bothSides"/>
                <wp:docPr id="1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405B147D" w14:textId="21BC782A"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apt-cache policy docker-ce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A40BB" id="_x0000_s1043" type="#_x0000_t202" style="position:absolute;left:0;text-align:left;margin-left:0;margin-top:29.1pt;width:450.75pt;height:45pt;z-index:25169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" filled="f" stroked="f">
                <v:textbox>
                  <w:txbxContent>
                    <w:p w14:paraId="405B147D" w14:textId="21BC782A"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val="en-US" w:eastAsia="es-ES"/>
                        </w:rPr>
                        <w:t>apt-cache policy docker-ce</w:t>
                      </w:r>
                    </w:p>
                  </w:txbxContent>
                </v:textbox>
                <w10:wrap type="square" anchorx="margin"/>
              </v:shape>
            </w:pict>
          </mc:Fallback>
        </mc:AlternateContent>
      </w:r>
    </w:p>
    <w:p w14:paraId="7DA81C60" w14:textId="77777777" w:rsidR="004C1A5C" w:rsidRPr="00791E61" w:rsidRDefault="004C1A5C" w:rsidP="004C1A5C">
      <w:pPr>
        <w:rPr>
          <w:rFonts w:ascii="Arial" w:hAnsi="Arial" w:cs="Arial"/>
          <w:color w:val="545454"/>
          <w:sz w:val="22"/>
          <w:shd w:val="clear" w:color="auto" w:fill="F2F2F2"/>
        </w:rPr>
      </w:pPr>
    </w:p>
    <w:p w14:paraId="35557FDE" w14:textId="77777777" w:rsidR="004C1A5C" w:rsidRPr="00791E61" w:rsidRDefault="004C1A5C" w:rsidP="004C1A5C">
      <w:pPr>
        <w:rPr>
          <w:rFonts w:ascii="Arial" w:hAnsi="Arial" w:cs="Arial"/>
          <w:sz w:val="22"/>
        </w:rPr>
      </w:pPr>
      <w:r w:rsidRPr="00791E61">
        <w:rPr>
          <w:rFonts w:ascii="Arial" w:hAnsi="Arial" w:cs="Arial"/>
          <w:noProof/>
          <w:sz w:val="22"/>
          <w:lang w:eastAsia="ja-JP"/>
        </w:rPr>
        <w:lastRenderedPageBreak/>
        <w:drawing>
          <wp:inline distT="0" distB="0" distL="0" distR="0" wp14:anchorId="309AB51E" wp14:editId="0D53B62F">
            <wp:extent cx="5400040" cy="37763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776345"/>
                    </a:xfrm>
                    <a:prstGeom prst="rect">
                      <a:avLst/>
                    </a:prstGeom>
                  </pic:spPr>
                </pic:pic>
              </a:graphicData>
            </a:graphic>
          </wp:inline>
        </w:drawing>
      </w:r>
    </w:p>
    <w:p w14:paraId="2C173E31" w14:textId="528F080E" w:rsidR="004C1A5C" w:rsidRPr="00791E61" w:rsidRDefault="002C3DBE" w:rsidP="004C1A5C">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59776" behindDoc="0" locked="0" layoutInCell="1" allowOverlap="1" wp14:anchorId="0568C937" wp14:editId="5F80D98D">
                <wp:simplePos x="0" y="0"/>
                <wp:positionH relativeFrom="margin">
                  <wp:posOffset>-38100</wp:posOffset>
                </wp:positionH>
                <wp:positionV relativeFrom="paragraph">
                  <wp:posOffset>441325</wp:posOffset>
                </wp:positionV>
                <wp:extent cx="5724525" cy="571500"/>
                <wp:effectExtent l="0" t="0" r="0" b="0"/>
                <wp:wrapSquare wrapText="bothSides"/>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6CAFBB54" w14:textId="6B0F5763"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eastAsia="es-ES"/>
                              </w:rPr>
                              <w:t>apt install docker-ce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8C937" id="_x0000_s1044" type="#_x0000_t202" style="position:absolute;left:0;text-align:left;margin-left:-3pt;margin-top:34.75pt;width:450.75pt;height:45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" filled="f" stroked="f">
                <v:textbox>
                  <w:txbxContent>
                    <w:p w14:paraId="6CAFBB54" w14:textId="6B0F5763" w:rsidR="0035134C" w:rsidRPr="00253EF5" w:rsidRDefault="0035134C"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253EF5">
                        <w:rPr>
                          <w:rFonts w:ascii="Consolas" w:eastAsia="Times New Roman" w:hAnsi="Consolas" w:cs="Courier New"/>
                          <w:color w:val="F3F3F3"/>
                          <w:sz w:val="20"/>
                          <w:szCs w:val="20"/>
                          <w:lang w:eastAsia="es-ES"/>
                        </w:rPr>
                        <w:t>apt install docker-ce</w:t>
                      </w:r>
                    </w:p>
                  </w:txbxContent>
                </v:textbox>
                <w10:wrap type="square" anchorx="margin"/>
              </v:shape>
            </w:pict>
          </mc:Fallback>
        </mc:AlternateContent>
      </w:r>
      <w:r w:rsidR="004C1A5C" w:rsidRPr="00791E61">
        <w:rPr>
          <w:rFonts w:ascii="Arial" w:hAnsi="Arial" w:cs="Arial"/>
          <w:sz w:val="22"/>
        </w:rPr>
        <w:t>Procedemos a instalar Docker.</w:t>
      </w:r>
    </w:p>
    <w:p w14:paraId="78990DD3" w14:textId="1376E07E" w:rsidR="004C1A5C" w:rsidRPr="00791E61" w:rsidRDefault="004C1A5C" w:rsidP="004C1A5C">
      <w:pPr>
        <w:rPr>
          <w:rFonts w:ascii="Arial" w:hAnsi="Arial" w:cs="Arial"/>
          <w:sz w:val="22"/>
        </w:rPr>
      </w:pPr>
      <w:r w:rsidRPr="00791E61">
        <w:rPr>
          <w:rFonts w:ascii="Arial" w:hAnsi="Arial" w:cs="Arial"/>
          <w:noProof/>
          <w:sz w:val="22"/>
          <w:lang w:eastAsia="ja-JP"/>
        </w:rPr>
        <w:drawing>
          <wp:inline distT="0" distB="0" distL="0" distR="0" wp14:anchorId="6ED8E241" wp14:editId="6D26E411">
            <wp:extent cx="5400040" cy="1592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92580"/>
                    </a:xfrm>
                    <a:prstGeom prst="rect">
                      <a:avLst/>
                    </a:prstGeom>
                  </pic:spPr>
                </pic:pic>
              </a:graphicData>
            </a:graphic>
          </wp:inline>
        </w:drawing>
      </w:r>
    </w:p>
    <w:p w14:paraId="22B4621F" w14:textId="77777777" w:rsidR="004C1A5C" w:rsidRPr="00791E61" w:rsidRDefault="004C1A5C" w:rsidP="004C1A5C">
      <w:pPr>
        <w:rPr>
          <w:rFonts w:ascii="Arial" w:hAnsi="Arial" w:cs="Arial"/>
          <w:sz w:val="22"/>
        </w:rPr>
      </w:pPr>
    </w:p>
    <w:p w14:paraId="7D250C82" w14:textId="77777777" w:rsidR="004C1A5C" w:rsidRPr="00791E61" w:rsidRDefault="004C1A5C" w:rsidP="004C1A5C">
      <w:pPr>
        <w:rPr>
          <w:rFonts w:ascii="Arial" w:hAnsi="Arial" w:cs="Arial"/>
          <w:sz w:val="22"/>
        </w:rPr>
      </w:pPr>
      <w:r w:rsidRPr="00791E61">
        <w:rPr>
          <w:rFonts w:ascii="Arial" w:hAnsi="Arial" w:cs="Arial"/>
          <w:sz w:val="22"/>
        </w:rPr>
        <w:t>Verificamos que Docker se ha instalado correctamente.</w:t>
      </w:r>
    </w:p>
    <w:p w14:paraId="74D50370" w14:textId="795F2B2A" w:rsidR="00253EF5" w:rsidRPr="00791E61" w:rsidRDefault="00253EF5"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Arial" w:eastAsia="Times New Roman" w:hAnsi="Arial" w:cs="Arial"/>
          <w:color w:val="F3F3F3"/>
          <w:sz w:val="22"/>
          <w:lang w:val="en-US" w:eastAsia="es-ES"/>
        </w:rPr>
      </w:pPr>
      <w:r w:rsidRPr="00791E61">
        <w:rPr>
          <w:rFonts w:ascii="Arial" w:eastAsia="Times New Roman" w:hAnsi="Arial" w:cs="Arial"/>
          <w:color w:val="658B00"/>
          <w:sz w:val="22"/>
          <w:lang w:val="en-US" w:eastAsia="es-ES"/>
        </w:rPr>
        <w:t xml:space="preserve">sudo </w:t>
      </w:r>
      <w:r w:rsidRPr="00791E61">
        <w:rPr>
          <w:rFonts w:ascii="Arial" w:eastAsia="Times New Roman" w:hAnsi="Arial" w:cs="Arial"/>
          <w:color w:val="F3F3F3"/>
          <w:sz w:val="22"/>
          <w:lang w:eastAsia="es-ES"/>
        </w:rPr>
        <w:t>systemctl status Docker</w:t>
      </w:r>
    </w:p>
    <w:p w14:paraId="01E226CA" w14:textId="77777777" w:rsidR="004C1A5C" w:rsidRPr="00791E61" w:rsidRDefault="004C1A5C" w:rsidP="004C1A5C">
      <w:pPr>
        <w:rPr>
          <w:rFonts w:ascii="Arial" w:hAnsi="Arial" w:cs="Arial"/>
          <w:color w:val="545454"/>
          <w:sz w:val="22"/>
          <w:shd w:val="clear" w:color="auto" w:fill="F2F2F2"/>
        </w:rPr>
      </w:pPr>
    </w:p>
    <w:p w14:paraId="5BF6C0B7" w14:textId="77777777" w:rsidR="004C1A5C" w:rsidRPr="00791E61" w:rsidRDefault="004C1A5C" w:rsidP="004C1A5C">
      <w:pPr>
        <w:rPr>
          <w:rFonts w:ascii="Arial" w:hAnsi="Arial" w:cs="Arial"/>
          <w:sz w:val="22"/>
        </w:rPr>
      </w:pPr>
      <w:r w:rsidRPr="00791E61">
        <w:rPr>
          <w:rFonts w:ascii="Arial" w:hAnsi="Arial" w:cs="Arial"/>
          <w:noProof/>
          <w:sz w:val="22"/>
          <w:lang w:eastAsia="ja-JP"/>
        </w:rPr>
        <w:lastRenderedPageBreak/>
        <w:drawing>
          <wp:inline distT="0" distB="0" distL="0" distR="0" wp14:anchorId="142DC64E" wp14:editId="080844F5">
            <wp:extent cx="5400040" cy="9906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990600"/>
                    </a:xfrm>
                    <a:prstGeom prst="rect">
                      <a:avLst/>
                    </a:prstGeom>
                  </pic:spPr>
                </pic:pic>
              </a:graphicData>
            </a:graphic>
          </wp:inline>
        </w:drawing>
      </w:r>
    </w:p>
    <w:p w14:paraId="5B9D94C1" w14:textId="24259FA7" w:rsidR="00B33DB1" w:rsidRPr="00791E61" w:rsidRDefault="004C1A5C" w:rsidP="004C1A5C">
      <w:pPr>
        <w:rPr>
          <w:rFonts w:ascii="Arial" w:hAnsi="Arial" w:cs="Arial"/>
          <w:sz w:val="22"/>
        </w:rPr>
      </w:pPr>
      <w:r w:rsidRPr="00791E61">
        <w:rPr>
          <w:rFonts w:ascii="Arial" w:hAnsi="Arial" w:cs="Arial"/>
          <w:noProof/>
          <w:sz w:val="22"/>
          <w:lang w:eastAsia="ja-JP"/>
        </w:rPr>
        <w:drawing>
          <wp:inline distT="0" distB="0" distL="0" distR="0" wp14:anchorId="6EA78C6E" wp14:editId="404A2A52">
            <wp:extent cx="4447619" cy="1390476"/>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7619" cy="1390476"/>
                    </a:xfrm>
                    <a:prstGeom prst="rect">
                      <a:avLst/>
                    </a:prstGeom>
                  </pic:spPr>
                </pic:pic>
              </a:graphicData>
            </a:graphic>
          </wp:inline>
        </w:drawing>
      </w:r>
    </w:p>
    <w:p w14:paraId="526A8336" w14:textId="5B389BA3" w:rsidR="00202C12" w:rsidRDefault="00202C12" w:rsidP="004C1A5C">
      <w:pPr>
        <w:rPr>
          <w:sz w:val="20"/>
          <w:szCs w:val="20"/>
        </w:rPr>
      </w:pPr>
    </w:p>
    <w:p w14:paraId="3348F2CC" w14:textId="77777777" w:rsidR="00202C12" w:rsidRDefault="00202C12" w:rsidP="00202C12">
      <w:pPr>
        <w:pStyle w:val="Ttulo3"/>
      </w:pPr>
      <w:bookmarkStart w:id="5" w:name="_Toc42849940"/>
      <w:r>
        <w:t>Instalación Docker-Compose</w:t>
      </w:r>
      <w:bookmarkEnd w:id="5"/>
    </w:p>
    <w:p w14:paraId="109738A8" w14:textId="77777777" w:rsidR="00202C12" w:rsidRDefault="00202C12" w:rsidP="00202C12"/>
    <w:p w14:paraId="14652F85" w14:textId="77777777" w:rsidR="00202C12" w:rsidRPr="00791E61" w:rsidRDefault="00202C12" w:rsidP="00202C12">
      <w:pPr>
        <w:rPr>
          <w:rFonts w:ascii="Arial" w:hAnsi="Arial" w:cs="Arial"/>
          <w:sz w:val="22"/>
        </w:rPr>
      </w:pPr>
      <w:r w:rsidRPr="00791E61">
        <w:rPr>
          <w:rFonts w:ascii="Arial" w:hAnsi="Arial" w:cs="Arial"/>
          <w:sz w:val="22"/>
        </w:rPr>
        <w:t>Vamos a instalar Docker-Compose, que es una herramienta que permite realizar scripts para facilitar la creación de containers y servicios.Para instalar Docker-Compose procedemos a usar el siguiente comando.</w:t>
      </w:r>
    </w:p>
    <w:p w14:paraId="08DCB46C" w14:textId="77777777" w:rsidR="00202C12" w:rsidRPr="00791E61" w:rsidRDefault="00202C12" w:rsidP="00202C12">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01408" behindDoc="0" locked="0" layoutInCell="1" allowOverlap="1" wp14:anchorId="7DE2E1C7" wp14:editId="784651EB">
                <wp:simplePos x="0" y="0"/>
                <wp:positionH relativeFrom="margin">
                  <wp:align>right</wp:align>
                </wp:positionH>
                <wp:positionV relativeFrom="paragraph">
                  <wp:posOffset>506730</wp:posOffset>
                </wp:positionV>
                <wp:extent cx="5724525" cy="5715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10AAF5C0" w14:textId="77777777" w:rsidR="0035134C"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rStyle w:val="CdigoHTML"/>
                                <w:rFonts w:ascii="Consolas" w:hAnsi="Consolas"/>
                                <w:color w:val="F3F3F3"/>
                              </w:rPr>
                            </w:pPr>
                            <w:r>
                              <w:rPr>
                                <w:rStyle w:val="nb"/>
                                <w:rFonts w:ascii="Consolas" w:hAnsi="Consolas"/>
                                <w:color w:val="658B00"/>
                              </w:rPr>
                              <w:t xml:space="preserve">sudo </w:t>
                            </w:r>
                            <w:r>
                              <w:rPr>
                                <w:rStyle w:val="CdigoHTML"/>
                                <w:rFonts w:ascii="Consolas" w:hAnsi="Consolas"/>
                                <w:color w:val="F3F3F3"/>
                              </w:rPr>
                              <w:t xml:space="preserve">curl </w:t>
                            </w:r>
                            <w:r>
                              <w:rPr>
                                <w:rStyle w:val="nt"/>
                                <w:rFonts w:ascii="Consolas" w:hAnsi="Consolas"/>
                                <w:color w:val="E8A0E8"/>
                              </w:rPr>
                              <w:t>-L</w:t>
                            </w:r>
                            <w:r>
                              <w:rPr>
                                <w:rStyle w:val="CdigoHTML"/>
                                <w:rFonts w:ascii="Consolas" w:hAnsi="Consolas"/>
                                <w:color w:val="F3F3F3"/>
                              </w:rPr>
                              <w:t xml:space="preserve"> </w:t>
                            </w:r>
                            <w:r>
                              <w:rPr>
                                <w:rStyle w:val="s2"/>
                                <w:rFonts w:ascii="Consolas" w:hAnsi="Consolas"/>
                                <w:color w:val="CD5555"/>
                              </w:rPr>
                              <w:t>"https://github.com/docker/compose/releases/download/1.25.5/docker-compose-</w:t>
                            </w:r>
                            <w:r>
                              <w:rPr>
                                <w:rStyle w:val="k"/>
                                <w:rFonts w:ascii="Consolas" w:hAnsi="Consolas"/>
                                <w:color w:val="DA5ADA"/>
                              </w:rPr>
                              <w:t>$(</w:t>
                            </w:r>
                            <w:r>
                              <w:rPr>
                                <w:rStyle w:val="CdigoHTML"/>
                                <w:rFonts w:ascii="Consolas" w:hAnsi="Consolas"/>
                                <w:color w:val="F3F3F3"/>
                              </w:rPr>
                              <w:t xml:space="preserve">uname </w:t>
                            </w:r>
                            <w:r>
                              <w:rPr>
                                <w:rStyle w:val="nt"/>
                                <w:rFonts w:ascii="Consolas" w:hAnsi="Consolas"/>
                                <w:color w:val="E8A0E8"/>
                              </w:rPr>
                              <w:t>-s</w:t>
                            </w:r>
                            <w:r>
                              <w:rPr>
                                <w:rStyle w:val="k"/>
                                <w:rFonts w:ascii="Consolas" w:hAnsi="Consolas"/>
                                <w:color w:val="DA5ADA"/>
                              </w:rPr>
                              <w:t>)</w:t>
                            </w:r>
                            <w:r>
                              <w:rPr>
                                <w:rStyle w:val="s2"/>
                                <w:rFonts w:ascii="Consolas" w:hAnsi="Consolas"/>
                                <w:color w:val="CD5555"/>
                              </w:rPr>
                              <w:t>-</w:t>
                            </w:r>
                            <w:r>
                              <w:rPr>
                                <w:rStyle w:val="k"/>
                                <w:rFonts w:ascii="Consolas" w:hAnsi="Consolas"/>
                                <w:color w:val="DA5ADA"/>
                              </w:rPr>
                              <w:t>$(</w:t>
                            </w:r>
                            <w:r>
                              <w:rPr>
                                <w:rStyle w:val="CdigoHTML"/>
                                <w:rFonts w:ascii="Consolas" w:hAnsi="Consolas"/>
                                <w:color w:val="F3F3F3"/>
                              </w:rPr>
                              <w:t xml:space="preserve">uname </w:t>
                            </w:r>
                            <w:r>
                              <w:rPr>
                                <w:rStyle w:val="nt"/>
                                <w:rFonts w:ascii="Consolas" w:hAnsi="Consolas"/>
                                <w:color w:val="E8A0E8"/>
                              </w:rPr>
                              <w:t>-m</w:t>
                            </w:r>
                            <w:r>
                              <w:rPr>
                                <w:rStyle w:val="k"/>
                                <w:rFonts w:ascii="Consolas" w:hAnsi="Consolas"/>
                                <w:color w:val="DA5ADA"/>
                              </w:rPr>
                              <w:t>)</w:t>
                            </w:r>
                            <w:r>
                              <w:rPr>
                                <w:rStyle w:val="s2"/>
                                <w:rFonts w:ascii="Consolas" w:hAnsi="Consolas"/>
                                <w:color w:val="CD5555"/>
                              </w:rPr>
                              <w:t>"</w:t>
                            </w:r>
                            <w:r>
                              <w:rPr>
                                <w:rStyle w:val="CdigoHTML"/>
                                <w:rFonts w:ascii="Consolas" w:hAnsi="Consolas"/>
                                <w:color w:val="F3F3F3"/>
                              </w:rPr>
                              <w:t xml:space="preserve"> </w:t>
                            </w:r>
                            <w:r>
                              <w:rPr>
                                <w:rStyle w:val="nt"/>
                                <w:rFonts w:ascii="Consolas" w:hAnsi="Consolas"/>
                                <w:color w:val="E8A0E8"/>
                              </w:rPr>
                              <w:t>-o</w:t>
                            </w:r>
                            <w:r>
                              <w:rPr>
                                <w:rStyle w:val="CdigoHTML"/>
                                <w:rFonts w:ascii="Consolas" w:hAnsi="Consolas"/>
                                <w:color w:val="F3F3F3"/>
                              </w:rPr>
                              <w:t xml:space="preserve"> /usr/local/bin/docker-compose</w:t>
                            </w:r>
                          </w:p>
                          <w:p w14:paraId="09A281CC" w14:textId="77777777" w:rsidR="0035134C" w:rsidRDefault="0035134C" w:rsidP="00202C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2E1C7" id="_x0000_s1045" type="#_x0000_t202" style="position:absolute;left:0;text-align:left;margin-left:399.55pt;margin-top:39.9pt;width:450.75pt;height:45pt;z-index:251601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" filled="f" stroked="f">
                <v:textbox>
                  <w:txbxContent>
                    <w:p w14:paraId="10AAF5C0" w14:textId="77777777" w:rsidR="0035134C"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rStyle w:val="CdigoHTML"/>
                          <w:rFonts w:ascii="Consolas" w:hAnsi="Consolas"/>
                          <w:color w:val="F3F3F3"/>
                        </w:rPr>
                      </w:pPr>
                      <w:r>
                        <w:rPr>
                          <w:rStyle w:val="nb"/>
                          <w:rFonts w:ascii="Consolas" w:hAnsi="Consolas"/>
                          <w:color w:val="658B00"/>
                        </w:rPr>
                        <w:t xml:space="preserve">sudo </w:t>
                      </w:r>
                      <w:r>
                        <w:rPr>
                          <w:rStyle w:val="CdigoHTML"/>
                          <w:rFonts w:ascii="Consolas" w:hAnsi="Consolas"/>
                          <w:color w:val="F3F3F3"/>
                        </w:rPr>
                        <w:t xml:space="preserve">curl </w:t>
                      </w:r>
                      <w:r>
                        <w:rPr>
                          <w:rStyle w:val="nt"/>
                          <w:rFonts w:ascii="Consolas" w:hAnsi="Consolas"/>
                          <w:color w:val="E8A0E8"/>
                        </w:rPr>
                        <w:t>-L</w:t>
                      </w:r>
                      <w:r>
                        <w:rPr>
                          <w:rStyle w:val="CdigoHTML"/>
                          <w:rFonts w:ascii="Consolas" w:hAnsi="Consolas"/>
                          <w:color w:val="F3F3F3"/>
                        </w:rPr>
                        <w:t xml:space="preserve"> </w:t>
                      </w:r>
                      <w:r>
                        <w:rPr>
                          <w:rStyle w:val="s2"/>
                          <w:rFonts w:ascii="Consolas" w:hAnsi="Consolas"/>
                          <w:color w:val="CD5555"/>
                        </w:rPr>
                        <w:t>"https://github.com/docker/compose/releases/download/1.25.5/docker-compose-</w:t>
                      </w:r>
                      <w:r>
                        <w:rPr>
                          <w:rStyle w:val="k"/>
                          <w:rFonts w:ascii="Consolas" w:hAnsi="Consolas"/>
                          <w:color w:val="DA5ADA"/>
                        </w:rPr>
                        <w:t>$(</w:t>
                      </w:r>
                      <w:r>
                        <w:rPr>
                          <w:rStyle w:val="CdigoHTML"/>
                          <w:rFonts w:ascii="Consolas" w:hAnsi="Consolas"/>
                          <w:color w:val="F3F3F3"/>
                        </w:rPr>
                        <w:t xml:space="preserve">uname </w:t>
                      </w:r>
                      <w:r>
                        <w:rPr>
                          <w:rStyle w:val="nt"/>
                          <w:rFonts w:ascii="Consolas" w:hAnsi="Consolas"/>
                          <w:color w:val="E8A0E8"/>
                        </w:rPr>
                        <w:t>-s</w:t>
                      </w:r>
                      <w:r>
                        <w:rPr>
                          <w:rStyle w:val="k"/>
                          <w:rFonts w:ascii="Consolas" w:hAnsi="Consolas"/>
                          <w:color w:val="DA5ADA"/>
                        </w:rPr>
                        <w:t>)</w:t>
                      </w:r>
                      <w:r>
                        <w:rPr>
                          <w:rStyle w:val="s2"/>
                          <w:rFonts w:ascii="Consolas" w:hAnsi="Consolas"/>
                          <w:color w:val="CD5555"/>
                        </w:rPr>
                        <w:t>-</w:t>
                      </w:r>
                      <w:r>
                        <w:rPr>
                          <w:rStyle w:val="k"/>
                          <w:rFonts w:ascii="Consolas" w:hAnsi="Consolas"/>
                          <w:color w:val="DA5ADA"/>
                        </w:rPr>
                        <w:t>$(</w:t>
                      </w:r>
                      <w:r>
                        <w:rPr>
                          <w:rStyle w:val="CdigoHTML"/>
                          <w:rFonts w:ascii="Consolas" w:hAnsi="Consolas"/>
                          <w:color w:val="F3F3F3"/>
                        </w:rPr>
                        <w:t xml:space="preserve">uname </w:t>
                      </w:r>
                      <w:r>
                        <w:rPr>
                          <w:rStyle w:val="nt"/>
                          <w:rFonts w:ascii="Consolas" w:hAnsi="Consolas"/>
                          <w:color w:val="E8A0E8"/>
                        </w:rPr>
                        <w:t>-m</w:t>
                      </w:r>
                      <w:r>
                        <w:rPr>
                          <w:rStyle w:val="k"/>
                          <w:rFonts w:ascii="Consolas" w:hAnsi="Consolas"/>
                          <w:color w:val="DA5ADA"/>
                        </w:rPr>
                        <w:t>)</w:t>
                      </w:r>
                      <w:r>
                        <w:rPr>
                          <w:rStyle w:val="s2"/>
                          <w:rFonts w:ascii="Consolas" w:hAnsi="Consolas"/>
                          <w:color w:val="CD5555"/>
                        </w:rPr>
                        <w:t>"</w:t>
                      </w:r>
                      <w:r>
                        <w:rPr>
                          <w:rStyle w:val="CdigoHTML"/>
                          <w:rFonts w:ascii="Consolas" w:hAnsi="Consolas"/>
                          <w:color w:val="F3F3F3"/>
                        </w:rPr>
                        <w:t xml:space="preserve"> </w:t>
                      </w:r>
                      <w:r>
                        <w:rPr>
                          <w:rStyle w:val="nt"/>
                          <w:rFonts w:ascii="Consolas" w:hAnsi="Consolas"/>
                          <w:color w:val="E8A0E8"/>
                        </w:rPr>
                        <w:t>-o</w:t>
                      </w:r>
                      <w:r>
                        <w:rPr>
                          <w:rStyle w:val="CdigoHTML"/>
                          <w:rFonts w:ascii="Consolas" w:hAnsi="Consolas"/>
                          <w:color w:val="F3F3F3"/>
                        </w:rPr>
                        <w:t xml:space="preserve"> /usr/local/bin/docker-compose</w:t>
                      </w:r>
                    </w:p>
                    <w:p w14:paraId="09A281CC" w14:textId="77777777" w:rsidR="0035134C" w:rsidRDefault="0035134C" w:rsidP="00202C12"/>
                  </w:txbxContent>
                </v:textbox>
                <w10:wrap type="square" anchorx="margin"/>
              </v:shape>
            </w:pict>
          </mc:Fallback>
        </mc:AlternateContent>
      </w:r>
    </w:p>
    <w:p w14:paraId="16024211" w14:textId="77777777" w:rsidR="00202C12" w:rsidRPr="00791E61" w:rsidRDefault="00202C12" w:rsidP="00202C12">
      <w:pPr>
        <w:rPr>
          <w:rFonts w:ascii="Arial" w:hAnsi="Arial" w:cs="Arial"/>
          <w:sz w:val="22"/>
        </w:rPr>
      </w:pPr>
    </w:p>
    <w:p w14:paraId="6FAD4DCE" w14:textId="77777777" w:rsidR="00202C12" w:rsidRPr="00791E61" w:rsidRDefault="00202C12" w:rsidP="00202C12">
      <w:pPr>
        <w:rPr>
          <w:rFonts w:ascii="Arial" w:hAnsi="Arial" w:cs="Arial"/>
          <w:sz w:val="22"/>
        </w:rPr>
      </w:pPr>
      <w:r w:rsidRPr="00791E61">
        <w:rPr>
          <w:rFonts w:ascii="Arial" w:hAnsi="Arial" w:cs="Arial"/>
          <w:noProof/>
          <w:sz w:val="22"/>
          <w:lang w:eastAsia="ja-JP"/>
        </w:rPr>
        <w:drawing>
          <wp:inline distT="0" distB="0" distL="0" distR="0" wp14:anchorId="0D0836A5" wp14:editId="3CC1A52C">
            <wp:extent cx="5760085" cy="8096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809625"/>
                    </a:xfrm>
                    <a:prstGeom prst="rect">
                      <a:avLst/>
                    </a:prstGeom>
                    <a:noFill/>
                    <a:ln>
                      <a:noFill/>
                    </a:ln>
                  </pic:spPr>
                </pic:pic>
              </a:graphicData>
            </a:graphic>
          </wp:inline>
        </w:drawing>
      </w:r>
    </w:p>
    <w:p w14:paraId="668ECA8D" w14:textId="77777777" w:rsidR="00202C12" w:rsidRPr="00791E61" w:rsidRDefault="00202C12" w:rsidP="00202C12">
      <w:pPr>
        <w:rPr>
          <w:rFonts w:ascii="Arial" w:hAnsi="Arial" w:cs="Arial"/>
          <w:sz w:val="22"/>
        </w:rPr>
      </w:pPr>
    </w:p>
    <w:p w14:paraId="2971FA47" w14:textId="791A3FDE" w:rsidR="00202C12" w:rsidRPr="00791E61" w:rsidRDefault="00202C12" w:rsidP="00202C12">
      <w:pPr>
        <w:rPr>
          <w:rFonts w:ascii="Arial" w:hAnsi="Arial" w:cs="Arial"/>
          <w:sz w:val="22"/>
        </w:rPr>
      </w:pPr>
      <w:r w:rsidRPr="00791E61">
        <w:rPr>
          <w:rFonts w:ascii="Arial" w:hAnsi="Arial" w:cs="Arial"/>
          <w:sz w:val="22"/>
        </w:rPr>
        <w:t>Ahora le tenemos que dar permisos de ejecución para ello ejecutaremos el siguiente comando.</w:t>
      </w:r>
    </w:p>
    <w:p w14:paraId="149B4931" w14:textId="77777777" w:rsidR="00202C12" w:rsidRPr="00791E61" w:rsidRDefault="00202C12" w:rsidP="00202C12">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28032" behindDoc="0" locked="0" layoutInCell="1" allowOverlap="1" wp14:anchorId="19708DDA" wp14:editId="6BEA6C1D">
                <wp:simplePos x="0" y="0"/>
                <wp:positionH relativeFrom="margin">
                  <wp:posOffset>0</wp:posOffset>
                </wp:positionH>
                <wp:positionV relativeFrom="paragraph">
                  <wp:posOffset>397510</wp:posOffset>
                </wp:positionV>
                <wp:extent cx="5724525" cy="571500"/>
                <wp:effectExtent l="0" t="0" r="0" b="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2FB11D5F" w14:textId="77777777" w:rsidR="0035134C" w:rsidRPr="003B077E" w:rsidRDefault="0035134C" w:rsidP="00202C12">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3B077E">
                              <w:rPr>
                                <w:rFonts w:ascii="Consolas" w:eastAsia="Times New Roman" w:hAnsi="Consolas" w:cs="Courier New"/>
                                <w:color w:val="F3F3F3"/>
                                <w:sz w:val="20"/>
                                <w:szCs w:val="20"/>
                                <w:lang w:val="en-US" w:eastAsia="es-ES"/>
                              </w:rPr>
                              <w:t>chmod +x /usr/local/bin/docker-compose</w:t>
                            </w:r>
                          </w:p>
                          <w:p w14:paraId="38C09337" w14:textId="77777777" w:rsidR="0035134C" w:rsidRPr="003B077E" w:rsidRDefault="0035134C" w:rsidP="00202C12">
                            <w:pPr>
                              <w:numPr>
                                <w:ilvl w:val="0"/>
                                <w:numId w:val="1"/>
                              </w:numPr>
                              <w:shd w:val="clear" w:color="auto" w:fill="061F2F"/>
                              <w:spacing w:beforeAutospacing="1" w:after="0" w:afterAutospacing="1" w:line="240" w:lineRule="auto"/>
                              <w:jc w:val="left"/>
                              <w:rPr>
                                <w:rFonts w:ascii="Open Sans" w:eastAsia="Times New Roman" w:hAnsi="Open Sans" w:cs="Open Sans"/>
                                <w:sz w:val="21"/>
                                <w:szCs w:val="21"/>
                                <w:lang w:val="en-US" w:eastAsia="es-ES"/>
                              </w:rPr>
                            </w:pPr>
                          </w:p>
                          <w:p w14:paraId="4EDC6651" w14:textId="77777777" w:rsidR="0035134C" w:rsidRPr="003B077E" w:rsidRDefault="0035134C"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08DDA" id="_x0000_s1046" type="#_x0000_t202" style="position:absolute;left:0;text-align:left;margin-left:0;margin-top:31.3pt;width:450.75pt;height:45pt;z-index:25162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" filled="f" stroked="f">
                <v:textbox>
                  <w:txbxContent>
                    <w:p w14:paraId="2FB11D5F" w14:textId="77777777" w:rsidR="0035134C" w:rsidRPr="003B077E" w:rsidRDefault="0035134C" w:rsidP="00202C12">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r w:rsidRPr="003B077E">
                        <w:rPr>
                          <w:rFonts w:ascii="Consolas" w:eastAsia="Times New Roman" w:hAnsi="Consolas" w:cs="Courier New"/>
                          <w:color w:val="658B00"/>
                          <w:sz w:val="20"/>
                          <w:szCs w:val="20"/>
                          <w:lang w:val="en-US" w:eastAsia="es-ES"/>
                        </w:rPr>
                        <w:t xml:space="preserve">sudo </w:t>
                      </w:r>
                      <w:r w:rsidRPr="003B077E">
                        <w:rPr>
                          <w:rFonts w:ascii="Consolas" w:eastAsia="Times New Roman" w:hAnsi="Consolas" w:cs="Courier New"/>
                          <w:color w:val="F3F3F3"/>
                          <w:sz w:val="20"/>
                          <w:szCs w:val="20"/>
                          <w:lang w:val="en-US" w:eastAsia="es-ES"/>
                        </w:rPr>
                        <w:t>chmod +x /usr/local/bin/docker-compose</w:t>
                      </w:r>
                    </w:p>
                    <w:p w14:paraId="38C09337" w14:textId="77777777" w:rsidR="0035134C" w:rsidRPr="003B077E" w:rsidRDefault="0035134C" w:rsidP="00202C12">
                      <w:pPr>
                        <w:numPr>
                          <w:ilvl w:val="0"/>
                          <w:numId w:val="1"/>
                        </w:numPr>
                        <w:shd w:val="clear" w:color="auto" w:fill="061F2F"/>
                        <w:spacing w:beforeAutospacing="1" w:after="0" w:afterAutospacing="1" w:line="240" w:lineRule="auto"/>
                        <w:jc w:val="left"/>
                        <w:rPr>
                          <w:rFonts w:ascii="Open Sans" w:eastAsia="Times New Roman" w:hAnsi="Open Sans" w:cs="Open Sans"/>
                          <w:sz w:val="21"/>
                          <w:szCs w:val="21"/>
                          <w:lang w:val="en-US" w:eastAsia="es-ES"/>
                        </w:rPr>
                      </w:pPr>
                    </w:p>
                    <w:p w14:paraId="4EDC6651" w14:textId="77777777" w:rsidR="0035134C" w:rsidRPr="003B077E" w:rsidRDefault="0035134C" w:rsidP="00202C12">
                      <w:pPr>
                        <w:rPr>
                          <w:lang w:val="en-US"/>
                        </w:rPr>
                      </w:pPr>
                    </w:p>
                  </w:txbxContent>
                </v:textbox>
                <w10:wrap type="square" anchorx="margin"/>
              </v:shape>
            </w:pict>
          </mc:Fallback>
        </mc:AlternateContent>
      </w:r>
    </w:p>
    <w:p w14:paraId="245396A6" w14:textId="77777777" w:rsidR="00202C12" w:rsidRPr="00791E61" w:rsidRDefault="00202C12" w:rsidP="00202C12">
      <w:pPr>
        <w:rPr>
          <w:rFonts w:ascii="Arial" w:hAnsi="Arial" w:cs="Arial"/>
          <w:sz w:val="22"/>
        </w:rPr>
      </w:pPr>
      <w:r w:rsidRPr="00791E61">
        <w:rPr>
          <w:rFonts w:ascii="Arial" w:hAnsi="Arial" w:cs="Arial"/>
          <w:noProof/>
          <w:sz w:val="22"/>
          <w:lang w:eastAsia="ja-JP"/>
        </w:rPr>
        <w:lastRenderedPageBreak/>
        <w:drawing>
          <wp:inline distT="0" distB="0" distL="0" distR="0" wp14:anchorId="7A35DCDA" wp14:editId="1B427A4A">
            <wp:extent cx="5760085" cy="1524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52400"/>
                    </a:xfrm>
                    <a:prstGeom prst="rect">
                      <a:avLst/>
                    </a:prstGeom>
                  </pic:spPr>
                </pic:pic>
              </a:graphicData>
            </a:graphic>
          </wp:inline>
        </w:drawing>
      </w:r>
    </w:p>
    <w:p w14:paraId="35C71A79" w14:textId="77777777" w:rsidR="00202C12" w:rsidRPr="00791E61" w:rsidRDefault="00202C12" w:rsidP="00202C12">
      <w:pPr>
        <w:rPr>
          <w:rFonts w:ascii="Arial" w:hAnsi="Arial" w:cs="Arial"/>
          <w:sz w:val="22"/>
        </w:rPr>
      </w:pPr>
      <w:r w:rsidRPr="00791E61">
        <w:rPr>
          <w:rFonts w:ascii="Arial" w:hAnsi="Arial" w:cs="Arial"/>
          <w:sz w:val="22"/>
        </w:rPr>
        <w:t>Por último, para comprobar que Docker-compose se ha instalado sin problemas lo verificaremos con el siguiente comando.</w:t>
      </w:r>
    </w:p>
    <w:p w14:paraId="324F6854" w14:textId="77777777" w:rsidR="00202C12" w:rsidRPr="00791E61" w:rsidRDefault="00202C12" w:rsidP="00202C12">
      <w:pPr>
        <w:rPr>
          <w:rFonts w:ascii="Arial" w:hAnsi="Arial" w:cs="Arial"/>
          <w:noProof/>
          <w:sz w:val="22"/>
        </w:rPr>
      </w:pPr>
      <w:r w:rsidRPr="00791E61">
        <w:rPr>
          <w:rFonts w:ascii="Arial" w:hAnsi="Arial" w:cs="Arial"/>
          <w:noProof/>
          <w:sz w:val="22"/>
          <w:lang w:eastAsia="ja-JP"/>
        </w:rPr>
        <mc:AlternateContent>
          <mc:Choice Requires="wps">
            <w:drawing>
              <wp:anchor distT="45720" distB="45720" distL="114300" distR="114300" simplePos="0" relativeHeight="251640320" behindDoc="0" locked="0" layoutInCell="1" allowOverlap="1" wp14:anchorId="1E0D12E7" wp14:editId="605A3622">
                <wp:simplePos x="0" y="0"/>
                <wp:positionH relativeFrom="margin">
                  <wp:posOffset>0</wp:posOffset>
                </wp:positionH>
                <wp:positionV relativeFrom="paragraph">
                  <wp:posOffset>407035</wp:posOffset>
                </wp:positionV>
                <wp:extent cx="5724525" cy="571500"/>
                <wp:effectExtent l="0" t="0" r="0" b="0"/>
                <wp:wrapSquare wrapText="bothSides"/>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6751E782" w14:textId="77777777" w:rsidR="0035134C" w:rsidRPr="006D6F5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r w:rsidRPr="006D6F52">
                              <w:rPr>
                                <w:color w:val="F3F3F3"/>
                                <w:lang w:val="en-US"/>
                              </w:rPr>
                              <w:t>Docker-compose --version</w:t>
                            </w:r>
                          </w:p>
                          <w:p w14:paraId="4C2B538C" w14:textId="77777777" w:rsidR="0035134C" w:rsidRPr="006D6F52" w:rsidRDefault="0035134C"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D12E7" id="_x0000_s1047" type="#_x0000_t202" style="position:absolute;left:0;text-align:left;margin-left:0;margin-top:32.05pt;width:450.75pt;height:45pt;z-index:25164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" filled="f" stroked="f">
                <v:textbox>
                  <w:txbxContent>
                    <w:p w14:paraId="6751E782" w14:textId="77777777" w:rsidR="0035134C" w:rsidRPr="006D6F5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r w:rsidRPr="006D6F52">
                        <w:rPr>
                          <w:color w:val="F3F3F3"/>
                          <w:lang w:val="en-US"/>
                        </w:rPr>
                        <w:t>Docker-compose --version</w:t>
                      </w:r>
                    </w:p>
                    <w:p w14:paraId="4C2B538C" w14:textId="77777777" w:rsidR="0035134C" w:rsidRPr="006D6F52" w:rsidRDefault="0035134C" w:rsidP="00202C12">
                      <w:pPr>
                        <w:rPr>
                          <w:lang w:val="en-US"/>
                        </w:rPr>
                      </w:pPr>
                    </w:p>
                  </w:txbxContent>
                </v:textbox>
                <w10:wrap type="square" anchorx="margin"/>
              </v:shape>
            </w:pict>
          </mc:Fallback>
        </mc:AlternateContent>
      </w:r>
    </w:p>
    <w:p w14:paraId="2B622639" w14:textId="77777777" w:rsidR="00202C12" w:rsidRPr="00791E61" w:rsidRDefault="00202C12" w:rsidP="00202C12">
      <w:pPr>
        <w:rPr>
          <w:rFonts w:ascii="Arial" w:hAnsi="Arial" w:cs="Arial"/>
          <w:sz w:val="22"/>
        </w:rPr>
      </w:pPr>
      <w:r w:rsidRPr="00791E61">
        <w:rPr>
          <w:rFonts w:ascii="Arial" w:hAnsi="Arial" w:cs="Arial"/>
          <w:noProof/>
          <w:sz w:val="22"/>
          <w:lang w:eastAsia="ja-JP"/>
        </w:rPr>
        <w:drawing>
          <wp:inline distT="0" distB="0" distL="0" distR="0" wp14:anchorId="32F2C8E9" wp14:editId="7FDB9A9A">
            <wp:extent cx="5760085" cy="48006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480060"/>
                    </a:xfrm>
                    <a:prstGeom prst="rect">
                      <a:avLst/>
                    </a:prstGeom>
                  </pic:spPr>
                </pic:pic>
              </a:graphicData>
            </a:graphic>
          </wp:inline>
        </w:drawing>
      </w:r>
    </w:p>
    <w:p w14:paraId="25B7A112" w14:textId="77777777" w:rsidR="00202C12" w:rsidRDefault="00202C12" w:rsidP="004C1A5C">
      <w:pPr>
        <w:rPr>
          <w:sz w:val="20"/>
          <w:szCs w:val="20"/>
        </w:rPr>
      </w:pPr>
    </w:p>
    <w:p w14:paraId="16FA0AD7" w14:textId="117E8E69" w:rsidR="00B33DB1" w:rsidRDefault="00B33DB1" w:rsidP="004C1A5C">
      <w:pPr>
        <w:rPr>
          <w:sz w:val="20"/>
          <w:szCs w:val="20"/>
        </w:rPr>
      </w:pPr>
    </w:p>
    <w:p w14:paraId="74DD47B0" w14:textId="34D4ECDF" w:rsidR="0079572A" w:rsidRDefault="0079572A" w:rsidP="0079572A">
      <w:pPr>
        <w:pStyle w:val="Ttulo2"/>
      </w:pPr>
      <w:bookmarkStart w:id="6" w:name="_Toc42849941"/>
      <w:r>
        <w:t>Instalación De Openldap</w:t>
      </w:r>
      <w:r w:rsidR="003164CD">
        <w:t xml:space="preserve"> en docker</w:t>
      </w:r>
      <w:bookmarkEnd w:id="6"/>
    </w:p>
    <w:p w14:paraId="0A888989" w14:textId="47481036" w:rsidR="00370D6F" w:rsidRPr="00791E61" w:rsidRDefault="002C3DBE" w:rsidP="00370D6F">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07552" behindDoc="0" locked="0" layoutInCell="1" allowOverlap="1" wp14:anchorId="3C9602E4" wp14:editId="26C70780">
                <wp:simplePos x="0" y="0"/>
                <wp:positionH relativeFrom="margin">
                  <wp:posOffset>0</wp:posOffset>
                </wp:positionH>
                <wp:positionV relativeFrom="paragraph">
                  <wp:posOffset>433070</wp:posOffset>
                </wp:positionV>
                <wp:extent cx="5724525" cy="571500"/>
                <wp:effectExtent l="0" t="0" r="0" b="0"/>
                <wp:wrapSquare wrapText="bothSides"/>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1259BDE8" w14:textId="4D2CE68E" w:rsidR="0035134C" w:rsidRPr="006D6F5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r>
                              <w:rPr>
                                <w:color w:val="F3F3F3"/>
                                <w:lang w:val="en-US"/>
                              </w:rPr>
                              <w:t>Docker run –name my-openldap-container –detach osixia/openldap:1.3.0</w:t>
                            </w:r>
                          </w:p>
                          <w:p w14:paraId="17D733CB" w14:textId="77777777" w:rsidR="0035134C" w:rsidRPr="006D6F52" w:rsidRDefault="0035134C"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602E4" id="_x0000_s1048" type="#_x0000_t202" style="position:absolute;left:0;text-align:left;margin-left:0;margin-top:34.1pt;width:450.75pt;height:45pt;z-index:25160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" filled="f" stroked="f">
                <v:textbox>
                  <w:txbxContent>
                    <w:p w14:paraId="1259BDE8" w14:textId="4D2CE68E" w:rsidR="0035134C" w:rsidRPr="006D6F5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r>
                        <w:rPr>
                          <w:color w:val="F3F3F3"/>
                          <w:lang w:val="en-US"/>
                        </w:rPr>
                        <w:t>Docker run –name my-openldap-container –detach osixia/openldap:1.3.0</w:t>
                      </w:r>
                    </w:p>
                    <w:p w14:paraId="17D733CB" w14:textId="77777777" w:rsidR="0035134C" w:rsidRPr="006D6F52" w:rsidRDefault="0035134C" w:rsidP="00202C12">
                      <w:pPr>
                        <w:rPr>
                          <w:lang w:val="en-US"/>
                        </w:rPr>
                      </w:pPr>
                    </w:p>
                  </w:txbxContent>
                </v:textbox>
                <w10:wrap type="square" anchorx="margin"/>
              </v:shape>
            </w:pict>
          </mc:Fallback>
        </mc:AlternateContent>
      </w:r>
      <w:r w:rsidR="00370D6F" w:rsidRPr="00791E61">
        <w:rPr>
          <w:rFonts w:ascii="Arial" w:hAnsi="Arial" w:cs="Arial"/>
          <w:sz w:val="22"/>
        </w:rPr>
        <w:t>Para empezar, descargaremos la imagen de Docker Openldap</w:t>
      </w:r>
    </w:p>
    <w:p w14:paraId="302BEC93" w14:textId="23B6D615" w:rsidR="00370D6F" w:rsidRPr="00791E61" w:rsidRDefault="002C3DBE" w:rsidP="00370D6F">
      <w:pPr>
        <w:rPr>
          <w:rFonts w:ascii="Arial" w:hAnsi="Arial" w:cs="Arial"/>
          <w:sz w:val="22"/>
        </w:rPr>
      </w:pPr>
      <w:r w:rsidRPr="00791E61">
        <w:rPr>
          <w:rFonts w:ascii="Arial" w:hAnsi="Arial" w:cs="Arial"/>
          <w:sz w:val="22"/>
        </w:rPr>
        <w:t>Al no tenerlo en local</w:t>
      </w:r>
      <w:r w:rsidR="00370D6F" w:rsidRPr="00791E61">
        <w:rPr>
          <w:rFonts w:ascii="Arial" w:hAnsi="Arial" w:cs="Arial"/>
          <w:sz w:val="22"/>
        </w:rPr>
        <w:t>, se conectará a buscar la imagen</w:t>
      </w:r>
    </w:p>
    <w:p w14:paraId="3A96CEC1" w14:textId="2F23A8D7" w:rsidR="00370D6F" w:rsidRPr="00791E61" w:rsidRDefault="00370D6F" w:rsidP="00370D6F">
      <w:pPr>
        <w:rPr>
          <w:rFonts w:ascii="Arial" w:hAnsi="Arial" w:cs="Arial"/>
          <w:sz w:val="22"/>
        </w:rPr>
      </w:pPr>
      <w:r w:rsidRPr="00791E61">
        <w:rPr>
          <w:rFonts w:ascii="Arial" w:hAnsi="Arial" w:cs="Arial"/>
          <w:noProof/>
          <w:sz w:val="22"/>
          <w:lang w:eastAsia="ja-JP"/>
        </w:rPr>
        <w:drawing>
          <wp:inline distT="0" distB="0" distL="0" distR="0" wp14:anchorId="3A241730" wp14:editId="3C776F39">
            <wp:extent cx="5760085" cy="18002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800225"/>
                    </a:xfrm>
                    <a:prstGeom prst="rect">
                      <a:avLst/>
                    </a:prstGeom>
                  </pic:spPr>
                </pic:pic>
              </a:graphicData>
            </a:graphic>
          </wp:inline>
        </w:drawing>
      </w:r>
    </w:p>
    <w:p w14:paraId="0610FB27" w14:textId="47943102" w:rsidR="00370D6F" w:rsidRPr="00791E61" w:rsidRDefault="002C3DBE" w:rsidP="00370D6F">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14720" behindDoc="0" locked="0" layoutInCell="1" allowOverlap="1" wp14:anchorId="58025E47" wp14:editId="4CF2C09D">
                <wp:simplePos x="0" y="0"/>
                <wp:positionH relativeFrom="margin">
                  <wp:posOffset>0</wp:posOffset>
                </wp:positionH>
                <wp:positionV relativeFrom="paragraph">
                  <wp:posOffset>641985</wp:posOffset>
                </wp:positionV>
                <wp:extent cx="5724525" cy="1323975"/>
                <wp:effectExtent l="0" t="0" r="0" b="0"/>
                <wp:wrapSquare wrapText="bothSides"/>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323975"/>
                        </a:xfrm>
                        <a:prstGeom prst="rect">
                          <a:avLst/>
                        </a:prstGeom>
                        <a:noFill/>
                        <a:ln w="9525">
                          <a:noFill/>
                          <a:miter lim="800000"/>
                          <a:headEnd/>
                          <a:tailEnd/>
                        </a:ln>
                      </wps:spPr>
                      <wps:txbx>
                        <w:txbxContent>
                          <w:p w14:paraId="3C9571B4" w14:textId="647BAC3E" w:rsidR="0035134C" w:rsidRPr="00202C1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docker run -p 389:389 --name ldap-service --hostname ldap-service --env LDAP_ORGANISATION="Jovellanos" --env LDAP_DOMAIN="proyecto.docker" \</w:t>
                            </w:r>
                          </w:p>
                          <w:p w14:paraId="4C37DF55" w14:textId="77777777" w:rsidR="0035134C" w:rsidRPr="00202C1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--env LDAP_ADMIN_PASSWORD="1234" --env LDAP_BASE_DN="dc=proyecto,dc=docker" --volume /data/slapd/database:/var/lib/ldap \</w:t>
                            </w:r>
                          </w:p>
                          <w:p w14:paraId="167F8AA9" w14:textId="77777777" w:rsidR="0035134C" w:rsidRPr="00202C1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--volume /data/slapd/config:/etc/ldap/slapd.d --detach osixia/openldap:1.3.0</w:t>
                            </w:r>
                          </w:p>
                          <w:p w14:paraId="7BF3E08B" w14:textId="75F46A0D" w:rsidR="0035134C" w:rsidRPr="006D6F5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55FA3DFD" w14:textId="77777777" w:rsidR="0035134C" w:rsidRPr="006D6F52" w:rsidRDefault="0035134C"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25E47" id="_x0000_s1049" type="#_x0000_t202" style="position:absolute;left:0;text-align:left;margin-left:0;margin-top:50.55pt;width:450.75pt;height:104.25pt;z-index:25161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" filled="f" stroked="f">
                <v:textbox>
                  <w:txbxContent>
                    <w:p w14:paraId="3C9571B4" w14:textId="647BAC3E" w:rsidR="0035134C" w:rsidRPr="00202C1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docker run -p 389:389 --name ldap-service --hostname ldap-service --env LDAP_ORGANISATION="Jovellanos" --env LDAP_DOMAIN="proyecto.docker" \</w:t>
                      </w:r>
                    </w:p>
                    <w:p w14:paraId="4C37DF55" w14:textId="77777777" w:rsidR="0035134C" w:rsidRPr="00202C1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--env LDAP_ADMIN_PASSWORD="1234" --env LDAP_BASE_DN="dc=proyecto,dc=docker" --volume /data/slapd/database:/var/lib/ldap \</w:t>
                      </w:r>
                    </w:p>
                    <w:p w14:paraId="167F8AA9" w14:textId="77777777" w:rsidR="0035134C" w:rsidRPr="00202C1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--volume /data/slapd/config:/etc/ldap/slapd.d --detach osixia/openldap:1.3.0</w:t>
                      </w:r>
                    </w:p>
                    <w:p w14:paraId="7BF3E08B" w14:textId="75F46A0D" w:rsidR="0035134C" w:rsidRPr="006D6F5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55FA3DFD" w14:textId="77777777" w:rsidR="0035134C" w:rsidRPr="006D6F52" w:rsidRDefault="0035134C" w:rsidP="00202C12">
                      <w:pPr>
                        <w:rPr>
                          <w:lang w:val="en-US"/>
                        </w:rPr>
                      </w:pPr>
                    </w:p>
                  </w:txbxContent>
                </v:textbox>
                <w10:wrap type="square" anchorx="margin"/>
              </v:shape>
            </w:pict>
          </mc:Fallback>
        </mc:AlternateContent>
      </w:r>
      <w:r w:rsidR="00370D6F" w:rsidRPr="00791E61">
        <w:rPr>
          <w:rFonts w:ascii="Arial" w:hAnsi="Arial" w:cs="Arial"/>
          <w:sz w:val="22"/>
        </w:rPr>
        <w:t xml:space="preserve">A continuación, </w:t>
      </w:r>
      <w:r w:rsidR="00202C12" w:rsidRPr="00791E61">
        <w:rPr>
          <w:rFonts w:ascii="Arial" w:hAnsi="Arial" w:cs="Arial"/>
          <w:sz w:val="22"/>
        </w:rPr>
        <w:t>vamos a</w:t>
      </w:r>
      <w:r w:rsidR="00370D6F" w:rsidRPr="00791E61">
        <w:rPr>
          <w:rFonts w:ascii="Arial" w:hAnsi="Arial" w:cs="Arial"/>
          <w:sz w:val="22"/>
        </w:rPr>
        <w:t xml:space="preserve"> añadir nuestro dominio y la configuración principal con este com</w:t>
      </w:r>
      <w:r w:rsidRPr="00791E61">
        <w:rPr>
          <w:rFonts w:ascii="Arial" w:hAnsi="Arial" w:cs="Arial"/>
          <w:sz w:val="22"/>
        </w:rPr>
        <w:t>ando</w:t>
      </w:r>
    </w:p>
    <w:p w14:paraId="0FA99CDD" w14:textId="1D2193E8" w:rsidR="00103384" w:rsidRPr="00202C12" w:rsidRDefault="00103384" w:rsidP="00370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Courier New" w:eastAsia="Times New Roman" w:hAnsi="Courier New" w:cs="Courier New"/>
          <w:color w:val="737C8B"/>
          <w:sz w:val="20"/>
          <w:szCs w:val="20"/>
          <w:bdr w:val="none" w:sz="0" w:space="0" w:color="auto" w:frame="1"/>
          <w:lang w:eastAsia="es-ES"/>
        </w:rPr>
      </w:pPr>
    </w:p>
    <w:p w14:paraId="2F7FFB46" w14:textId="465BB74F" w:rsidR="00103384" w:rsidRPr="00202C12" w:rsidRDefault="00103384" w:rsidP="00370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Courier New" w:eastAsia="Times New Roman" w:hAnsi="Courier New" w:cs="Courier New"/>
          <w:color w:val="737C8B"/>
          <w:sz w:val="21"/>
          <w:szCs w:val="21"/>
          <w:lang w:eastAsia="es-ES"/>
        </w:rPr>
      </w:pPr>
    </w:p>
    <w:p w14:paraId="0F9A1D4F" w14:textId="77777777" w:rsidR="00370D6F" w:rsidRPr="00202C12" w:rsidRDefault="00370D6F" w:rsidP="00370D6F"/>
    <w:p w14:paraId="0036B9CB" w14:textId="48B25498" w:rsidR="003164CD" w:rsidRDefault="003164CD" w:rsidP="003164CD">
      <w:pPr>
        <w:pStyle w:val="Ttulo2"/>
      </w:pPr>
      <w:bookmarkStart w:id="7" w:name="_Toc42849942"/>
      <w:r>
        <w:t>Instalación de Interfaz Web Openldap en docker</w:t>
      </w:r>
      <w:bookmarkEnd w:id="7"/>
    </w:p>
    <w:p w14:paraId="085356D4" w14:textId="77777777" w:rsidR="003164CD" w:rsidRDefault="003164CD" w:rsidP="00370D6F"/>
    <w:p w14:paraId="20A7FD51" w14:textId="5063B88B" w:rsidR="00370D6F" w:rsidRPr="00791E61" w:rsidRDefault="00103384" w:rsidP="00370D6F">
      <w:pPr>
        <w:rPr>
          <w:rFonts w:ascii="Arial" w:hAnsi="Arial" w:cs="Arial"/>
          <w:sz w:val="22"/>
        </w:rPr>
      </w:pPr>
      <w:r w:rsidRPr="00791E61">
        <w:rPr>
          <w:rFonts w:ascii="Arial" w:hAnsi="Arial" w:cs="Arial"/>
          <w:sz w:val="22"/>
        </w:rPr>
        <w:t>También</w:t>
      </w:r>
      <w:r w:rsidR="00370D6F" w:rsidRPr="00791E61">
        <w:rPr>
          <w:rFonts w:ascii="Arial" w:hAnsi="Arial" w:cs="Arial"/>
          <w:sz w:val="22"/>
        </w:rPr>
        <w:t xml:space="preserve"> para mayor comodidad </w:t>
      </w:r>
      <w:r w:rsidR="00791E61" w:rsidRPr="00791E61">
        <w:rPr>
          <w:rFonts w:ascii="Arial" w:hAnsi="Arial" w:cs="Arial"/>
          <w:sz w:val="22"/>
        </w:rPr>
        <w:t>vamos a</w:t>
      </w:r>
      <w:r w:rsidR="00370D6F" w:rsidRPr="00791E61">
        <w:rPr>
          <w:rFonts w:ascii="Arial" w:hAnsi="Arial" w:cs="Arial"/>
          <w:sz w:val="22"/>
        </w:rPr>
        <w:t xml:space="preserve"> añadir una interfaz web para nuestro openldap</w:t>
      </w:r>
    </w:p>
    <w:p w14:paraId="5E01E17F" w14:textId="285B064D" w:rsidR="00370D6F" w:rsidRPr="00791E61" w:rsidRDefault="00202C12" w:rsidP="00370D6F">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64896" behindDoc="0" locked="0" layoutInCell="1" allowOverlap="1" wp14:anchorId="470D720B" wp14:editId="17D417E3">
                <wp:simplePos x="0" y="0"/>
                <wp:positionH relativeFrom="margin">
                  <wp:align>left</wp:align>
                </wp:positionH>
                <wp:positionV relativeFrom="paragraph">
                  <wp:posOffset>402590</wp:posOffset>
                </wp:positionV>
                <wp:extent cx="5724525" cy="752475"/>
                <wp:effectExtent l="0" t="0" r="0" b="0"/>
                <wp:wrapSquare wrapText="bothSides"/>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752475"/>
                        </a:xfrm>
                        <a:prstGeom prst="rect">
                          <a:avLst/>
                        </a:prstGeom>
                        <a:noFill/>
                        <a:ln w="9525">
                          <a:noFill/>
                          <a:miter lim="800000"/>
                          <a:headEnd/>
                          <a:tailEnd/>
                        </a:ln>
                      </wps:spPr>
                      <wps:txbx>
                        <w:txbxContent>
                          <w:p w14:paraId="5BD9AC98" w14:textId="6A876F16" w:rsidR="0035134C" w:rsidRPr="00202C1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docker run --name phpldapadmin-service --hostname phpldapadmin-service --link ldap-service:ldap-host --env PHPLDAPADMIN_LDAP_HOSTS=ldap-service --detach osixia/phpldapadmin:0.9.0</w:t>
                            </w:r>
                          </w:p>
                          <w:p w14:paraId="6E9F1BB1" w14:textId="09780161" w:rsidR="0035134C" w:rsidRPr="006D6F5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68F63B47" w14:textId="77777777" w:rsidR="0035134C" w:rsidRPr="006D6F52" w:rsidRDefault="0035134C"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D720B" id="_x0000_s1050" type="#_x0000_t202" style="position:absolute;left:0;text-align:left;margin-left:0;margin-top:31.7pt;width:450.75pt;height:59.25pt;z-index:251664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" filled="f" stroked="f">
                <v:textbox>
                  <w:txbxContent>
                    <w:p w14:paraId="5BD9AC98" w14:textId="6A876F16" w:rsidR="0035134C" w:rsidRPr="00202C1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docker run --name phpldapadmin-service --hostname phpldapadmin-service --link ldap-service:ldap-host --env PHPLDAPADMIN_LDAP_HOSTS=ldap-service --detach osixia/phpldapadmin:0.9.0</w:t>
                      </w:r>
                    </w:p>
                    <w:p w14:paraId="6E9F1BB1" w14:textId="09780161" w:rsidR="0035134C" w:rsidRPr="006D6F5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68F63B47" w14:textId="77777777" w:rsidR="0035134C" w:rsidRPr="006D6F52" w:rsidRDefault="0035134C" w:rsidP="00202C12">
                      <w:pPr>
                        <w:rPr>
                          <w:lang w:val="en-US"/>
                        </w:rPr>
                      </w:pPr>
                    </w:p>
                  </w:txbxContent>
                </v:textbox>
                <w10:wrap type="square" anchorx="margin"/>
              </v:shape>
            </w:pict>
          </mc:Fallback>
        </mc:AlternateContent>
      </w:r>
    </w:p>
    <w:p w14:paraId="4697E264" w14:textId="793819CF" w:rsidR="00370D6F" w:rsidRPr="00791E61" w:rsidRDefault="00370D6F" w:rsidP="00370D6F">
      <w:pPr>
        <w:rPr>
          <w:rFonts w:ascii="Arial" w:hAnsi="Arial" w:cs="Arial"/>
          <w:sz w:val="22"/>
        </w:rPr>
      </w:pPr>
      <w:r w:rsidRPr="00791E61">
        <w:rPr>
          <w:rFonts w:ascii="Arial" w:hAnsi="Arial" w:cs="Arial"/>
          <w:sz w:val="22"/>
        </w:rPr>
        <w:t>Después con este comando averiguaremos cual es la ip asociada al proceso de ldapadmin</w:t>
      </w:r>
    </w:p>
    <w:p w14:paraId="5AA4F14F" w14:textId="241294FF" w:rsidR="00202C12" w:rsidRPr="00791E61" w:rsidRDefault="002C3DBE" w:rsidP="00370D6F">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70016" behindDoc="0" locked="0" layoutInCell="1" allowOverlap="1" wp14:anchorId="72F9AD66" wp14:editId="3EA51291">
                <wp:simplePos x="0" y="0"/>
                <wp:positionH relativeFrom="margin">
                  <wp:posOffset>-47625</wp:posOffset>
                </wp:positionH>
                <wp:positionV relativeFrom="paragraph">
                  <wp:posOffset>539750</wp:posOffset>
                </wp:positionV>
                <wp:extent cx="5724525" cy="571500"/>
                <wp:effectExtent l="0" t="0" r="0" b="0"/>
                <wp:wrapSquare wrapText="bothSides"/>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7A0E4A4B" w14:textId="1C1B8D1F" w:rsidR="0035134C" w:rsidRPr="00202C1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 xml:space="preserve">docker inspect -f </w:t>
                            </w:r>
                            <w:r w:rsidRPr="00202C12">
                              <w:rPr>
                                <w:color w:val="F3F3F3"/>
                                <w:sz w:val="16"/>
                                <w:szCs w:val="16"/>
                                <w:lang w:val="en-US"/>
                              </w:rPr>
                              <w:t xml:space="preserve">"{{ </w:t>
                            </w:r>
                            <w:r w:rsidRPr="00202C12">
                              <w:rPr>
                                <w:color w:val="F3F3F3"/>
                                <w:lang w:val="en-US"/>
                              </w:rPr>
                              <w:t>.NetworkSettings.IPAddress }}" phpldapadmin-service</w:t>
                            </w:r>
                          </w:p>
                          <w:p w14:paraId="04CA4988" w14:textId="2C956346" w:rsidR="0035134C" w:rsidRPr="006D6F5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5F73941C" w14:textId="77777777" w:rsidR="0035134C" w:rsidRPr="006D6F52" w:rsidRDefault="0035134C"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9AD66" id="_x0000_s1051" type="#_x0000_t202" style="position:absolute;left:0;text-align:left;margin-left:-3.75pt;margin-top:42.5pt;width:450.75pt;height:45pt;z-index:251670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" filled="f" stroked="f">
                <v:textbox>
                  <w:txbxContent>
                    <w:p w14:paraId="7A0E4A4B" w14:textId="1C1B8D1F" w:rsidR="0035134C" w:rsidRPr="00202C1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 xml:space="preserve">docker inspect -f </w:t>
                      </w:r>
                      <w:r w:rsidRPr="00202C12">
                        <w:rPr>
                          <w:color w:val="F3F3F3"/>
                          <w:sz w:val="16"/>
                          <w:szCs w:val="16"/>
                          <w:lang w:val="en-US"/>
                        </w:rPr>
                        <w:t xml:space="preserve">"{{ </w:t>
                      </w:r>
                      <w:r w:rsidRPr="00202C12">
                        <w:rPr>
                          <w:color w:val="F3F3F3"/>
                          <w:lang w:val="en-US"/>
                        </w:rPr>
                        <w:t>.NetworkSettings.IPAddress }}" phpldapadmin-service</w:t>
                      </w:r>
                    </w:p>
                    <w:p w14:paraId="04CA4988" w14:textId="2C956346" w:rsidR="0035134C" w:rsidRPr="006D6F52"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5F73941C" w14:textId="77777777" w:rsidR="0035134C" w:rsidRPr="006D6F52" w:rsidRDefault="0035134C" w:rsidP="00202C12">
                      <w:pPr>
                        <w:rPr>
                          <w:lang w:val="en-US"/>
                        </w:rPr>
                      </w:pPr>
                    </w:p>
                  </w:txbxContent>
                </v:textbox>
                <w10:wrap type="square" anchorx="margin"/>
              </v:shape>
            </w:pict>
          </mc:Fallback>
        </mc:AlternateContent>
      </w:r>
    </w:p>
    <w:p w14:paraId="49A3007C" w14:textId="49217858" w:rsidR="00370D6F" w:rsidRPr="00791E61" w:rsidRDefault="00370D6F" w:rsidP="00370D6F">
      <w:pPr>
        <w:rPr>
          <w:rFonts w:ascii="Arial" w:hAnsi="Arial" w:cs="Arial"/>
          <w:sz w:val="22"/>
        </w:rPr>
      </w:pPr>
      <w:r w:rsidRPr="00791E61">
        <w:rPr>
          <w:rFonts w:ascii="Arial" w:hAnsi="Arial" w:cs="Arial"/>
          <w:sz w:val="22"/>
        </w:rPr>
        <w:t>A continuación, si nos conectamos a esa ip accederemos a la interfaz web</w:t>
      </w:r>
    </w:p>
    <w:p w14:paraId="789E2594" w14:textId="3B8EB754" w:rsidR="00370D6F" w:rsidRPr="00791E61" w:rsidRDefault="00370D6F" w:rsidP="00370D6F">
      <w:pPr>
        <w:rPr>
          <w:rFonts w:ascii="Arial" w:hAnsi="Arial" w:cs="Arial"/>
          <w:sz w:val="22"/>
        </w:rPr>
      </w:pPr>
      <w:r w:rsidRPr="00791E61">
        <w:rPr>
          <w:rFonts w:ascii="Arial" w:hAnsi="Arial" w:cs="Arial"/>
          <w:noProof/>
          <w:sz w:val="22"/>
          <w:lang w:eastAsia="ja-JP"/>
        </w:rPr>
        <w:drawing>
          <wp:inline distT="0" distB="0" distL="0" distR="0" wp14:anchorId="68A5CF72" wp14:editId="5DC619DE">
            <wp:extent cx="5381625" cy="2151819"/>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7027" cy="2157977"/>
                    </a:xfrm>
                    <a:prstGeom prst="rect">
                      <a:avLst/>
                    </a:prstGeom>
                  </pic:spPr>
                </pic:pic>
              </a:graphicData>
            </a:graphic>
          </wp:inline>
        </w:drawing>
      </w:r>
    </w:p>
    <w:p w14:paraId="6D1BE4AF" w14:textId="34D46A5F" w:rsidR="00370D6F" w:rsidRPr="00791E61" w:rsidRDefault="00370D6F" w:rsidP="00370D6F">
      <w:pPr>
        <w:rPr>
          <w:rFonts w:ascii="Arial" w:hAnsi="Arial" w:cs="Arial"/>
          <w:sz w:val="22"/>
        </w:rPr>
      </w:pPr>
      <w:r w:rsidRPr="00791E61">
        <w:rPr>
          <w:rFonts w:ascii="Arial" w:hAnsi="Arial" w:cs="Arial"/>
          <w:sz w:val="22"/>
        </w:rPr>
        <w:t>Le daremos a la ventana de login poniendo los datos de nuestro dominio anteriormente creado</w:t>
      </w:r>
    </w:p>
    <w:p w14:paraId="540196A0" w14:textId="0E600C99" w:rsidR="00370D6F" w:rsidRPr="00791E61" w:rsidRDefault="00370D6F" w:rsidP="00370D6F">
      <w:pPr>
        <w:rPr>
          <w:rFonts w:ascii="Arial" w:hAnsi="Arial" w:cs="Arial"/>
          <w:sz w:val="22"/>
        </w:rPr>
      </w:pPr>
      <w:r w:rsidRPr="00791E61">
        <w:rPr>
          <w:rFonts w:ascii="Arial" w:hAnsi="Arial" w:cs="Arial"/>
          <w:noProof/>
          <w:sz w:val="22"/>
          <w:lang w:eastAsia="ja-JP"/>
        </w:rPr>
        <w:lastRenderedPageBreak/>
        <w:drawing>
          <wp:inline distT="0" distB="0" distL="0" distR="0" wp14:anchorId="15CFF6C4" wp14:editId="13DB47A5">
            <wp:extent cx="5371840" cy="2038350"/>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7180" cy="2044171"/>
                    </a:xfrm>
                    <a:prstGeom prst="rect">
                      <a:avLst/>
                    </a:prstGeom>
                  </pic:spPr>
                </pic:pic>
              </a:graphicData>
            </a:graphic>
          </wp:inline>
        </w:drawing>
      </w:r>
    </w:p>
    <w:p w14:paraId="451C7BA0" w14:textId="70BF8FA0" w:rsidR="00370D6F" w:rsidRPr="00791E61" w:rsidRDefault="00370D6F" w:rsidP="00370D6F">
      <w:pPr>
        <w:rPr>
          <w:rFonts w:ascii="Arial" w:hAnsi="Arial" w:cs="Arial"/>
          <w:sz w:val="22"/>
        </w:rPr>
      </w:pPr>
    </w:p>
    <w:p w14:paraId="7FF5D98B" w14:textId="15A7A368" w:rsidR="00370D6F" w:rsidRPr="00791E61" w:rsidRDefault="00370D6F" w:rsidP="00370D6F">
      <w:pPr>
        <w:rPr>
          <w:rFonts w:ascii="Arial" w:hAnsi="Arial" w:cs="Arial"/>
          <w:sz w:val="22"/>
        </w:rPr>
      </w:pPr>
    </w:p>
    <w:p w14:paraId="5B3494A3" w14:textId="036E0BD7" w:rsidR="00370D6F" w:rsidRPr="00791E61" w:rsidRDefault="00103384" w:rsidP="00370D6F">
      <w:pPr>
        <w:rPr>
          <w:rFonts w:ascii="Arial" w:hAnsi="Arial" w:cs="Arial"/>
          <w:sz w:val="22"/>
        </w:rPr>
      </w:pPr>
      <w:r w:rsidRPr="00791E61">
        <w:rPr>
          <w:rFonts w:ascii="Arial" w:hAnsi="Arial" w:cs="Arial"/>
          <w:sz w:val="22"/>
        </w:rPr>
        <w:t>Y como comprobamos podemos acceder perfectamente</w:t>
      </w:r>
    </w:p>
    <w:p w14:paraId="2FC8E8EF" w14:textId="341119C3" w:rsidR="00103384" w:rsidRPr="00791E61" w:rsidRDefault="00103384" w:rsidP="00370D6F">
      <w:pPr>
        <w:rPr>
          <w:rFonts w:ascii="Arial" w:hAnsi="Arial" w:cs="Arial"/>
          <w:sz w:val="22"/>
        </w:rPr>
      </w:pPr>
      <w:r w:rsidRPr="00791E61">
        <w:rPr>
          <w:rFonts w:ascii="Arial" w:hAnsi="Arial" w:cs="Arial"/>
          <w:noProof/>
          <w:sz w:val="22"/>
          <w:lang w:eastAsia="ja-JP"/>
        </w:rPr>
        <w:drawing>
          <wp:inline distT="0" distB="0" distL="0" distR="0" wp14:anchorId="19C82AB1" wp14:editId="5E58514B">
            <wp:extent cx="4810125" cy="19657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0048" cy="1973871"/>
                    </a:xfrm>
                    <a:prstGeom prst="rect">
                      <a:avLst/>
                    </a:prstGeom>
                  </pic:spPr>
                </pic:pic>
              </a:graphicData>
            </a:graphic>
          </wp:inline>
        </w:drawing>
      </w:r>
    </w:p>
    <w:p w14:paraId="2D2870B5" w14:textId="2197AE4D" w:rsidR="003164CD" w:rsidRDefault="003164CD" w:rsidP="003164CD">
      <w:pPr>
        <w:pStyle w:val="Ttulo2"/>
      </w:pPr>
      <w:bookmarkStart w:id="8" w:name="_Toc42849943"/>
      <w:r w:rsidRPr="00616E46">
        <w:t>Creación y configuración de Usuario, Grupos y U</w:t>
      </w:r>
      <w:r>
        <w:t>nidades</w:t>
      </w:r>
      <w:r w:rsidRPr="00616E46">
        <w:t xml:space="preserve"> Organizativas en LDAP</w:t>
      </w:r>
      <w:r>
        <w:t xml:space="preserve"> en </w:t>
      </w:r>
      <w:r w:rsidR="00B44011">
        <w:t>Docker</w:t>
      </w:r>
      <w:bookmarkEnd w:id="8"/>
    </w:p>
    <w:p w14:paraId="6CD68C15" w14:textId="77777777" w:rsidR="00B44011" w:rsidRPr="00B44011" w:rsidRDefault="00B44011" w:rsidP="00B44011"/>
    <w:p w14:paraId="3C823893" w14:textId="5F1858F4" w:rsidR="00370D6F" w:rsidRPr="00791E61" w:rsidRDefault="00103384" w:rsidP="00370D6F">
      <w:pPr>
        <w:rPr>
          <w:rFonts w:ascii="Arial" w:hAnsi="Arial" w:cs="Arial"/>
          <w:sz w:val="22"/>
        </w:rPr>
      </w:pPr>
      <w:r w:rsidRPr="00791E61">
        <w:rPr>
          <w:rFonts w:ascii="Arial" w:hAnsi="Arial" w:cs="Arial"/>
          <w:sz w:val="22"/>
        </w:rPr>
        <w:t>A continuación, creamos un par de entradas para comprobar su funcionalidad</w:t>
      </w:r>
    </w:p>
    <w:p w14:paraId="44198300" w14:textId="226683AC" w:rsidR="00103384" w:rsidRPr="00791E61" w:rsidRDefault="00103384" w:rsidP="00370D6F">
      <w:pPr>
        <w:rPr>
          <w:rFonts w:ascii="Arial" w:hAnsi="Arial" w:cs="Arial"/>
          <w:sz w:val="22"/>
        </w:rPr>
      </w:pPr>
      <w:r w:rsidRPr="00791E61">
        <w:rPr>
          <w:rFonts w:ascii="Arial" w:hAnsi="Arial" w:cs="Arial"/>
          <w:noProof/>
          <w:sz w:val="22"/>
          <w:lang w:eastAsia="ja-JP"/>
        </w:rPr>
        <w:lastRenderedPageBreak/>
        <w:drawing>
          <wp:inline distT="0" distB="0" distL="0" distR="0" wp14:anchorId="346C831B" wp14:editId="7D33879A">
            <wp:extent cx="4758127" cy="2581275"/>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7195" cy="2591619"/>
                    </a:xfrm>
                    <a:prstGeom prst="rect">
                      <a:avLst/>
                    </a:prstGeom>
                  </pic:spPr>
                </pic:pic>
              </a:graphicData>
            </a:graphic>
          </wp:inline>
        </w:drawing>
      </w:r>
    </w:p>
    <w:p w14:paraId="51D6202B" w14:textId="73D39C44" w:rsidR="00103384" w:rsidRPr="00791E61" w:rsidRDefault="00103384" w:rsidP="00370D6F">
      <w:pPr>
        <w:rPr>
          <w:rFonts w:ascii="Arial" w:hAnsi="Arial" w:cs="Arial"/>
          <w:sz w:val="22"/>
        </w:rPr>
      </w:pPr>
      <w:r w:rsidRPr="00791E61">
        <w:rPr>
          <w:rFonts w:ascii="Arial" w:hAnsi="Arial" w:cs="Arial"/>
          <w:sz w:val="22"/>
        </w:rPr>
        <w:t>Para empezar, cogeremos crear una UO</w:t>
      </w:r>
    </w:p>
    <w:p w14:paraId="181EDF02" w14:textId="4F6689AA" w:rsidR="00103384" w:rsidRPr="00791E61" w:rsidRDefault="00103384" w:rsidP="00370D6F">
      <w:pPr>
        <w:rPr>
          <w:rFonts w:ascii="Arial" w:hAnsi="Arial" w:cs="Arial"/>
          <w:sz w:val="22"/>
        </w:rPr>
      </w:pPr>
      <w:r w:rsidRPr="00791E61">
        <w:rPr>
          <w:rFonts w:ascii="Arial" w:hAnsi="Arial" w:cs="Arial"/>
          <w:noProof/>
          <w:sz w:val="22"/>
          <w:lang w:eastAsia="ja-JP"/>
        </w:rPr>
        <w:drawing>
          <wp:inline distT="0" distB="0" distL="0" distR="0" wp14:anchorId="0D69C0A5" wp14:editId="3CE62B96">
            <wp:extent cx="5286375" cy="154785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8863" cy="1554442"/>
                    </a:xfrm>
                    <a:prstGeom prst="rect">
                      <a:avLst/>
                    </a:prstGeom>
                  </pic:spPr>
                </pic:pic>
              </a:graphicData>
            </a:graphic>
          </wp:inline>
        </w:drawing>
      </w:r>
    </w:p>
    <w:p w14:paraId="2BBC312D" w14:textId="00CA8892" w:rsidR="00103384" w:rsidRPr="00791E61" w:rsidRDefault="00103384" w:rsidP="00370D6F">
      <w:pPr>
        <w:rPr>
          <w:rFonts w:ascii="Arial" w:hAnsi="Arial" w:cs="Arial"/>
          <w:sz w:val="22"/>
        </w:rPr>
      </w:pPr>
      <w:r w:rsidRPr="00791E61">
        <w:rPr>
          <w:rFonts w:ascii="Arial" w:hAnsi="Arial" w:cs="Arial"/>
          <w:sz w:val="22"/>
        </w:rPr>
        <w:t>Comprobamos los datos metidos y le damos a commit</w:t>
      </w:r>
    </w:p>
    <w:p w14:paraId="73121131" w14:textId="74E6067A" w:rsidR="00103384" w:rsidRPr="00791E61" w:rsidRDefault="00103384" w:rsidP="00370D6F">
      <w:pPr>
        <w:rPr>
          <w:rFonts w:ascii="Arial" w:hAnsi="Arial" w:cs="Arial"/>
          <w:sz w:val="22"/>
        </w:rPr>
      </w:pPr>
      <w:r w:rsidRPr="00791E61">
        <w:rPr>
          <w:rFonts w:ascii="Arial" w:hAnsi="Arial" w:cs="Arial"/>
          <w:noProof/>
          <w:sz w:val="22"/>
          <w:lang w:eastAsia="ja-JP"/>
        </w:rPr>
        <w:drawing>
          <wp:inline distT="0" distB="0" distL="0" distR="0" wp14:anchorId="72F183AD" wp14:editId="6522F115">
            <wp:extent cx="5324475" cy="183371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1530" cy="1839592"/>
                    </a:xfrm>
                    <a:prstGeom prst="rect">
                      <a:avLst/>
                    </a:prstGeom>
                  </pic:spPr>
                </pic:pic>
              </a:graphicData>
            </a:graphic>
          </wp:inline>
        </w:drawing>
      </w:r>
    </w:p>
    <w:p w14:paraId="3793746D" w14:textId="6FA7A40F" w:rsidR="00103384" w:rsidRPr="00791E61" w:rsidRDefault="00103384" w:rsidP="00370D6F">
      <w:pPr>
        <w:rPr>
          <w:rFonts w:ascii="Arial" w:hAnsi="Arial" w:cs="Arial"/>
          <w:sz w:val="22"/>
        </w:rPr>
      </w:pPr>
      <w:r w:rsidRPr="00791E61">
        <w:rPr>
          <w:rFonts w:ascii="Arial" w:hAnsi="Arial" w:cs="Arial"/>
          <w:sz w:val="22"/>
        </w:rPr>
        <w:t>Como vemos, ya aparece a la izquierda</w:t>
      </w:r>
    </w:p>
    <w:p w14:paraId="0D4DB4B6" w14:textId="1FAA827C" w:rsidR="00103384" w:rsidRPr="00791E61" w:rsidRDefault="00103384" w:rsidP="00370D6F">
      <w:pPr>
        <w:rPr>
          <w:rFonts w:ascii="Arial" w:hAnsi="Arial" w:cs="Arial"/>
          <w:sz w:val="22"/>
        </w:rPr>
      </w:pPr>
      <w:r w:rsidRPr="00791E61">
        <w:rPr>
          <w:rFonts w:ascii="Arial" w:hAnsi="Arial" w:cs="Arial"/>
          <w:noProof/>
          <w:sz w:val="22"/>
          <w:lang w:eastAsia="ja-JP"/>
        </w:rPr>
        <w:lastRenderedPageBreak/>
        <w:drawing>
          <wp:inline distT="0" distB="0" distL="0" distR="0" wp14:anchorId="304136DF" wp14:editId="0887996F">
            <wp:extent cx="4772025" cy="259723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4154" cy="2603832"/>
                    </a:xfrm>
                    <a:prstGeom prst="rect">
                      <a:avLst/>
                    </a:prstGeom>
                  </pic:spPr>
                </pic:pic>
              </a:graphicData>
            </a:graphic>
          </wp:inline>
        </w:drawing>
      </w:r>
    </w:p>
    <w:p w14:paraId="6B5C84B1" w14:textId="2DF9B1B5" w:rsidR="00103384" w:rsidRPr="00791E61" w:rsidRDefault="00103384" w:rsidP="00370D6F">
      <w:pPr>
        <w:rPr>
          <w:rFonts w:ascii="Arial" w:hAnsi="Arial" w:cs="Arial"/>
          <w:sz w:val="22"/>
        </w:rPr>
      </w:pPr>
      <w:r w:rsidRPr="00791E61">
        <w:rPr>
          <w:rFonts w:ascii="Arial" w:hAnsi="Arial" w:cs="Arial"/>
          <w:sz w:val="22"/>
        </w:rPr>
        <w:t xml:space="preserve">Creamos ahora un </w:t>
      </w:r>
      <w:r w:rsidR="00595053" w:rsidRPr="00791E61">
        <w:rPr>
          <w:rFonts w:ascii="Arial" w:hAnsi="Arial" w:cs="Arial"/>
          <w:sz w:val="22"/>
        </w:rPr>
        <w:t>grupo llamado usuarios dentro de la UO Jovellanos</w:t>
      </w:r>
    </w:p>
    <w:p w14:paraId="5F233A3A" w14:textId="5760F130" w:rsidR="00595053" w:rsidRPr="00791E61" w:rsidRDefault="00595053" w:rsidP="00370D6F">
      <w:pPr>
        <w:rPr>
          <w:rFonts w:ascii="Arial" w:hAnsi="Arial" w:cs="Arial"/>
          <w:sz w:val="22"/>
        </w:rPr>
      </w:pPr>
      <w:r w:rsidRPr="00791E61">
        <w:rPr>
          <w:rFonts w:ascii="Arial" w:hAnsi="Arial" w:cs="Arial"/>
          <w:noProof/>
          <w:sz w:val="22"/>
          <w:lang w:eastAsia="ja-JP"/>
        </w:rPr>
        <w:drawing>
          <wp:inline distT="0" distB="0" distL="0" distR="0" wp14:anchorId="3D11AEFB" wp14:editId="5515F2E4">
            <wp:extent cx="4829175" cy="2298264"/>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8395" cy="2312170"/>
                    </a:xfrm>
                    <a:prstGeom prst="rect">
                      <a:avLst/>
                    </a:prstGeom>
                  </pic:spPr>
                </pic:pic>
              </a:graphicData>
            </a:graphic>
          </wp:inline>
        </w:drawing>
      </w:r>
    </w:p>
    <w:p w14:paraId="048AEC3A" w14:textId="01DA8F77" w:rsidR="00103384" w:rsidRPr="00791E61" w:rsidRDefault="00595053" w:rsidP="00370D6F">
      <w:pPr>
        <w:rPr>
          <w:rFonts w:ascii="Arial" w:hAnsi="Arial" w:cs="Arial"/>
          <w:sz w:val="22"/>
        </w:rPr>
      </w:pPr>
      <w:r w:rsidRPr="00791E61">
        <w:rPr>
          <w:rFonts w:ascii="Arial" w:hAnsi="Arial" w:cs="Arial"/>
          <w:sz w:val="22"/>
        </w:rPr>
        <w:t>Comprobamos la entrada</w:t>
      </w:r>
    </w:p>
    <w:p w14:paraId="38BE8632" w14:textId="00C97D1C" w:rsidR="00595053" w:rsidRPr="00791E61" w:rsidRDefault="00595053" w:rsidP="00370D6F">
      <w:pPr>
        <w:rPr>
          <w:rFonts w:ascii="Arial" w:hAnsi="Arial" w:cs="Arial"/>
          <w:sz w:val="22"/>
        </w:rPr>
      </w:pPr>
      <w:r w:rsidRPr="00791E61">
        <w:rPr>
          <w:rFonts w:ascii="Arial" w:hAnsi="Arial" w:cs="Arial"/>
          <w:noProof/>
          <w:sz w:val="22"/>
          <w:lang w:eastAsia="ja-JP"/>
        </w:rPr>
        <w:drawing>
          <wp:inline distT="0" distB="0" distL="0" distR="0" wp14:anchorId="4ED073FD" wp14:editId="4613FE2D">
            <wp:extent cx="5760085" cy="21932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193290"/>
                    </a:xfrm>
                    <a:prstGeom prst="rect">
                      <a:avLst/>
                    </a:prstGeom>
                  </pic:spPr>
                </pic:pic>
              </a:graphicData>
            </a:graphic>
          </wp:inline>
        </w:drawing>
      </w:r>
    </w:p>
    <w:p w14:paraId="4CD149B4" w14:textId="5B826DC6" w:rsidR="00595053" w:rsidRPr="00791E61" w:rsidRDefault="00595053" w:rsidP="00370D6F">
      <w:pPr>
        <w:rPr>
          <w:rFonts w:ascii="Arial" w:hAnsi="Arial" w:cs="Arial"/>
          <w:sz w:val="22"/>
        </w:rPr>
      </w:pPr>
      <w:r w:rsidRPr="00791E61">
        <w:rPr>
          <w:rFonts w:ascii="Arial" w:hAnsi="Arial" w:cs="Arial"/>
          <w:sz w:val="22"/>
        </w:rPr>
        <w:t>Y ya lo tenemos creado</w:t>
      </w:r>
    </w:p>
    <w:p w14:paraId="35BA2883" w14:textId="70E270E2" w:rsidR="00595053" w:rsidRPr="00791E61" w:rsidRDefault="00595053" w:rsidP="00370D6F">
      <w:pPr>
        <w:rPr>
          <w:rFonts w:ascii="Arial" w:hAnsi="Arial" w:cs="Arial"/>
          <w:sz w:val="22"/>
        </w:rPr>
      </w:pPr>
      <w:r w:rsidRPr="00791E61">
        <w:rPr>
          <w:rFonts w:ascii="Arial" w:hAnsi="Arial" w:cs="Arial"/>
          <w:noProof/>
          <w:sz w:val="22"/>
          <w:lang w:eastAsia="ja-JP"/>
        </w:rPr>
        <w:lastRenderedPageBreak/>
        <w:drawing>
          <wp:inline distT="0" distB="0" distL="0" distR="0" wp14:anchorId="14866BA4" wp14:editId="080AED07">
            <wp:extent cx="5372100" cy="282255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4129" cy="2828879"/>
                    </a:xfrm>
                    <a:prstGeom prst="rect">
                      <a:avLst/>
                    </a:prstGeom>
                  </pic:spPr>
                </pic:pic>
              </a:graphicData>
            </a:graphic>
          </wp:inline>
        </w:drawing>
      </w:r>
    </w:p>
    <w:p w14:paraId="3A118B88" w14:textId="12FD8A54" w:rsidR="00595053" w:rsidRPr="00791E61" w:rsidRDefault="00595053" w:rsidP="00370D6F">
      <w:pPr>
        <w:rPr>
          <w:rFonts w:ascii="Arial" w:hAnsi="Arial" w:cs="Arial"/>
          <w:sz w:val="22"/>
        </w:rPr>
      </w:pPr>
      <w:r w:rsidRPr="00791E61">
        <w:rPr>
          <w:rFonts w:ascii="Arial" w:hAnsi="Arial" w:cs="Arial"/>
          <w:sz w:val="22"/>
        </w:rPr>
        <w:t>A continuación, creamos un usuario dentro del grupo usuario</w:t>
      </w:r>
    </w:p>
    <w:p w14:paraId="3B66C6A4" w14:textId="37AFA507" w:rsidR="00595053" w:rsidRPr="00791E61" w:rsidRDefault="00595053" w:rsidP="00370D6F">
      <w:pPr>
        <w:rPr>
          <w:rFonts w:ascii="Arial" w:hAnsi="Arial" w:cs="Arial"/>
          <w:sz w:val="22"/>
        </w:rPr>
      </w:pPr>
      <w:r w:rsidRPr="00791E61">
        <w:rPr>
          <w:rFonts w:ascii="Arial" w:hAnsi="Arial" w:cs="Arial"/>
          <w:noProof/>
          <w:sz w:val="22"/>
          <w:lang w:eastAsia="ja-JP"/>
        </w:rPr>
        <w:drawing>
          <wp:inline distT="0" distB="0" distL="0" distR="0" wp14:anchorId="2D79D28F" wp14:editId="2633CF81">
            <wp:extent cx="5760085" cy="43662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4366260"/>
                    </a:xfrm>
                    <a:prstGeom prst="rect">
                      <a:avLst/>
                    </a:prstGeom>
                  </pic:spPr>
                </pic:pic>
              </a:graphicData>
            </a:graphic>
          </wp:inline>
        </w:drawing>
      </w:r>
    </w:p>
    <w:p w14:paraId="685AD2CF" w14:textId="41449689" w:rsidR="00595053" w:rsidRPr="00791E61" w:rsidRDefault="00595053" w:rsidP="00370D6F">
      <w:pPr>
        <w:rPr>
          <w:rFonts w:ascii="Arial" w:hAnsi="Arial" w:cs="Arial"/>
          <w:sz w:val="22"/>
        </w:rPr>
      </w:pPr>
      <w:r w:rsidRPr="00791E61">
        <w:rPr>
          <w:rFonts w:ascii="Arial" w:hAnsi="Arial" w:cs="Arial"/>
          <w:noProof/>
          <w:sz w:val="22"/>
          <w:lang w:eastAsia="ja-JP"/>
        </w:rPr>
        <w:lastRenderedPageBreak/>
        <w:drawing>
          <wp:inline distT="0" distB="0" distL="0" distR="0" wp14:anchorId="4645FD21" wp14:editId="2CAC56EA">
            <wp:extent cx="5015230" cy="179190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2919" cy="1801796"/>
                    </a:xfrm>
                    <a:prstGeom prst="rect">
                      <a:avLst/>
                    </a:prstGeom>
                  </pic:spPr>
                </pic:pic>
              </a:graphicData>
            </a:graphic>
          </wp:inline>
        </w:drawing>
      </w:r>
    </w:p>
    <w:p w14:paraId="51A70DC6" w14:textId="367C194F" w:rsidR="00595053" w:rsidRPr="00791E61" w:rsidRDefault="00595053" w:rsidP="00370D6F">
      <w:pPr>
        <w:rPr>
          <w:rFonts w:ascii="Arial" w:hAnsi="Arial" w:cs="Arial"/>
          <w:sz w:val="22"/>
        </w:rPr>
      </w:pPr>
      <w:r w:rsidRPr="00791E61">
        <w:rPr>
          <w:rFonts w:ascii="Arial" w:hAnsi="Arial" w:cs="Arial"/>
          <w:sz w:val="22"/>
        </w:rPr>
        <w:t xml:space="preserve">Como vemos podemos configurar </w:t>
      </w:r>
      <w:r w:rsidR="009F4FCE" w:rsidRPr="00791E61">
        <w:rPr>
          <w:rFonts w:ascii="Arial" w:hAnsi="Arial" w:cs="Arial"/>
          <w:sz w:val="22"/>
        </w:rPr>
        <w:t>múltiples</w:t>
      </w:r>
      <w:r w:rsidRPr="00791E61">
        <w:rPr>
          <w:rFonts w:ascii="Arial" w:hAnsi="Arial" w:cs="Arial"/>
          <w:sz w:val="22"/>
        </w:rPr>
        <w:t xml:space="preserve"> parámetros como password, directorio home, la Shell que usara etc…</w:t>
      </w:r>
    </w:p>
    <w:p w14:paraId="181A0949" w14:textId="49645ABE" w:rsidR="00595053" w:rsidRPr="00791E61" w:rsidRDefault="00595053" w:rsidP="00370D6F">
      <w:pPr>
        <w:rPr>
          <w:rFonts w:ascii="Arial" w:hAnsi="Arial" w:cs="Arial"/>
          <w:sz w:val="22"/>
        </w:rPr>
      </w:pPr>
      <w:r w:rsidRPr="00791E61">
        <w:rPr>
          <w:rFonts w:ascii="Arial" w:hAnsi="Arial" w:cs="Arial"/>
          <w:noProof/>
          <w:sz w:val="22"/>
          <w:lang w:eastAsia="ja-JP"/>
        </w:rPr>
        <w:drawing>
          <wp:inline distT="0" distB="0" distL="0" distR="0" wp14:anchorId="6E1CAD57" wp14:editId="6A8F1AAF">
            <wp:extent cx="4622974" cy="2914650"/>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1486" cy="2926321"/>
                    </a:xfrm>
                    <a:prstGeom prst="rect">
                      <a:avLst/>
                    </a:prstGeom>
                  </pic:spPr>
                </pic:pic>
              </a:graphicData>
            </a:graphic>
          </wp:inline>
        </w:drawing>
      </w:r>
    </w:p>
    <w:p w14:paraId="29FA0E01" w14:textId="68E27500" w:rsidR="00595053" w:rsidRPr="00791E61" w:rsidRDefault="00595053" w:rsidP="00370D6F">
      <w:pPr>
        <w:rPr>
          <w:rFonts w:ascii="Arial" w:hAnsi="Arial" w:cs="Arial"/>
          <w:sz w:val="22"/>
        </w:rPr>
      </w:pPr>
      <w:r w:rsidRPr="00791E61">
        <w:rPr>
          <w:rFonts w:ascii="Arial" w:hAnsi="Arial" w:cs="Arial"/>
          <w:sz w:val="22"/>
        </w:rPr>
        <w:t>Y ya lo tendríamos creado</w:t>
      </w:r>
    </w:p>
    <w:p w14:paraId="52AF62EE" w14:textId="47E83FCE" w:rsidR="00595053" w:rsidRPr="00791E61" w:rsidRDefault="00595053" w:rsidP="00370D6F">
      <w:pPr>
        <w:rPr>
          <w:rFonts w:ascii="Arial" w:hAnsi="Arial" w:cs="Arial"/>
          <w:sz w:val="22"/>
        </w:rPr>
      </w:pPr>
      <w:r w:rsidRPr="00791E61">
        <w:rPr>
          <w:rFonts w:ascii="Arial" w:hAnsi="Arial" w:cs="Arial"/>
          <w:noProof/>
          <w:sz w:val="22"/>
          <w:lang w:eastAsia="ja-JP"/>
        </w:rPr>
        <w:drawing>
          <wp:inline distT="0" distB="0" distL="0" distR="0" wp14:anchorId="33E49B00" wp14:editId="0EFF96F3">
            <wp:extent cx="4419600" cy="259397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1906" cy="2659890"/>
                    </a:xfrm>
                    <a:prstGeom prst="rect">
                      <a:avLst/>
                    </a:prstGeom>
                  </pic:spPr>
                </pic:pic>
              </a:graphicData>
            </a:graphic>
          </wp:inline>
        </w:drawing>
      </w:r>
    </w:p>
    <w:p w14:paraId="45410A1A" w14:textId="77777777" w:rsidR="00103384" w:rsidRDefault="00103384" w:rsidP="00370D6F"/>
    <w:p w14:paraId="11399726" w14:textId="77777777" w:rsidR="00370D6F" w:rsidRPr="00370D6F" w:rsidRDefault="00370D6F" w:rsidP="00370D6F"/>
    <w:p w14:paraId="2AD9B1B3" w14:textId="42F87471" w:rsidR="0079572A" w:rsidRPr="003164CD" w:rsidRDefault="009F4FCE" w:rsidP="003164CD">
      <w:pPr>
        <w:pStyle w:val="Ttulo1"/>
        <w:rPr>
          <w:sz w:val="32"/>
          <w:szCs w:val="32"/>
        </w:rPr>
      </w:pPr>
      <w:bookmarkStart w:id="9" w:name="_Toc42849944"/>
      <w:r w:rsidRPr="003164CD">
        <w:rPr>
          <w:sz w:val="32"/>
          <w:szCs w:val="32"/>
        </w:rPr>
        <w:t>P</w:t>
      </w:r>
      <w:r w:rsidR="00B44011" w:rsidRPr="003164CD">
        <w:rPr>
          <w:sz w:val="32"/>
          <w:szCs w:val="32"/>
        </w:rPr>
        <w:t>a</w:t>
      </w:r>
      <w:r w:rsidRPr="003164CD">
        <w:rPr>
          <w:sz w:val="32"/>
          <w:szCs w:val="32"/>
        </w:rPr>
        <w:t xml:space="preserve">ra justificar el usar Docker, hemos replicado el mismo proceso en el propio sistema </w:t>
      </w:r>
      <w:r w:rsidR="003164CD" w:rsidRPr="003164CD">
        <w:rPr>
          <w:sz w:val="32"/>
          <w:szCs w:val="32"/>
        </w:rPr>
        <w:t>Debian</w:t>
      </w:r>
      <w:r w:rsidRPr="003164CD">
        <w:rPr>
          <w:sz w:val="32"/>
          <w:szCs w:val="32"/>
        </w:rPr>
        <w:t>, sin usar Docker, para ver como Docker nos ayuda hacer despliegues mucho más rápido</w:t>
      </w:r>
      <w:bookmarkEnd w:id="9"/>
    </w:p>
    <w:p w14:paraId="07576885" w14:textId="1C57F42F" w:rsidR="003164CD" w:rsidRPr="003164CD" w:rsidRDefault="003164CD" w:rsidP="003164CD">
      <w:pPr>
        <w:pStyle w:val="Ttulo2"/>
      </w:pPr>
      <w:bookmarkStart w:id="10" w:name="_Toc42849945"/>
      <w:r>
        <w:t>Instalación OpenLdap Debian puro</w:t>
      </w:r>
      <w:bookmarkEnd w:id="10"/>
    </w:p>
    <w:p w14:paraId="26AA375A" w14:textId="74C1DC4F" w:rsidR="00202C12" w:rsidRPr="00791E61" w:rsidRDefault="0079572A" w:rsidP="0079572A">
      <w:pPr>
        <w:rPr>
          <w:rFonts w:ascii="Arial" w:hAnsi="Arial" w:cs="Arial"/>
          <w:sz w:val="22"/>
        </w:rPr>
      </w:pPr>
      <w:r w:rsidRPr="00791E61">
        <w:rPr>
          <w:rFonts w:ascii="Arial" w:hAnsi="Arial" w:cs="Arial"/>
          <w:sz w:val="22"/>
        </w:rPr>
        <w:t xml:space="preserve">Para empezar, realizaremos un </w:t>
      </w:r>
      <w:r w:rsidR="00202C12" w:rsidRPr="00791E61">
        <w:rPr>
          <w:rFonts w:ascii="Arial" w:hAnsi="Arial" w:cs="Arial"/>
          <w:noProof/>
          <w:sz w:val="22"/>
          <w:lang w:eastAsia="ja-JP"/>
        </w:rPr>
        <mc:AlternateContent>
          <mc:Choice Requires="wps">
            <w:drawing>
              <wp:anchor distT="45720" distB="45720" distL="114300" distR="114300" simplePos="0" relativeHeight="251675136" behindDoc="0" locked="0" layoutInCell="1" allowOverlap="1" wp14:anchorId="726B703C" wp14:editId="7E4EA6EA">
                <wp:simplePos x="0" y="0"/>
                <wp:positionH relativeFrom="margin">
                  <wp:posOffset>0</wp:posOffset>
                </wp:positionH>
                <wp:positionV relativeFrom="paragraph">
                  <wp:posOffset>407670</wp:posOffset>
                </wp:positionV>
                <wp:extent cx="5724525" cy="571500"/>
                <wp:effectExtent l="0" t="0" r="0" b="0"/>
                <wp:wrapSquare wrapText="bothSides"/>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69A01E7E" w14:textId="181215A8" w:rsidR="0035134C" w:rsidRPr="00C55AD3"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s-AR"/>
                              </w:rPr>
                            </w:pPr>
                            <w:r w:rsidRPr="00202C12">
                              <w:rPr>
                                <w:color w:val="F3F3F3"/>
                                <w:lang w:val="es-AR"/>
                              </w:rPr>
                              <w:t>apt-get update</w:t>
                            </w:r>
                          </w:p>
                          <w:p w14:paraId="3EBEC6C7" w14:textId="77777777" w:rsidR="0035134C" w:rsidRPr="006D6F52" w:rsidRDefault="0035134C"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B703C" id="_x0000_s1052" type="#_x0000_t202" style="position:absolute;left:0;text-align:left;margin-left:0;margin-top:32.1pt;width:450.75pt;height:45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" filled="f" stroked="f">
                <v:textbox>
                  <w:txbxContent>
                    <w:p w14:paraId="69A01E7E" w14:textId="181215A8" w:rsidR="0035134C" w:rsidRPr="00C55AD3" w:rsidRDefault="0035134C"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s-AR"/>
                        </w:rPr>
                      </w:pPr>
                      <w:r w:rsidRPr="00202C12">
                        <w:rPr>
                          <w:color w:val="F3F3F3"/>
                          <w:lang w:val="es-AR"/>
                        </w:rPr>
                        <w:t>apt-get update</w:t>
                      </w:r>
                    </w:p>
                    <w:p w14:paraId="3EBEC6C7" w14:textId="77777777" w:rsidR="0035134C" w:rsidRPr="006D6F52" w:rsidRDefault="0035134C" w:rsidP="00202C12">
                      <w:pPr>
                        <w:rPr>
                          <w:lang w:val="en-US"/>
                        </w:rPr>
                      </w:pPr>
                    </w:p>
                  </w:txbxContent>
                </v:textbox>
                <w10:wrap type="square" anchorx="margin"/>
              </v:shape>
            </w:pict>
          </mc:Fallback>
        </mc:AlternateContent>
      </w:r>
    </w:p>
    <w:p w14:paraId="10F45C9B" w14:textId="77777777" w:rsidR="00E14C7C" w:rsidRPr="00791E61" w:rsidRDefault="00E14C7C" w:rsidP="0079572A">
      <w:pPr>
        <w:rPr>
          <w:rFonts w:ascii="Arial" w:hAnsi="Arial" w:cs="Arial"/>
          <w:sz w:val="22"/>
        </w:rPr>
      </w:pPr>
    </w:p>
    <w:p w14:paraId="41414BE8" w14:textId="4C2DB7E3" w:rsidR="0079572A" w:rsidRPr="00791E61" w:rsidRDefault="0079572A" w:rsidP="0079572A">
      <w:pPr>
        <w:rPr>
          <w:rFonts w:ascii="Arial" w:hAnsi="Arial" w:cs="Arial"/>
          <w:sz w:val="22"/>
        </w:rPr>
      </w:pPr>
      <w:r w:rsidRPr="00791E61">
        <w:rPr>
          <w:rFonts w:ascii="Arial" w:hAnsi="Arial" w:cs="Arial"/>
          <w:noProof/>
          <w:sz w:val="22"/>
          <w:lang w:eastAsia="ja-JP"/>
        </w:rPr>
        <w:drawing>
          <wp:inline distT="0" distB="0" distL="0" distR="0" wp14:anchorId="6EBEF9D5" wp14:editId="2A665984">
            <wp:extent cx="5760085" cy="1263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263650"/>
                    </a:xfrm>
                    <a:prstGeom prst="rect">
                      <a:avLst/>
                    </a:prstGeom>
                  </pic:spPr>
                </pic:pic>
              </a:graphicData>
            </a:graphic>
          </wp:inline>
        </w:drawing>
      </w:r>
    </w:p>
    <w:p w14:paraId="1F4567B4" w14:textId="651FB30B" w:rsidR="0079572A" w:rsidRPr="00791E61" w:rsidRDefault="0079572A" w:rsidP="0079572A">
      <w:pPr>
        <w:pStyle w:val="HTMLconformatoprevio"/>
        <w:shd w:val="clear" w:color="auto" w:fill="EFF4F4"/>
        <w:spacing w:line="480" w:lineRule="auto"/>
        <w:rPr>
          <w:rFonts w:ascii="Arial" w:hAnsi="Arial" w:cs="Arial"/>
          <w:color w:val="000000"/>
          <w:sz w:val="22"/>
          <w:szCs w:val="22"/>
        </w:rPr>
      </w:pPr>
      <w:r w:rsidRPr="00791E61">
        <w:rPr>
          <w:rFonts w:ascii="Arial" w:hAnsi="Arial" w:cs="Arial"/>
          <w:sz w:val="22"/>
          <w:szCs w:val="22"/>
        </w:rPr>
        <w:t>Una vez actualizado los repositorios nos descargaremos el paquete deseado</w:t>
      </w:r>
    </w:p>
    <w:p w14:paraId="13C390C0" w14:textId="44A82906" w:rsidR="0079572A" w:rsidRPr="00791E61" w:rsidRDefault="0079572A" w:rsidP="0079572A">
      <w:pPr>
        <w:rPr>
          <w:rFonts w:ascii="Arial" w:hAnsi="Arial" w:cs="Arial"/>
          <w:sz w:val="22"/>
        </w:rPr>
      </w:pPr>
    </w:p>
    <w:p w14:paraId="12FD4794" w14:textId="5097DD87" w:rsidR="002B382F" w:rsidRPr="00791E61" w:rsidRDefault="0079572A" w:rsidP="002B382F">
      <w:pPr>
        <w:rPr>
          <w:rFonts w:ascii="Arial" w:hAnsi="Arial" w:cs="Arial"/>
          <w:sz w:val="22"/>
        </w:rPr>
      </w:pPr>
      <w:r w:rsidRPr="00791E61">
        <w:rPr>
          <w:rFonts w:ascii="Arial" w:hAnsi="Arial" w:cs="Arial"/>
          <w:noProof/>
          <w:sz w:val="22"/>
          <w:lang w:eastAsia="ja-JP"/>
        </w:rPr>
        <w:drawing>
          <wp:inline distT="0" distB="0" distL="0" distR="0" wp14:anchorId="6F1FCDFC" wp14:editId="3384F632">
            <wp:extent cx="5760085" cy="17449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744980"/>
                    </a:xfrm>
                    <a:prstGeom prst="rect">
                      <a:avLst/>
                    </a:prstGeom>
                  </pic:spPr>
                </pic:pic>
              </a:graphicData>
            </a:graphic>
          </wp:inline>
        </w:drawing>
      </w:r>
    </w:p>
    <w:p w14:paraId="6D1A7302" w14:textId="2ABB144E" w:rsidR="00B44011" w:rsidRPr="00791E61" w:rsidRDefault="00B44011" w:rsidP="002B382F">
      <w:pPr>
        <w:rPr>
          <w:rFonts w:ascii="Arial" w:hAnsi="Arial" w:cs="Arial"/>
          <w:sz w:val="22"/>
        </w:rPr>
      </w:pPr>
    </w:p>
    <w:p w14:paraId="6606C27C" w14:textId="77777777" w:rsidR="00B44011" w:rsidRPr="00791E61" w:rsidRDefault="00B44011" w:rsidP="002B382F">
      <w:pPr>
        <w:rPr>
          <w:rFonts w:ascii="Arial" w:hAnsi="Arial" w:cs="Arial"/>
          <w:sz w:val="22"/>
        </w:rPr>
      </w:pPr>
    </w:p>
    <w:p w14:paraId="65D80CFF" w14:textId="0413B8E9" w:rsidR="0079572A" w:rsidRPr="00791E61" w:rsidRDefault="0079572A" w:rsidP="002B382F">
      <w:pPr>
        <w:rPr>
          <w:rFonts w:ascii="Arial" w:hAnsi="Arial" w:cs="Arial"/>
          <w:sz w:val="22"/>
        </w:rPr>
      </w:pPr>
      <w:r w:rsidRPr="00791E61">
        <w:rPr>
          <w:rFonts w:ascii="Arial" w:hAnsi="Arial" w:cs="Arial"/>
          <w:sz w:val="22"/>
        </w:rPr>
        <w:lastRenderedPageBreak/>
        <w:t>Una vez realizada la instalación del paquete nos pedirá la contraseña de administrador del directorio LDAP</w:t>
      </w:r>
    </w:p>
    <w:p w14:paraId="03A9857C" w14:textId="786CC16A" w:rsidR="0079572A" w:rsidRPr="00791E61" w:rsidRDefault="0079572A" w:rsidP="002B382F">
      <w:pPr>
        <w:rPr>
          <w:rFonts w:ascii="Arial" w:hAnsi="Arial" w:cs="Arial"/>
          <w:sz w:val="22"/>
        </w:rPr>
      </w:pPr>
      <w:r w:rsidRPr="00791E61">
        <w:rPr>
          <w:rFonts w:ascii="Arial" w:hAnsi="Arial" w:cs="Arial"/>
          <w:noProof/>
          <w:sz w:val="22"/>
          <w:lang w:eastAsia="ja-JP"/>
        </w:rPr>
        <w:drawing>
          <wp:inline distT="0" distB="0" distL="0" distR="0" wp14:anchorId="67CA70CF" wp14:editId="0EE59C75">
            <wp:extent cx="5760085" cy="14268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1426845"/>
                    </a:xfrm>
                    <a:prstGeom prst="rect">
                      <a:avLst/>
                    </a:prstGeom>
                  </pic:spPr>
                </pic:pic>
              </a:graphicData>
            </a:graphic>
          </wp:inline>
        </w:drawing>
      </w:r>
    </w:p>
    <w:p w14:paraId="7F44F152" w14:textId="54B49B12" w:rsidR="0079572A" w:rsidRPr="00791E61" w:rsidRDefault="0079572A" w:rsidP="002B382F">
      <w:pPr>
        <w:rPr>
          <w:rFonts w:ascii="Arial" w:hAnsi="Arial" w:cs="Arial"/>
          <w:sz w:val="22"/>
        </w:rPr>
      </w:pPr>
      <w:r w:rsidRPr="00791E61">
        <w:rPr>
          <w:rFonts w:ascii="Arial" w:hAnsi="Arial" w:cs="Arial"/>
          <w:sz w:val="22"/>
        </w:rPr>
        <w:t>Nos pide de nuevo una confirmación de contraseña</w:t>
      </w:r>
    </w:p>
    <w:p w14:paraId="2FADF48E" w14:textId="4FFC2FE7" w:rsidR="0079572A" w:rsidRPr="00791E61" w:rsidRDefault="0079572A" w:rsidP="002B382F">
      <w:pPr>
        <w:rPr>
          <w:rFonts w:ascii="Arial" w:hAnsi="Arial" w:cs="Arial"/>
          <w:sz w:val="22"/>
        </w:rPr>
      </w:pPr>
      <w:r w:rsidRPr="00791E61">
        <w:rPr>
          <w:rFonts w:ascii="Arial" w:hAnsi="Arial" w:cs="Arial"/>
          <w:noProof/>
          <w:sz w:val="22"/>
          <w:lang w:eastAsia="ja-JP"/>
        </w:rPr>
        <w:drawing>
          <wp:inline distT="0" distB="0" distL="0" distR="0" wp14:anchorId="01787AE4" wp14:editId="19AFE223">
            <wp:extent cx="5760085" cy="12147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214755"/>
                    </a:xfrm>
                    <a:prstGeom prst="rect">
                      <a:avLst/>
                    </a:prstGeom>
                  </pic:spPr>
                </pic:pic>
              </a:graphicData>
            </a:graphic>
          </wp:inline>
        </w:drawing>
      </w:r>
    </w:p>
    <w:p w14:paraId="18C699E5" w14:textId="36523E74" w:rsidR="0079572A" w:rsidRPr="00791E61" w:rsidRDefault="0079572A" w:rsidP="002B382F">
      <w:pPr>
        <w:rPr>
          <w:rFonts w:ascii="Arial" w:hAnsi="Arial" w:cs="Arial"/>
          <w:sz w:val="22"/>
        </w:rPr>
      </w:pPr>
      <w:r w:rsidRPr="00791E61">
        <w:rPr>
          <w:rFonts w:ascii="Arial" w:hAnsi="Arial" w:cs="Arial"/>
          <w:sz w:val="22"/>
        </w:rPr>
        <w:t>Tras esto, comprobamos que ya ha realizado por si solo una configuración inicial</w:t>
      </w:r>
    </w:p>
    <w:p w14:paraId="0C32BACA" w14:textId="69A160BC" w:rsidR="0079572A" w:rsidRPr="00791E61" w:rsidRDefault="0079572A" w:rsidP="002B382F">
      <w:pPr>
        <w:rPr>
          <w:rFonts w:ascii="Arial" w:hAnsi="Arial" w:cs="Arial"/>
          <w:sz w:val="22"/>
        </w:rPr>
      </w:pPr>
      <w:r w:rsidRPr="00791E61">
        <w:rPr>
          <w:rFonts w:ascii="Arial" w:hAnsi="Arial" w:cs="Arial"/>
          <w:noProof/>
          <w:sz w:val="22"/>
          <w:lang w:eastAsia="ja-JP"/>
        </w:rPr>
        <w:drawing>
          <wp:inline distT="0" distB="0" distL="0" distR="0" wp14:anchorId="08B06699" wp14:editId="0B8323F2">
            <wp:extent cx="4962525" cy="13811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525" cy="1381125"/>
                    </a:xfrm>
                    <a:prstGeom prst="rect">
                      <a:avLst/>
                    </a:prstGeom>
                  </pic:spPr>
                </pic:pic>
              </a:graphicData>
            </a:graphic>
          </wp:inline>
        </w:drawing>
      </w:r>
    </w:p>
    <w:p w14:paraId="3F8AE259" w14:textId="73BF6A19" w:rsidR="0079572A" w:rsidRPr="00791E61" w:rsidRDefault="0079572A" w:rsidP="0079572A">
      <w:pPr>
        <w:pStyle w:val="HTMLconformatoprevio"/>
        <w:shd w:val="clear" w:color="auto" w:fill="EFF4F4"/>
        <w:spacing w:line="480" w:lineRule="auto"/>
        <w:rPr>
          <w:rFonts w:ascii="Arial" w:hAnsi="Arial" w:cs="Arial"/>
          <w:color w:val="686868"/>
          <w:sz w:val="22"/>
          <w:szCs w:val="22"/>
        </w:rPr>
      </w:pPr>
      <w:r w:rsidRPr="00791E61">
        <w:rPr>
          <w:rFonts w:ascii="Arial" w:hAnsi="Arial" w:cs="Arial"/>
          <w:sz w:val="22"/>
          <w:szCs w:val="22"/>
        </w:rPr>
        <w:t xml:space="preserve">Como nosotros queremos una configuración propia ejecutaremos </w:t>
      </w:r>
    </w:p>
    <w:p w14:paraId="6F08E9BB" w14:textId="0C1BA884" w:rsidR="0079572A" w:rsidRPr="00791E61" w:rsidRDefault="00E14C7C" w:rsidP="002B382F">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680256" behindDoc="0" locked="0" layoutInCell="1" allowOverlap="1" wp14:anchorId="1C1C915E" wp14:editId="4106BC7A">
                <wp:simplePos x="0" y="0"/>
                <wp:positionH relativeFrom="margin">
                  <wp:posOffset>4445</wp:posOffset>
                </wp:positionH>
                <wp:positionV relativeFrom="paragraph">
                  <wp:posOffset>407035</wp:posOffset>
                </wp:positionV>
                <wp:extent cx="5610225" cy="457200"/>
                <wp:effectExtent l="0" t="0" r="0" b="0"/>
                <wp:wrapSquare wrapText="bothSides"/>
                <wp:docPr id="1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457200"/>
                        </a:xfrm>
                        <a:prstGeom prst="rect">
                          <a:avLst/>
                        </a:prstGeom>
                        <a:noFill/>
                        <a:ln w="9525">
                          <a:noFill/>
                          <a:miter lim="800000"/>
                          <a:headEnd/>
                          <a:tailEnd/>
                        </a:ln>
                      </wps:spPr>
                      <wps:txbx>
                        <w:txbxContent>
                          <w:p w14:paraId="7532B467" w14:textId="08D57CB7" w:rsidR="0035134C" w:rsidRPr="00C55AD3" w:rsidRDefault="0035134C" w:rsidP="00E14C7C">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rPr>
                            </w:pPr>
                            <w:r w:rsidRPr="00E14C7C">
                              <w:rPr>
                                <w:color w:val="F3F3F3"/>
                              </w:rPr>
                              <w:t>dpkg-reconfigure -plow slapd</w:t>
                            </w:r>
                          </w:p>
                          <w:p w14:paraId="353FC28A" w14:textId="77777777" w:rsidR="0035134C" w:rsidRPr="006D6F52" w:rsidRDefault="0035134C" w:rsidP="00E14C7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C915E" id="_x0000_s1053" type="#_x0000_t202" style="position:absolute;left:0;text-align:left;margin-left:.35pt;margin-top:32.05pt;width:441.75pt;height:36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" filled="f" stroked="f">
                <v:textbox>
                  <w:txbxContent>
                    <w:p w14:paraId="7532B467" w14:textId="08D57CB7" w:rsidR="0035134C" w:rsidRPr="00C55AD3" w:rsidRDefault="0035134C" w:rsidP="00E14C7C">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rPr>
                      </w:pPr>
                      <w:r w:rsidRPr="00E14C7C">
                        <w:rPr>
                          <w:color w:val="F3F3F3"/>
                        </w:rPr>
                        <w:t>dpkg-reconfigure -plow slapd</w:t>
                      </w:r>
                    </w:p>
                    <w:p w14:paraId="353FC28A" w14:textId="77777777" w:rsidR="0035134C" w:rsidRPr="006D6F52" w:rsidRDefault="0035134C" w:rsidP="00E14C7C">
                      <w:pPr>
                        <w:rPr>
                          <w:lang w:val="en-US"/>
                        </w:rPr>
                      </w:pPr>
                    </w:p>
                  </w:txbxContent>
                </v:textbox>
                <w10:wrap type="square" anchorx="margin"/>
              </v:shape>
            </w:pict>
          </mc:Fallback>
        </mc:AlternateContent>
      </w:r>
    </w:p>
    <w:p w14:paraId="48E1A8E1" w14:textId="77777777" w:rsidR="00E14C7C" w:rsidRPr="00791E61" w:rsidRDefault="00E14C7C" w:rsidP="002B382F">
      <w:pPr>
        <w:rPr>
          <w:rFonts w:ascii="Arial" w:hAnsi="Arial" w:cs="Arial"/>
          <w:sz w:val="22"/>
        </w:rPr>
      </w:pPr>
    </w:p>
    <w:p w14:paraId="4378878E" w14:textId="71AE5AE3" w:rsidR="00840A37" w:rsidRPr="00791E61" w:rsidRDefault="00840A37" w:rsidP="002B382F">
      <w:pPr>
        <w:rPr>
          <w:rFonts w:ascii="Arial" w:hAnsi="Arial" w:cs="Arial"/>
          <w:sz w:val="22"/>
        </w:rPr>
      </w:pPr>
      <w:r w:rsidRPr="00791E61">
        <w:rPr>
          <w:rFonts w:ascii="Arial" w:hAnsi="Arial" w:cs="Arial"/>
          <w:noProof/>
          <w:sz w:val="22"/>
          <w:lang w:eastAsia="ja-JP"/>
        </w:rPr>
        <w:drawing>
          <wp:inline distT="0" distB="0" distL="0" distR="0" wp14:anchorId="79A6EF50" wp14:editId="3A796BB0">
            <wp:extent cx="5114925" cy="110689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6406" cy="1113703"/>
                    </a:xfrm>
                    <a:prstGeom prst="rect">
                      <a:avLst/>
                    </a:prstGeom>
                  </pic:spPr>
                </pic:pic>
              </a:graphicData>
            </a:graphic>
          </wp:inline>
        </w:drawing>
      </w:r>
    </w:p>
    <w:p w14:paraId="3AD989D2" w14:textId="02F2A7CC" w:rsidR="00840A37" w:rsidRPr="00791E61" w:rsidRDefault="00840A37" w:rsidP="002B382F">
      <w:pPr>
        <w:rPr>
          <w:rFonts w:ascii="Arial" w:hAnsi="Arial" w:cs="Arial"/>
          <w:sz w:val="22"/>
        </w:rPr>
      </w:pPr>
      <w:r w:rsidRPr="00791E61">
        <w:rPr>
          <w:rFonts w:ascii="Arial" w:hAnsi="Arial" w:cs="Arial"/>
          <w:sz w:val="22"/>
        </w:rPr>
        <w:lastRenderedPageBreak/>
        <w:t>Así que aquí le daremos a la opción No</w:t>
      </w:r>
    </w:p>
    <w:p w14:paraId="321BE605" w14:textId="3C2364BD" w:rsidR="00840A37" w:rsidRPr="00791E61" w:rsidRDefault="00840A37" w:rsidP="002B382F">
      <w:pPr>
        <w:rPr>
          <w:rFonts w:ascii="Arial" w:hAnsi="Arial" w:cs="Arial"/>
          <w:sz w:val="22"/>
        </w:rPr>
      </w:pPr>
      <w:r w:rsidRPr="00791E61">
        <w:rPr>
          <w:rFonts w:ascii="Arial" w:hAnsi="Arial" w:cs="Arial"/>
          <w:sz w:val="22"/>
        </w:rPr>
        <w:t xml:space="preserve">A </w:t>
      </w:r>
      <w:r w:rsidR="00E14C7C" w:rsidRPr="00791E61">
        <w:rPr>
          <w:rFonts w:ascii="Arial" w:hAnsi="Arial" w:cs="Arial"/>
          <w:sz w:val="22"/>
        </w:rPr>
        <w:t>continuación,</w:t>
      </w:r>
      <w:r w:rsidRPr="00791E61">
        <w:rPr>
          <w:rFonts w:ascii="Arial" w:hAnsi="Arial" w:cs="Arial"/>
          <w:sz w:val="22"/>
        </w:rPr>
        <w:t xml:space="preserve"> nos pide que introduzcamos un nombre de dominio dns en nuestro caso será </w:t>
      </w:r>
      <w:r w:rsidR="00E14C7C" w:rsidRPr="00791E61">
        <w:rPr>
          <w:rFonts w:ascii="Arial" w:hAnsi="Arial" w:cs="Arial"/>
          <w:sz w:val="22"/>
        </w:rPr>
        <w:t>proyecto.Local</w:t>
      </w:r>
    </w:p>
    <w:p w14:paraId="50EB8FB4" w14:textId="3A7491D9" w:rsidR="00840A37" w:rsidRPr="00791E61" w:rsidRDefault="00840A37" w:rsidP="002B382F">
      <w:pPr>
        <w:rPr>
          <w:rFonts w:ascii="Arial" w:hAnsi="Arial" w:cs="Arial"/>
          <w:sz w:val="22"/>
        </w:rPr>
      </w:pPr>
      <w:r w:rsidRPr="00791E61">
        <w:rPr>
          <w:rFonts w:ascii="Arial" w:hAnsi="Arial" w:cs="Arial"/>
          <w:noProof/>
          <w:sz w:val="22"/>
          <w:lang w:eastAsia="ja-JP"/>
        </w:rPr>
        <w:drawing>
          <wp:inline distT="0" distB="0" distL="0" distR="0" wp14:anchorId="1797732A" wp14:editId="5F2510D5">
            <wp:extent cx="5760085" cy="12255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225550"/>
                    </a:xfrm>
                    <a:prstGeom prst="rect">
                      <a:avLst/>
                    </a:prstGeom>
                  </pic:spPr>
                </pic:pic>
              </a:graphicData>
            </a:graphic>
          </wp:inline>
        </w:drawing>
      </w:r>
    </w:p>
    <w:p w14:paraId="250BFCEA" w14:textId="344C235F" w:rsidR="00840A37" w:rsidRPr="00791E61" w:rsidRDefault="00840A37" w:rsidP="002B382F">
      <w:pPr>
        <w:rPr>
          <w:rFonts w:ascii="Arial" w:hAnsi="Arial" w:cs="Arial"/>
          <w:sz w:val="22"/>
        </w:rPr>
      </w:pPr>
      <w:r w:rsidRPr="00791E61">
        <w:rPr>
          <w:rFonts w:ascii="Arial" w:hAnsi="Arial" w:cs="Arial"/>
          <w:sz w:val="22"/>
        </w:rPr>
        <w:t>Nos pide un nombre de organización para utilizar en LDAP en nuestro caso será proyecto</w:t>
      </w:r>
    </w:p>
    <w:p w14:paraId="282946E3" w14:textId="5D4F8F4C" w:rsidR="00840A37" w:rsidRPr="00791E61" w:rsidRDefault="00840A37" w:rsidP="002B382F">
      <w:pPr>
        <w:rPr>
          <w:rFonts w:ascii="Arial" w:hAnsi="Arial" w:cs="Arial"/>
          <w:sz w:val="22"/>
        </w:rPr>
      </w:pPr>
      <w:r w:rsidRPr="00791E61">
        <w:rPr>
          <w:rFonts w:ascii="Arial" w:hAnsi="Arial" w:cs="Arial"/>
          <w:noProof/>
          <w:sz w:val="22"/>
          <w:lang w:eastAsia="ja-JP"/>
        </w:rPr>
        <w:drawing>
          <wp:inline distT="0" distB="0" distL="0" distR="0" wp14:anchorId="744122B0" wp14:editId="2C03A9AD">
            <wp:extent cx="5760085" cy="130873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308735"/>
                    </a:xfrm>
                    <a:prstGeom prst="rect">
                      <a:avLst/>
                    </a:prstGeom>
                  </pic:spPr>
                </pic:pic>
              </a:graphicData>
            </a:graphic>
          </wp:inline>
        </w:drawing>
      </w:r>
    </w:p>
    <w:p w14:paraId="5039443B" w14:textId="2DBD9590" w:rsidR="0048276E" w:rsidRPr="00791E61" w:rsidRDefault="0048276E" w:rsidP="002B382F">
      <w:pPr>
        <w:rPr>
          <w:rFonts w:ascii="Arial" w:hAnsi="Arial" w:cs="Arial"/>
          <w:sz w:val="22"/>
        </w:rPr>
      </w:pPr>
      <w:r w:rsidRPr="00791E61">
        <w:rPr>
          <w:rFonts w:ascii="Arial" w:hAnsi="Arial" w:cs="Arial"/>
          <w:sz w:val="22"/>
        </w:rPr>
        <w:t>A continuación, nos pide la contraseña del administrador del directorio LDAP</w:t>
      </w:r>
    </w:p>
    <w:p w14:paraId="5D1F8BB4" w14:textId="037896F1" w:rsidR="0048276E" w:rsidRPr="00791E61" w:rsidRDefault="0048276E" w:rsidP="002B382F">
      <w:pPr>
        <w:rPr>
          <w:rFonts w:ascii="Arial" w:hAnsi="Arial" w:cs="Arial"/>
          <w:sz w:val="22"/>
        </w:rPr>
      </w:pPr>
      <w:r w:rsidRPr="00791E61">
        <w:rPr>
          <w:rFonts w:ascii="Arial" w:hAnsi="Arial" w:cs="Arial"/>
          <w:noProof/>
          <w:sz w:val="22"/>
          <w:lang w:eastAsia="ja-JP"/>
        </w:rPr>
        <w:drawing>
          <wp:inline distT="0" distB="0" distL="0" distR="0" wp14:anchorId="394C73AC" wp14:editId="239113B6">
            <wp:extent cx="5734050" cy="1386893"/>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3187" cy="1393940"/>
                    </a:xfrm>
                    <a:prstGeom prst="rect">
                      <a:avLst/>
                    </a:prstGeom>
                  </pic:spPr>
                </pic:pic>
              </a:graphicData>
            </a:graphic>
          </wp:inline>
        </w:drawing>
      </w:r>
    </w:p>
    <w:p w14:paraId="44435FF6" w14:textId="36BC6688" w:rsidR="0048276E" w:rsidRPr="00791E61" w:rsidRDefault="0048276E" w:rsidP="002B382F">
      <w:pPr>
        <w:rPr>
          <w:rFonts w:ascii="Arial" w:hAnsi="Arial" w:cs="Arial"/>
          <w:sz w:val="22"/>
        </w:rPr>
      </w:pPr>
      <w:r w:rsidRPr="00791E61">
        <w:rPr>
          <w:rFonts w:ascii="Arial" w:hAnsi="Arial" w:cs="Arial"/>
          <w:sz w:val="22"/>
        </w:rPr>
        <w:t>Como antes pide que la confirmemos introduciéndola de nuevo</w:t>
      </w:r>
    </w:p>
    <w:p w14:paraId="74B64CB0" w14:textId="58068BC4" w:rsidR="0048276E" w:rsidRPr="00791E61" w:rsidRDefault="0048276E" w:rsidP="002B382F">
      <w:pPr>
        <w:rPr>
          <w:rFonts w:ascii="Arial" w:hAnsi="Arial" w:cs="Arial"/>
          <w:sz w:val="22"/>
        </w:rPr>
      </w:pPr>
      <w:r w:rsidRPr="00791E61">
        <w:rPr>
          <w:rFonts w:ascii="Arial" w:hAnsi="Arial" w:cs="Arial"/>
          <w:noProof/>
          <w:sz w:val="22"/>
          <w:lang w:eastAsia="ja-JP"/>
        </w:rPr>
        <w:drawing>
          <wp:inline distT="0" distB="0" distL="0" distR="0" wp14:anchorId="1CF663DE" wp14:editId="0FADF9FF">
            <wp:extent cx="5783455" cy="1257300"/>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9015" cy="1265031"/>
                    </a:xfrm>
                    <a:prstGeom prst="rect">
                      <a:avLst/>
                    </a:prstGeom>
                  </pic:spPr>
                </pic:pic>
              </a:graphicData>
            </a:graphic>
          </wp:inline>
        </w:drawing>
      </w:r>
    </w:p>
    <w:p w14:paraId="0E2CB26D" w14:textId="5843E1AE" w:rsidR="0048276E" w:rsidRPr="00791E61" w:rsidRDefault="0048276E" w:rsidP="002B382F">
      <w:pPr>
        <w:rPr>
          <w:rFonts w:ascii="Arial" w:hAnsi="Arial" w:cs="Arial"/>
          <w:sz w:val="22"/>
        </w:rPr>
      </w:pPr>
    </w:p>
    <w:p w14:paraId="3F35B54A" w14:textId="0A78B300" w:rsidR="0048276E" w:rsidRPr="00791E61" w:rsidRDefault="0048276E" w:rsidP="002B382F">
      <w:pPr>
        <w:rPr>
          <w:rFonts w:ascii="Arial" w:hAnsi="Arial" w:cs="Arial"/>
          <w:sz w:val="22"/>
        </w:rPr>
      </w:pPr>
    </w:p>
    <w:p w14:paraId="5377B5AE" w14:textId="3281B445" w:rsidR="0048276E" w:rsidRPr="00791E61" w:rsidRDefault="0048276E" w:rsidP="002B382F">
      <w:pPr>
        <w:rPr>
          <w:rFonts w:ascii="Arial" w:hAnsi="Arial" w:cs="Arial"/>
          <w:sz w:val="22"/>
        </w:rPr>
      </w:pPr>
    </w:p>
    <w:p w14:paraId="34ED8FA9" w14:textId="5E608CE4" w:rsidR="0048276E" w:rsidRPr="00791E61" w:rsidRDefault="0048276E" w:rsidP="002B382F">
      <w:pPr>
        <w:rPr>
          <w:rFonts w:ascii="Arial" w:hAnsi="Arial" w:cs="Arial"/>
          <w:sz w:val="22"/>
        </w:rPr>
      </w:pPr>
      <w:r w:rsidRPr="00791E61">
        <w:rPr>
          <w:rFonts w:ascii="Arial" w:hAnsi="Arial" w:cs="Arial"/>
          <w:sz w:val="22"/>
        </w:rPr>
        <w:lastRenderedPageBreak/>
        <w:t>En el siguiente paso nos pide configurar el motor de base de datos que queremos usar, por defecto dejaremos el marcado MDB</w:t>
      </w:r>
    </w:p>
    <w:p w14:paraId="390A02AF" w14:textId="36CF1FB6" w:rsidR="0048276E" w:rsidRPr="00791E61" w:rsidRDefault="0048276E" w:rsidP="002B382F">
      <w:pPr>
        <w:rPr>
          <w:rFonts w:ascii="Arial" w:hAnsi="Arial" w:cs="Arial"/>
          <w:sz w:val="22"/>
        </w:rPr>
      </w:pPr>
      <w:r w:rsidRPr="00791E61">
        <w:rPr>
          <w:rFonts w:ascii="Arial" w:hAnsi="Arial" w:cs="Arial"/>
          <w:noProof/>
          <w:sz w:val="22"/>
          <w:lang w:eastAsia="ja-JP"/>
        </w:rPr>
        <w:drawing>
          <wp:inline distT="0" distB="0" distL="0" distR="0" wp14:anchorId="43006B46" wp14:editId="205C6D0D">
            <wp:extent cx="5543550" cy="2322290"/>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0735" cy="2329489"/>
                    </a:xfrm>
                    <a:prstGeom prst="rect">
                      <a:avLst/>
                    </a:prstGeom>
                  </pic:spPr>
                </pic:pic>
              </a:graphicData>
            </a:graphic>
          </wp:inline>
        </w:drawing>
      </w:r>
    </w:p>
    <w:p w14:paraId="6C45713F" w14:textId="20084B14" w:rsidR="0048276E" w:rsidRPr="00791E61" w:rsidRDefault="0048276E" w:rsidP="002B382F">
      <w:pPr>
        <w:rPr>
          <w:rFonts w:ascii="Arial" w:hAnsi="Arial" w:cs="Arial"/>
          <w:sz w:val="22"/>
        </w:rPr>
      </w:pPr>
      <w:r w:rsidRPr="00791E61">
        <w:rPr>
          <w:rFonts w:ascii="Arial" w:hAnsi="Arial" w:cs="Arial"/>
          <w:sz w:val="22"/>
        </w:rPr>
        <w:t>A continuación, nos pregunta que si deseamos que se elimine el directorio slapd de la base de datos cuando slapd sea eliminado, en su defecto dejamos No</w:t>
      </w:r>
    </w:p>
    <w:p w14:paraId="295735E2" w14:textId="7934FA81" w:rsidR="0048276E" w:rsidRPr="00791E61" w:rsidRDefault="0048276E" w:rsidP="002B382F">
      <w:pPr>
        <w:rPr>
          <w:rFonts w:ascii="Arial" w:hAnsi="Arial" w:cs="Arial"/>
          <w:sz w:val="22"/>
        </w:rPr>
      </w:pPr>
      <w:r w:rsidRPr="00791E61">
        <w:rPr>
          <w:rFonts w:ascii="Arial" w:hAnsi="Arial" w:cs="Arial"/>
          <w:noProof/>
          <w:sz w:val="22"/>
          <w:lang w:eastAsia="ja-JP"/>
        </w:rPr>
        <w:drawing>
          <wp:inline distT="0" distB="0" distL="0" distR="0" wp14:anchorId="4DBF4026" wp14:editId="14D05528">
            <wp:extent cx="5295900" cy="130076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7550" cy="1323278"/>
                    </a:xfrm>
                    <a:prstGeom prst="rect">
                      <a:avLst/>
                    </a:prstGeom>
                  </pic:spPr>
                </pic:pic>
              </a:graphicData>
            </a:graphic>
          </wp:inline>
        </w:drawing>
      </w:r>
    </w:p>
    <w:p w14:paraId="007B2892" w14:textId="62480AE2" w:rsidR="0048276E" w:rsidRPr="00791E61" w:rsidRDefault="0048276E" w:rsidP="002B382F">
      <w:pPr>
        <w:rPr>
          <w:rFonts w:ascii="Arial" w:hAnsi="Arial" w:cs="Arial"/>
          <w:sz w:val="22"/>
        </w:rPr>
      </w:pPr>
      <w:r w:rsidRPr="00791E61">
        <w:rPr>
          <w:rFonts w:ascii="Arial" w:hAnsi="Arial" w:cs="Arial"/>
          <w:sz w:val="22"/>
        </w:rPr>
        <w:t>En la siguiente opción nos da a elegir si deseamos que se mueva el antiguo directorio, por defecto dejamos la opción Si</w:t>
      </w:r>
    </w:p>
    <w:p w14:paraId="00D6706C" w14:textId="476E7ADF" w:rsidR="0048276E" w:rsidRPr="00791E61" w:rsidRDefault="0048276E" w:rsidP="002B382F">
      <w:pPr>
        <w:rPr>
          <w:rFonts w:ascii="Arial" w:hAnsi="Arial" w:cs="Arial"/>
          <w:sz w:val="22"/>
        </w:rPr>
      </w:pPr>
      <w:r w:rsidRPr="00791E61">
        <w:rPr>
          <w:rFonts w:ascii="Arial" w:hAnsi="Arial" w:cs="Arial"/>
          <w:noProof/>
          <w:sz w:val="22"/>
          <w:lang w:eastAsia="ja-JP"/>
        </w:rPr>
        <w:drawing>
          <wp:inline distT="0" distB="0" distL="0" distR="0" wp14:anchorId="269098C3" wp14:editId="175F934F">
            <wp:extent cx="5267325" cy="114799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9701" cy="1165953"/>
                    </a:xfrm>
                    <a:prstGeom prst="rect">
                      <a:avLst/>
                    </a:prstGeom>
                  </pic:spPr>
                </pic:pic>
              </a:graphicData>
            </a:graphic>
          </wp:inline>
        </w:drawing>
      </w:r>
    </w:p>
    <w:p w14:paraId="746C8CBC" w14:textId="74B056BE" w:rsidR="002B4090" w:rsidRPr="00791E61" w:rsidRDefault="002B4090" w:rsidP="002B382F">
      <w:pPr>
        <w:rPr>
          <w:rFonts w:ascii="Arial" w:hAnsi="Arial" w:cs="Arial"/>
          <w:sz w:val="22"/>
        </w:rPr>
      </w:pPr>
      <w:r w:rsidRPr="00791E61">
        <w:rPr>
          <w:rFonts w:ascii="Arial" w:hAnsi="Arial" w:cs="Arial"/>
          <w:sz w:val="22"/>
        </w:rPr>
        <w:t>Una vez realizado el proceso nos ha vuelto a realizar la configuración, pero esta vez con nuestros parámetros</w:t>
      </w:r>
    </w:p>
    <w:p w14:paraId="747094C8" w14:textId="095C6466" w:rsidR="002B4090" w:rsidRPr="00791E61" w:rsidRDefault="002B4090" w:rsidP="002B382F">
      <w:pPr>
        <w:rPr>
          <w:rFonts w:ascii="Arial" w:hAnsi="Arial" w:cs="Arial"/>
          <w:sz w:val="22"/>
        </w:rPr>
      </w:pPr>
      <w:r w:rsidRPr="00791E61">
        <w:rPr>
          <w:rFonts w:ascii="Arial" w:hAnsi="Arial" w:cs="Arial"/>
          <w:noProof/>
          <w:sz w:val="22"/>
          <w:lang w:eastAsia="ja-JP"/>
        </w:rPr>
        <w:drawing>
          <wp:inline distT="0" distB="0" distL="0" distR="0" wp14:anchorId="0759C719" wp14:editId="48A304E2">
            <wp:extent cx="5513766" cy="9239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3255" cy="954001"/>
                    </a:xfrm>
                    <a:prstGeom prst="rect">
                      <a:avLst/>
                    </a:prstGeom>
                  </pic:spPr>
                </pic:pic>
              </a:graphicData>
            </a:graphic>
          </wp:inline>
        </w:drawing>
      </w:r>
    </w:p>
    <w:p w14:paraId="38845840" w14:textId="49AA3A71" w:rsidR="002B4090" w:rsidRPr="00791E61" w:rsidRDefault="002B4090" w:rsidP="002B382F">
      <w:pPr>
        <w:rPr>
          <w:rFonts w:ascii="Arial" w:hAnsi="Arial" w:cs="Arial"/>
          <w:sz w:val="22"/>
        </w:rPr>
      </w:pPr>
      <w:r w:rsidRPr="00791E61">
        <w:rPr>
          <w:rFonts w:ascii="Arial" w:hAnsi="Arial" w:cs="Arial"/>
          <w:sz w:val="22"/>
        </w:rPr>
        <w:lastRenderedPageBreak/>
        <w:t>Para comprobar que todos los parámetros son correctos usaremos el comando slapcat que nos muestra el siguiente resultado</w:t>
      </w:r>
    </w:p>
    <w:p w14:paraId="2290E528" w14:textId="350AB1E9" w:rsidR="002B4090" w:rsidRPr="00791E61" w:rsidRDefault="002B4090" w:rsidP="002B382F">
      <w:pPr>
        <w:rPr>
          <w:rFonts w:ascii="Arial" w:hAnsi="Arial" w:cs="Arial"/>
          <w:sz w:val="22"/>
        </w:rPr>
      </w:pPr>
      <w:r w:rsidRPr="00791E61">
        <w:rPr>
          <w:rFonts w:ascii="Arial" w:hAnsi="Arial" w:cs="Arial"/>
          <w:noProof/>
          <w:sz w:val="22"/>
          <w:lang w:eastAsia="ja-JP"/>
        </w:rPr>
        <w:drawing>
          <wp:inline distT="0" distB="0" distL="0" distR="0" wp14:anchorId="77AE2031" wp14:editId="30FF1B02">
            <wp:extent cx="5760085" cy="5121275"/>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5121275"/>
                    </a:xfrm>
                    <a:prstGeom prst="rect">
                      <a:avLst/>
                    </a:prstGeom>
                  </pic:spPr>
                </pic:pic>
              </a:graphicData>
            </a:graphic>
          </wp:inline>
        </w:drawing>
      </w:r>
    </w:p>
    <w:p w14:paraId="765817C6" w14:textId="4416F7DC" w:rsidR="002B4090" w:rsidRPr="00791E61" w:rsidRDefault="002B4090" w:rsidP="002B382F">
      <w:pPr>
        <w:rPr>
          <w:rFonts w:ascii="Arial" w:hAnsi="Arial" w:cs="Arial"/>
          <w:sz w:val="22"/>
        </w:rPr>
      </w:pPr>
    </w:p>
    <w:p w14:paraId="402F8917" w14:textId="52261CEB" w:rsidR="002B4090" w:rsidRPr="00791E61" w:rsidRDefault="002B4090" w:rsidP="002B382F">
      <w:pPr>
        <w:rPr>
          <w:rFonts w:ascii="Arial" w:hAnsi="Arial" w:cs="Arial"/>
          <w:sz w:val="22"/>
        </w:rPr>
      </w:pPr>
      <w:r w:rsidRPr="00791E61">
        <w:rPr>
          <w:rFonts w:ascii="Arial" w:hAnsi="Arial" w:cs="Arial"/>
          <w:sz w:val="22"/>
        </w:rPr>
        <w:t xml:space="preserve">Con esto hemos finalizado la configuración inicial de LDAP, a </w:t>
      </w:r>
      <w:r w:rsidR="00616E46" w:rsidRPr="00791E61">
        <w:rPr>
          <w:rFonts w:ascii="Arial" w:hAnsi="Arial" w:cs="Arial"/>
          <w:sz w:val="22"/>
        </w:rPr>
        <w:t>continuación,</w:t>
      </w:r>
      <w:r w:rsidRPr="00791E61">
        <w:rPr>
          <w:rFonts w:ascii="Arial" w:hAnsi="Arial" w:cs="Arial"/>
          <w:sz w:val="22"/>
        </w:rPr>
        <w:t xml:space="preserve"> pasaremos a crear los grupos, unidades organizativas y usuarios que deseemos </w:t>
      </w:r>
    </w:p>
    <w:p w14:paraId="702A5F74" w14:textId="22E8E352" w:rsidR="00616E46" w:rsidRDefault="00616E46" w:rsidP="004348FC">
      <w:pPr>
        <w:pStyle w:val="Ttulo2"/>
      </w:pPr>
      <w:bookmarkStart w:id="11" w:name="_Toc42849946"/>
      <w:r w:rsidRPr="00616E46">
        <w:t>Creación y configuración de Usuario, Grupos y U</w:t>
      </w:r>
      <w:r>
        <w:t>nidades</w:t>
      </w:r>
      <w:r w:rsidRPr="00616E46">
        <w:t xml:space="preserve"> Organizativas en LDAP</w:t>
      </w:r>
      <w:r w:rsidR="003164CD">
        <w:t xml:space="preserve"> en Debian puro</w:t>
      </w:r>
      <w:bookmarkEnd w:id="11"/>
    </w:p>
    <w:p w14:paraId="14DAD5B9" w14:textId="086C30C4" w:rsidR="00F53B7F" w:rsidRPr="00791E61" w:rsidRDefault="00F53B7F" w:rsidP="00F53B7F">
      <w:pPr>
        <w:rPr>
          <w:rFonts w:ascii="Arial" w:hAnsi="Arial" w:cs="Arial"/>
          <w:sz w:val="22"/>
        </w:rPr>
      </w:pPr>
      <w:r w:rsidRPr="00791E61">
        <w:rPr>
          <w:rFonts w:ascii="Arial" w:hAnsi="Arial" w:cs="Arial"/>
          <w:sz w:val="22"/>
        </w:rPr>
        <w:t xml:space="preserve">Para tener una organización fácil y optima vamos a manejar </w:t>
      </w:r>
      <w:r w:rsidR="001356B7" w:rsidRPr="00791E61">
        <w:rPr>
          <w:rFonts w:ascii="Arial" w:hAnsi="Arial" w:cs="Arial"/>
          <w:sz w:val="22"/>
        </w:rPr>
        <w:t>ficheros. ldif</w:t>
      </w:r>
      <w:r w:rsidRPr="00791E61">
        <w:rPr>
          <w:rFonts w:ascii="Arial" w:hAnsi="Arial" w:cs="Arial"/>
          <w:sz w:val="22"/>
        </w:rPr>
        <w:t xml:space="preserve"> que a posterior se cargan en LDAPP a través de un comando, así a su vez podemos tener un </w:t>
      </w:r>
      <w:r w:rsidR="001356B7" w:rsidRPr="00791E61">
        <w:rPr>
          <w:rFonts w:ascii="Arial" w:hAnsi="Arial" w:cs="Arial"/>
          <w:sz w:val="22"/>
        </w:rPr>
        <w:t>fichero. ldif</w:t>
      </w:r>
      <w:r w:rsidRPr="00791E61">
        <w:rPr>
          <w:rFonts w:ascii="Arial" w:hAnsi="Arial" w:cs="Arial"/>
          <w:sz w:val="22"/>
        </w:rPr>
        <w:t xml:space="preserve"> para poder separar usuarios, grupos y UO según nos venga en gana, A </w:t>
      </w:r>
      <w:r w:rsidR="001356B7" w:rsidRPr="00791E61">
        <w:rPr>
          <w:rFonts w:ascii="Arial" w:hAnsi="Arial" w:cs="Arial"/>
          <w:sz w:val="22"/>
        </w:rPr>
        <w:t>continuación,</w:t>
      </w:r>
      <w:r w:rsidRPr="00791E61">
        <w:rPr>
          <w:rFonts w:ascii="Arial" w:hAnsi="Arial" w:cs="Arial"/>
          <w:sz w:val="22"/>
        </w:rPr>
        <w:t xml:space="preserve"> vamos a configurar los ficheros.</w:t>
      </w:r>
    </w:p>
    <w:p w14:paraId="39978D65" w14:textId="77777777" w:rsidR="009F4FCE" w:rsidRPr="00791E61" w:rsidRDefault="009F4FCE" w:rsidP="00F53B7F">
      <w:pPr>
        <w:rPr>
          <w:rFonts w:ascii="Arial" w:hAnsi="Arial" w:cs="Arial"/>
          <w:sz w:val="22"/>
        </w:rPr>
      </w:pPr>
    </w:p>
    <w:p w14:paraId="1DDB5C74" w14:textId="5EC5AC3B" w:rsidR="00D57FE3" w:rsidRPr="00791E61" w:rsidRDefault="00D57FE3" w:rsidP="00F53B7F">
      <w:pPr>
        <w:rPr>
          <w:rFonts w:ascii="Arial" w:hAnsi="Arial" w:cs="Arial"/>
          <w:sz w:val="22"/>
        </w:rPr>
      </w:pPr>
      <w:r w:rsidRPr="00791E61">
        <w:rPr>
          <w:rFonts w:ascii="Arial" w:hAnsi="Arial" w:cs="Arial"/>
          <w:sz w:val="22"/>
        </w:rPr>
        <w:lastRenderedPageBreak/>
        <w:t>Primero crearemos la unidad organizativa Jovellanos</w:t>
      </w:r>
    </w:p>
    <w:p w14:paraId="606D2E05" w14:textId="62FA2BF0" w:rsidR="00D57FE3" w:rsidRPr="00791E61" w:rsidRDefault="0000766B" w:rsidP="00F53B7F">
      <w:pPr>
        <w:rPr>
          <w:rFonts w:ascii="Arial" w:hAnsi="Arial" w:cs="Arial"/>
          <w:sz w:val="22"/>
        </w:rPr>
      </w:pPr>
      <w:r w:rsidRPr="00791E61">
        <w:rPr>
          <w:rFonts w:ascii="Arial" w:hAnsi="Arial" w:cs="Arial"/>
          <w:noProof/>
          <w:sz w:val="22"/>
          <w:lang w:eastAsia="ja-JP"/>
        </w:rPr>
        <w:drawing>
          <wp:inline distT="0" distB="0" distL="0" distR="0" wp14:anchorId="3274732A" wp14:editId="45BBEB73">
            <wp:extent cx="5295900" cy="1743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5900" cy="1743075"/>
                    </a:xfrm>
                    <a:prstGeom prst="rect">
                      <a:avLst/>
                    </a:prstGeom>
                  </pic:spPr>
                </pic:pic>
              </a:graphicData>
            </a:graphic>
          </wp:inline>
        </w:drawing>
      </w:r>
    </w:p>
    <w:p w14:paraId="00337266" w14:textId="0BF6909F" w:rsidR="0073093A" w:rsidRPr="00791E61" w:rsidRDefault="0073093A" w:rsidP="00F53B7F">
      <w:pPr>
        <w:rPr>
          <w:rFonts w:ascii="Arial" w:hAnsi="Arial" w:cs="Arial"/>
          <w:sz w:val="22"/>
        </w:rPr>
      </w:pPr>
      <w:r w:rsidRPr="00791E61">
        <w:rPr>
          <w:rFonts w:ascii="Arial" w:hAnsi="Arial" w:cs="Arial"/>
          <w:sz w:val="22"/>
        </w:rPr>
        <w:t>Ahora crearemos el grupo administradores</w:t>
      </w:r>
    </w:p>
    <w:p w14:paraId="0D16D6F1" w14:textId="6753AA05" w:rsidR="0073093A" w:rsidRPr="00791E61" w:rsidRDefault="0000766B" w:rsidP="00F53B7F">
      <w:pPr>
        <w:rPr>
          <w:rFonts w:ascii="Arial" w:hAnsi="Arial" w:cs="Arial"/>
          <w:sz w:val="22"/>
        </w:rPr>
      </w:pPr>
      <w:r w:rsidRPr="00791E61">
        <w:rPr>
          <w:rFonts w:ascii="Arial" w:hAnsi="Arial" w:cs="Arial"/>
          <w:noProof/>
          <w:sz w:val="22"/>
          <w:lang w:eastAsia="ja-JP"/>
        </w:rPr>
        <w:drawing>
          <wp:inline distT="0" distB="0" distL="0" distR="0" wp14:anchorId="0FAE756F" wp14:editId="55447ECE">
            <wp:extent cx="5191125" cy="15621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1125" cy="1562100"/>
                    </a:xfrm>
                    <a:prstGeom prst="rect">
                      <a:avLst/>
                    </a:prstGeom>
                  </pic:spPr>
                </pic:pic>
              </a:graphicData>
            </a:graphic>
          </wp:inline>
        </w:drawing>
      </w:r>
    </w:p>
    <w:p w14:paraId="14CED995" w14:textId="65276AA1" w:rsidR="00391720" w:rsidRPr="00791E61" w:rsidRDefault="00391720" w:rsidP="00F53B7F">
      <w:pPr>
        <w:rPr>
          <w:rFonts w:ascii="Arial" w:hAnsi="Arial" w:cs="Arial"/>
          <w:sz w:val="22"/>
        </w:rPr>
      </w:pPr>
      <w:r w:rsidRPr="00791E61">
        <w:rPr>
          <w:rFonts w:ascii="Arial" w:hAnsi="Arial" w:cs="Arial"/>
          <w:sz w:val="22"/>
        </w:rPr>
        <w:t xml:space="preserve">A </w:t>
      </w:r>
      <w:r w:rsidR="001D5209" w:rsidRPr="00791E61">
        <w:rPr>
          <w:rFonts w:ascii="Arial" w:hAnsi="Arial" w:cs="Arial"/>
          <w:sz w:val="22"/>
        </w:rPr>
        <w:t>continuación,</w:t>
      </w:r>
      <w:r w:rsidRPr="00791E61">
        <w:rPr>
          <w:rFonts w:ascii="Arial" w:hAnsi="Arial" w:cs="Arial"/>
          <w:sz w:val="22"/>
        </w:rPr>
        <w:t xml:space="preserve"> hemos creado </w:t>
      </w:r>
      <w:r w:rsidR="001A267A" w:rsidRPr="00791E61">
        <w:rPr>
          <w:rFonts w:ascii="Arial" w:hAnsi="Arial" w:cs="Arial"/>
          <w:sz w:val="22"/>
        </w:rPr>
        <w:t>dos</w:t>
      </w:r>
      <w:r w:rsidR="001D5209" w:rsidRPr="00791E61">
        <w:rPr>
          <w:rFonts w:ascii="Arial" w:hAnsi="Arial" w:cs="Arial"/>
          <w:sz w:val="22"/>
        </w:rPr>
        <w:t xml:space="preserve"> usuario</w:t>
      </w:r>
      <w:r w:rsidR="001A267A" w:rsidRPr="00791E61">
        <w:rPr>
          <w:rFonts w:ascii="Arial" w:hAnsi="Arial" w:cs="Arial"/>
          <w:sz w:val="22"/>
        </w:rPr>
        <w:t>s</w:t>
      </w:r>
      <w:r w:rsidR="001D5209" w:rsidRPr="00791E61">
        <w:rPr>
          <w:rFonts w:ascii="Arial" w:hAnsi="Arial" w:cs="Arial"/>
          <w:sz w:val="22"/>
        </w:rPr>
        <w:t xml:space="preserve"> dentro de administradores</w:t>
      </w:r>
      <w:r w:rsidR="001A267A" w:rsidRPr="00791E61">
        <w:rPr>
          <w:rFonts w:ascii="Arial" w:hAnsi="Arial" w:cs="Arial"/>
          <w:sz w:val="22"/>
        </w:rPr>
        <w:t>, Tanto el cn como el sn que se requiere para este tipo de cuentas lo hemos realizado en base 64 con el comando</w:t>
      </w:r>
    </w:p>
    <w:p w14:paraId="34328445" w14:textId="1109267B" w:rsidR="001A267A" w:rsidRPr="00791E61" w:rsidRDefault="001A267A" w:rsidP="00F53B7F">
      <w:pPr>
        <w:rPr>
          <w:rFonts w:ascii="Arial" w:hAnsi="Arial" w:cs="Arial"/>
          <w:sz w:val="22"/>
        </w:rPr>
      </w:pPr>
    </w:p>
    <w:p w14:paraId="2716073D" w14:textId="0E65F9A3" w:rsidR="001A267A" w:rsidRPr="00791E61" w:rsidRDefault="001A267A" w:rsidP="00F53B7F">
      <w:pPr>
        <w:rPr>
          <w:rFonts w:ascii="Arial" w:hAnsi="Arial" w:cs="Arial"/>
          <w:sz w:val="22"/>
        </w:rPr>
      </w:pPr>
      <w:r w:rsidRPr="00791E61">
        <w:rPr>
          <w:rFonts w:ascii="Arial" w:hAnsi="Arial" w:cs="Arial"/>
          <w:sz w:val="22"/>
        </w:rPr>
        <w:t xml:space="preserve">Echo dani | base64 y el resultado es el cn, repetimos el paso con el sn y en este caso ponemos el apellido, </w:t>
      </w:r>
      <w:r w:rsidR="00990F52" w:rsidRPr="00791E61">
        <w:rPr>
          <w:rFonts w:ascii="Arial" w:hAnsi="Arial" w:cs="Arial"/>
          <w:sz w:val="22"/>
        </w:rPr>
        <w:t>así</w:t>
      </w:r>
      <w:r w:rsidRPr="00791E61">
        <w:rPr>
          <w:rFonts w:ascii="Arial" w:hAnsi="Arial" w:cs="Arial"/>
          <w:sz w:val="22"/>
        </w:rPr>
        <w:t xml:space="preserve"> hemos obtenido los valores requeridos</w:t>
      </w:r>
    </w:p>
    <w:p w14:paraId="1EBE3AA9" w14:textId="4CB828A9" w:rsidR="001D5209" w:rsidRPr="00791E61" w:rsidRDefault="001A267A" w:rsidP="00F53B7F">
      <w:pPr>
        <w:rPr>
          <w:rFonts w:ascii="Arial" w:hAnsi="Arial" w:cs="Arial"/>
          <w:sz w:val="22"/>
        </w:rPr>
      </w:pPr>
      <w:r w:rsidRPr="00791E61">
        <w:rPr>
          <w:rFonts w:ascii="Arial" w:hAnsi="Arial" w:cs="Arial"/>
          <w:noProof/>
          <w:sz w:val="22"/>
          <w:lang w:eastAsia="ja-JP"/>
        </w:rPr>
        <w:lastRenderedPageBreak/>
        <w:drawing>
          <wp:inline distT="0" distB="0" distL="0" distR="0" wp14:anchorId="4FFCC544" wp14:editId="3FC1917B">
            <wp:extent cx="4503178" cy="52399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3710" cy="5275438"/>
                    </a:xfrm>
                    <a:prstGeom prst="rect">
                      <a:avLst/>
                    </a:prstGeom>
                  </pic:spPr>
                </pic:pic>
              </a:graphicData>
            </a:graphic>
          </wp:inline>
        </w:drawing>
      </w:r>
    </w:p>
    <w:p w14:paraId="4E4D73FD" w14:textId="3A154A17" w:rsidR="001D5209" w:rsidRPr="00791E61" w:rsidRDefault="001D5209" w:rsidP="00F53B7F">
      <w:pPr>
        <w:rPr>
          <w:rFonts w:ascii="Arial" w:hAnsi="Arial" w:cs="Arial"/>
          <w:sz w:val="22"/>
        </w:rPr>
      </w:pPr>
    </w:p>
    <w:p w14:paraId="5DC8360F" w14:textId="19A73C9B" w:rsidR="00B94949" w:rsidRPr="00791E61" w:rsidRDefault="00B94949" w:rsidP="00F53B7F">
      <w:pPr>
        <w:rPr>
          <w:rFonts w:ascii="Arial" w:hAnsi="Arial" w:cs="Arial"/>
          <w:sz w:val="22"/>
        </w:rPr>
      </w:pPr>
      <w:r w:rsidRPr="00791E61">
        <w:rPr>
          <w:rFonts w:ascii="Arial" w:hAnsi="Arial" w:cs="Arial"/>
          <w:sz w:val="22"/>
        </w:rPr>
        <w:t>Ahora procederemos añadir a ldap los datos de cada fichero. ldif creado</w:t>
      </w:r>
    </w:p>
    <w:p w14:paraId="758E133E" w14:textId="7DA0D624" w:rsidR="00B94949" w:rsidRPr="00791E61" w:rsidRDefault="00B94949" w:rsidP="00F53B7F">
      <w:pPr>
        <w:rPr>
          <w:rFonts w:ascii="Arial" w:hAnsi="Arial" w:cs="Arial"/>
          <w:sz w:val="22"/>
        </w:rPr>
      </w:pPr>
      <w:r w:rsidRPr="00791E61">
        <w:rPr>
          <w:rFonts w:ascii="Arial" w:hAnsi="Arial" w:cs="Arial"/>
          <w:sz w:val="22"/>
        </w:rPr>
        <w:t>ldapadd -x -D dc=Jovellanos,dc=local -W -f unidades.ldif</w:t>
      </w:r>
    </w:p>
    <w:p w14:paraId="1E4427B4" w14:textId="69166A22" w:rsidR="001A267A" w:rsidRDefault="001A267A" w:rsidP="004348FC">
      <w:pPr>
        <w:pStyle w:val="Ttulo3"/>
      </w:pPr>
      <w:bookmarkStart w:id="12" w:name="_Toc42849947"/>
      <w:r>
        <w:t>Unidades organizativas</w:t>
      </w:r>
      <w:bookmarkEnd w:id="12"/>
    </w:p>
    <w:p w14:paraId="1BF28919" w14:textId="1F6B0B27" w:rsidR="001A267A" w:rsidRDefault="001A267A" w:rsidP="00F53B7F">
      <w:r>
        <w:rPr>
          <w:noProof/>
          <w:lang w:eastAsia="ja-JP"/>
        </w:rPr>
        <w:drawing>
          <wp:inline distT="0" distB="0" distL="0" distR="0" wp14:anchorId="2867A79D" wp14:editId="7FF7040E">
            <wp:extent cx="5693134" cy="424898"/>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410" cy="427979"/>
                    </a:xfrm>
                    <a:prstGeom prst="rect">
                      <a:avLst/>
                    </a:prstGeom>
                  </pic:spPr>
                </pic:pic>
              </a:graphicData>
            </a:graphic>
          </wp:inline>
        </w:drawing>
      </w:r>
    </w:p>
    <w:p w14:paraId="689788D8" w14:textId="77777777" w:rsidR="009F4FCE" w:rsidRDefault="009F4FCE" w:rsidP="00F53B7F"/>
    <w:p w14:paraId="25EDE09F" w14:textId="55775E2F" w:rsidR="001A267A" w:rsidRDefault="001A267A" w:rsidP="004348FC">
      <w:pPr>
        <w:pStyle w:val="Ttulo3"/>
      </w:pPr>
      <w:bookmarkStart w:id="13" w:name="_Toc42849948"/>
      <w:r>
        <w:t>Grupos</w:t>
      </w:r>
      <w:bookmarkEnd w:id="13"/>
    </w:p>
    <w:p w14:paraId="5F650C7C" w14:textId="2C3856E8" w:rsidR="001A267A" w:rsidRDefault="001A267A" w:rsidP="00F53B7F">
      <w:r>
        <w:rPr>
          <w:noProof/>
          <w:lang w:eastAsia="ja-JP"/>
        </w:rPr>
        <w:drawing>
          <wp:inline distT="0" distB="0" distL="0" distR="0" wp14:anchorId="653AE72E" wp14:editId="42638E43">
            <wp:extent cx="6034853" cy="492981"/>
            <wp:effectExtent l="0" t="0" r="4445"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0690" cy="559626"/>
                    </a:xfrm>
                    <a:prstGeom prst="rect">
                      <a:avLst/>
                    </a:prstGeom>
                  </pic:spPr>
                </pic:pic>
              </a:graphicData>
            </a:graphic>
          </wp:inline>
        </w:drawing>
      </w:r>
    </w:p>
    <w:p w14:paraId="086AC4D2" w14:textId="17F33305" w:rsidR="001A267A" w:rsidRDefault="001A267A" w:rsidP="004348FC">
      <w:pPr>
        <w:pStyle w:val="Ttulo3"/>
      </w:pPr>
      <w:bookmarkStart w:id="14" w:name="_Toc42849949"/>
      <w:r>
        <w:lastRenderedPageBreak/>
        <w:t>Usuarios</w:t>
      </w:r>
      <w:bookmarkEnd w:id="14"/>
    </w:p>
    <w:p w14:paraId="67F903BB" w14:textId="5C4901F9" w:rsidR="001A267A" w:rsidRDefault="001A267A" w:rsidP="00F53B7F">
      <w:r>
        <w:rPr>
          <w:noProof/>
          <w:lang w:eastAsia="ja-JP"/>
        </w:rPr>
        <w:drawing>
          <wp:inline distT="0" distB="0" distL="0" distR="0" wp14:anchorId="19FA76F1" wp14:editId="00557FE1">
            <wp:extent cx="5760085" cy="64960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649605"/>
                    </a:xfrm>
                    <a:prstGeom prst="rect">
                      <a:avLst/>
                    </a:prstGeom>
                  </pic:spPr>
                </pic:pic>
              </a:graphicData>
            </a:graphic>
          </wp:inline>
        </w:drawing>
      </w:r>
    </w:p>
    <w:p w14:paraId="77DD8D10" w14:textId="44E3054F" w:rsidR="001A267A" w:rsidRPr="00791E61" w:rsidRDefault="001A267A" w:rsidP="00F53B7F">
      <w:pPr>
        <w:rPr>
          <w:rFonts w:ascii="Arial" w:hAnsi="Arial" w:cs="Arial"/>
          <w:sz w:val="22"/>
        </w:rPr>
      </w:pPr>
      <w:r w:rsidRPr="00791E61">
        <w:rPr>
          <w:rFonts w:ascii="Arial" w:hAnsi="Arial" w:cs="Arial"/>
          <w:sz w:val="22"/>
        </w:rPr>
        <w:t>Tras estos procesos podemos usar el comando slapcat para comprobar la información</w:t>
      </w:r>
    </w:p>
    <w:p w14:paraId="544F8AAE" w14:textId="30BA3299" w:rsidR="001A267A" w:rsidRPr="00791E61" w:rsidRDefault="001A267A" w:rsidP="00F53B7F">
      <w:pPr>
        <w:rPr>
          <w:rFonts w:ascii="Arial" w:hAnsi="Arial" w:cs="Arial"/>
          <w:sz w:val="22"/>
        </w:rPr>
      </w:pPr>
      <w:r w:rsidRPr="00791E61">
        <w:rPr>
          <w:rFonts w:ascii="Arial" w:hAnsi="Arial" w:cs="Arial"/>
          <w:noProof/>
          <w:sz w:val="22"/>
          <w:lang w:eastAsia="ja-JP"/>
        </w:rPr>
        <w:drawing>
          <wp:inline distT="0" distB="0" distL="0" distR="0" wp14:anchorId="7F202046" wp14:editId="6B177E8D">
            <wp:extent cx="5760085" cy="66922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6692265"/>
                    </a:xfrm>
                    <a:prstGeom prst="rect">
                      <a:avLst/>
                    </a:prstGeom>
                  </pic:spPr>
                </pic:pic>
              </a:graphicData>
            </a:graphic>
          </wp:inline>
        </w:drawing>
      </w:r>
    </w:p>
    <w:p w14:paraId="7233ED13" w14:textId="313001C4" w:rsidR="001A267A" w:rsidRPr="00791E61" w:rsidRDefault="001A267A" w:rsidP="00F53B7F">
      <w:pPr>
        <w:rPr>
          <w:rFonts w:ascii="Arial" w:hAnsi="Arial" w:cs="Arial"/>
          <w:sz w:val="22"/>
        </w:rPr>
      </w:pPr>
      <w:r w:rsidRPr="00791E61">
        <w:rPr>
          <w:rFonts w:ascii="Arial" w:hAnsi="Arial" w:cs="Arial"/>
          <w:noProof/>
          <w:sz w:val="22"/>
          <w:lang w:eastAsia="ja-JP"/>
        </w:rPr>
        <w:lastRenderedPageBreak/>
        <w:drawing>
          <wp:inline distT="0" distB="0" distL="0" distR="0" wp14:anchorId="698F66BC" wp14:editId="7F5EE0AE">
            <wp:extent cx="4943475" cy="421005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3475" cy="4210050"/>
                    </a:xfrm>
                    <a:prstGeom prst="rect">
                      <a:avLst/>
                    </a:prstGeom>
                  </pic:spPr>
                </pic:pic>
              </a:graphicData>
            </a:graphic>
          </wp:inline>
        </w:drawing>
      </w:r>
    </w:p>
    <w:p w14:paraId="19C08C01" w14:textId="79AE103B" w:rsidR="001A267A" w:rsidRPr="00791E61" w:rsidRDefault="001A267A" w:rsidP="00F53B7F">
      <w:pPr>
        <w:rPr>
          <w:rFonts w:ascii="Arial" w:hAnsi="Arial" w:cs="Arial"/>
          <w:sz w:val="22"/>
        </w:rPr>
      </w:pPr>
      <w:r w:rsidRPr="00791E61">
        <w:rPr>
          <w:rFonts w:ascii="Arial" w:hAnsi="Arial" w:cs="Arial"/>
          <w:noProof/>
          <w:sz w:val="22"/>
          <w:lang w:eastAsia="ja-JP"/>
        </w:rPr>
        <w:drawing>
          <wp:inline distT="0" distB="0" distL="0" distR="0" wp14:anchorId="1E6C4CD2" wp14:editId="75DE6C5E">
            <wp:extent cx="4724400" cy="40862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4400" cy="4086225"/>
                    </a:xfrm>
                    <a:prstGeom prst="rect">
                      <a:avLst/>
                    </a:prstGeom>
                  </pic:spPr>
                </pic:pic>
              </a:graphicData>
            </a:graphic>
          </wp:inline>
        </w:drawing>
      </w:r>
    </w:p>
    <w:p w14:paraId="25B1A29E" w14:textId="724E3223" w:rsidR="001A267A" w:rsidRPr="00791E61" w:rsidRDefault="001A267A" w:rsidP="00F53B7F">
      <w:pPr>
        <w:rPr>
          <w:rFonts w:ascii="Arial" w:hAnsi="Arial" w:cs="Arial"/>
          <w:sz w:val="22"/>
        </w:rPr>
      </w:pPr>
      <w:r w:rsidRPr="00791E61">
        <w:rPr>
          <w:rFonts w:ascii="Arial" w:hAnsi="Arial" w:cs="Arial"/>
          <w:noProof/>
          <w:sz w:val="22"/>
          <w:lang w:eastAsia="ja-JP"/>
        </w:rPr>
        <w:lastRenderedPageBreak/>
        <w:drawing>
          <wp:inline distT="0" distB="0" distL="0" distR="0" wp14:anchorId="3E683BC8" wp14:editId="70F04769">
            <wp:extent cx="4676775" cy="43338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6775" cy="4333875"/>
                    </a:xfrm>
                    <a:prstGeom prst="rect">
                      <a:avLst/>
                    </a:prstGeom>
                  </pic:spPr>
                </pic:pic>
              </a:graphicData>
            </a:graphic>
          </wp:inline>
        </w:drawing>
      </w:r>
    </w:p>
    <w:p w14:paraId="3CE665FF" w14:textId="69749011" w:rsidR="001A267A" w:rsidRPr="00791E61" w:rsidRDefault="001A267A" w:rsidP="00F53B7F">
      <w:pPr>
        <w:rPr>
          <w:rFonts w:ascii="Arial" w:hAnsi="Arial" w:cs="Arial"/>
          <w:sz w:val="22"/>
        </w:rPr>
      </w:pPr>
      <w:r w:rsidRPr="00791E61">
        <w:rPr>
          <w:rFonts w:ascii="Arial" w:hAnsi="Arial" w:cs="Arial"/>
          <w:sz w:val="22"/>
        </w:rPr>
        <w:t>Con esto hemos finalizado la creación de UO, grupos y usuarios deseados para esta demo</w:t>
      </w:r>
    </w:p>
    <w:p w14:paraId="1EC008F2" w14:textId="36201D55" w:rsidR="00990F52" w:rsidRDefault="00990F52" w:rsidP="00990F52">
      <w:pPr>
        <w:pStyle w:val="Ttulo2"/>
      </w:pPr>
      <w:bookmarkStart w:id="15" w:name="_Toc42849950"/>
      <w:r>
        <w:t>Instalación De Interfaz Web Openldap</w:t>
      </w:r>
      <w:r w:rsidR="003164CD">
        <w:t xml:space="preserve"> en Debian puro</w:t>
      </w:r>
      <w:bookmarkEnd w:id="15"/>
    </w:p>
    <w:p w14:paraId="6259CE8D" w14:textId="5702B7CD" w:rsidR="00990F52" w:rsidRPr="00791E61" w:rsidRDefault="00990F52" w:rsidP="00990F52">
      <w:pPr>
        <w:rPr>
          <w:rFonts w:ascii="Arial" w:hAnsi="Arial" w:cs="Arial"/>
          <w:sz w:val="22"/>
        </w:rPr>
      </w:pPr>
      <w:r w:rsidRPr="00791E61">
        <w:rPr>
          <w:rFonts w:ascii="Arial" w:hAnsi="Arial" w:cs="Arial"/>
          <w:sz w:val="22"/>
        </w:rPr>
        <w:t>Para un manejo más fácil de Openldap instalaremos una interfaz web</w:t>
      </w:r>
    </w:p>
    <w:p w14:paraId="698E7A85" w14:textId="5B641E77" w:rsidR="00AE4E30" w:rsidRPr="00791E61" w:rsidRDefault="00AE4E30" w:rsidP="00990F52">
      <w:pPr>
        <w:rPr>
          <w:rFonts w:ascii="Arial" w:hAnsi="Arial" w:cs="Arial"/>
          <w:sz w:val="22"/>
        </w:rPr>
      </w:pPr>
      <w:r w:rsidRPr="00791E61">
        <w:rPr>
          <w:rFonts w:ascii="Arial" w:hAnsi="Arial" w:cs="Arial"/>
          <w:sz w:val="22"/>
        </w:rPr>
        <w:t>Primero modificaremos el fichero /etc/hosts y añadimos la entrada del server</w:t>
      </w:r>
    </w:p>
    <w:p w14:paraId="4B9268AA" w14:textId="65F26494" w:rsidR="00AE4E30" w:rsidRPr="00791E61" w:rsidRDefault="002B524E" w:rsidP="00990F52">
      <w:pPr>
        <w:rPr>
          <w:rFonts w:ascii="Arial" w:hAnsi="Arial" w:cs="Arial"/>
          <w:sz w:val="22"/>
        </w:rPr>
      </w:pPr>
      <w:r w:rsidRPr="00791E61">
        <w:rPr>
          <w:rFonts w:ascii="Arial" w:hAnsi="Arial" w:cs="Arial"/>
          <w:noProof/>
          <w:sz w:val="22"/>
          <w:lang w:eastAsia="ja-JP"/>
        </w:rPr>
        <w:drawing>
          <wp:inline distT="0" distB="0" distL="0" distR="0" wp14:anchorId="1F096619" wp14:editId="4CF06B53">
            <wp:extent cx="5686425" cy="24955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6425" cy="2495550"/>
                    </a:xfrm>
                    <a:prstGeom prst="rect">
                      <a:avLst/>
                    </a:prstGeom>
                  </pic:spPr>
                </pic:pic>
              </a:graphicData>
            </a:graphic>
          </wp:inline>
        </w:drawing>
      </w:r>
    </w:p>
    <w:p w14:paraId="12E7AE95" w14:textId="6A9FEB4B" w:rsidR="00AE4E30" w:rsidRPr="00791E61" w:rsidRDefault="00AE4E30" w:rsidP="00990F52">
      <w:pPr>
        <w:rPr>
          <w:rFonts w:ascii="Arial" w:hAnsi="Arial" w:cs="Arial"/>
          <w:sz w:val="22"/>
        </w:rPr>
      </w:pPr>
    </w:p>
    <w:p w14:paraId="14129209" w14:textId="46D2CEA6" w:rsidR="00AE4E30" w:rsidRPr="00791E61" w:rsidRDefault="00AE4E30" w:rsidP="00990F52">
      <w:pPr>
        <w:rPr>
          <w:rFonts w:ascii="Arial" w:hAnsi="Arial" w:cs="Arial"/>
          <w:sz w:val="22"/>
        </w:rPr>
      </w:pPr>
      <w:r w:rsidRPr="00791E61">
        <w:rPr>
          <w:rFonts w:ascii="Arial" w:hAnsi="Arial" w:cs="Arial"/>
          <w:sz w:val="22"/>
        </w:rPr>
        <w:t xml:space="preserve">A </w:t>
      </w:r>
      <w:r w:rsidR="004348FC" w:rsidRPr="00791E61">
        <w:rPr>
          <w:rFonts w:ascii="Arial" w:hAnsi="Arial" w:cs="Arial"/>
          <w:sz w:val="22"/>
        </w:rPr>
        <w:t>continuación,</w:t>
      </w:r>
      <w:r w:rsidRPr="00791E61">
        <w:rPr>
          <w:rFonts w:ascii="Arial" w:hAnsi="Arial" w:cs="Arial"/>
          <w:sz w:val="22"/>
        </w:rPr>
        <w:t xml:space="preserve"> procederemos a instalar el paquete libnss-ldap</w:t>
      </w:r>
    </w:p>
    <w:p w14:paraId="5827CE0D" w14:textId="3076BAFD" w:rsidR="00990F52" w:rsidRPr="00791E61" w:rsidRDefault="002B524E" w:rsidP="00990F52">
      <w:pPr>
        <w:rPr>
          <w:rFonts w:ascii="Arial" w:hAnsi="Arial" w:cs="Arial"/>
          <w:sz w:val="22"/>
        </w:rPr>
      </w:pPr>
      <w:r w:rsidRPr="00791E61">
        <w:rPr>
          <w:rFonts w:ascii="Arial" w:hAnsi="Arial" w:cs="Arial"/>
          <w:noProof/>
          <w:sz w:val="22"/>
          <w:lang w:eastAsia="ja-JP"/>
        </w:rPr>
        <w:drawing>
          <wp:inline distT="0" distB="0" distL="0" distR="0" wp14:anchorId="31CC66D9" wp14:editId="3E522372">
            <wp:extent cx="5760085" cy="18370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1837055"/>
                    </a:xfrm>
                    <a:prstGeom prst="rect">
                      <a:avLst/>
                    </a:prstGeom>
                  </pic:spPr>
                </pic:pic>
              </a:graphicData>
            </a:graphic>
          </wp:inline>
        </w:drawing>
      </w:r>
    </w:p>
    <w:p w14:paraId="55F040D8" w14:textId="45BC085C" w:rsidR="002B524E" w:rsidRPr="00791E61" w:rsidRDefault="002B524E" w:rsidP="00990F52">
      <w:pPr>
        <w:rPr>
          <w:rFonts w:ascii="Arial" w:hAnsi="Arial" w:cs="Arial"/>
          <w:sz w:val="22"/>
        </w:rPr>
      </w:pPr>
      <w:r w:rsidRPr="00791E61">
        <w:rPr>
          <w:rFonts w:ascii="Arial" w:hAnsi="Arial" w:cs="Arial"/>
          <w:sz w:val="22"/>
        </w:rPr>
        <w:t>Proseguiremos con la configuración correspondiente</w:t>
      </w:r>
    </w:p>
    <w:p w14:paraId="59998BC9" w14:textId="0843F939" w:rsidR="009F4FCE" w:rsidRPr="00791E61" w:rsidRDefault="009F4FCE" w:rsidP="00990F52">
      <w:pPr>
        <w:rPr>
          <w:rFonts w:ascii="Arial" w:hAnsi="Arial" w:cs="Arial"/>
          <w:sz w:val="22"/>
        </w:rPr>
      </w:pPr>
      <w:r w:rsidRPr="00791E61">
        <w:rPr>
          <w:rFonts w:ascii="Arial" w:hAnsi="Arial" w:cs="Arial"/>
          <w:sz w:val="22"/>
        </w:rPr>
        <w:t>Aquí nos pide la ip que usaremos</w:t>
      </w:r>
    </w:p>
    <w:p w14:paraId="7509D53A" w14:textId="0C9C0D45" w:rsidR="002B524E" w:rsidRPr="00791E61" w:rsidRDefault="002B524E" w:rsidP="00990F52">
      <w:pPr>
        <w:rPr>
          <w:rFonts w:ascii="Arial" w:hAnsi="Arial" w:cs="Arial"/>
          <w:sz w:val="22"/>
        </w:rPr>
      </w:pPr>
      <w:r w:rsidRPr="00791E61">
        <w:rPr>
          <w:rFonts w:ascii="Arial" w:hAnsi="Arial" w:cs="Arial"/>
          <w:noProof/>
          <w:sz w:val="22"/>
          <w:lang w:eastAsia="ja-JP"/>
        </w:rPr>
        <w:drawing>
          <wp:inline distT="0" distB="0" distL="0" distR="0" wp14:anchorId="5AEBB86E" wp14:editId="7026B383">
            <wp:extent cx="5760085" cy="18865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886585"/>
                    </a:xfrm>
                    <a:prstGeom prst="rect">
                      <a:avLst/>
                    </a:prstGeom>
                  </pic:spPr>
                </pic:pic>
              </a:graphicData>
            </a:graphic>
          </wp:inline>
        </w:drawing>
      </w:r>
    </w:p>
    <w:p w14:paraId="59B5D1A1" w14:textId="434A0880" w:rsidR="003122E6" w:rsidRPr="00791E61" w:rsidRDefault="009F4FCE" w:rsidP="00990F52">
      <w:pPr>
        <w:rPr>
          <w:rFonts w:ascii="Arial" w:hAnsi="Arial" w:cs="Arial"/>
          <w:sz w:val="22"/>
        </w:rPr>
      </w:pPr>
      <w:r w:rsidRPr="00791E61">
        <w:rPr>
          <w:rFonts w:ascii="Arial" w:hAnsi="Arial" w:cs="Arial"/>
          <w:sz w:val="22"/>
        </w:rPr>
        <w:t>Aquí nos pide rellenar el nombre distintivo</w:t>
      </w:r>
    </w:p>
    <w:p w14:paraId="0E537775" w14:textId="0BAF17BF" w:rsidR="003122E6" w:rsidRPr="00791E61" w:rsidRDefault="003122E6" w:rsidP="00990F52">
      <w:pPr>
        <w:rPr>
          <w:rFonts w:ascii="Arial" w:hAnsi="Arial" w:cs="Arial"/>
          <w:sz w:val="22"/>
        </w:rPr>
      </w:pPr>
      <w:r w:rsidRPr="00791E61">
        <w:rPr>
          <w:rFonts w:ascii="Arial" w:hAnsi="Arial" w:cs="Arial"/>
          <w:noProof/>
          <w:sz w:val="22"/>
          <w:lang w:eastAsia="ja-JP"/>
        </w:rPr>
        <w:drawing>
          <wp:inline distT="0" distB="0" distL="0" distR="0" wp14:anchorId="43B03D44" wp14:editId="17C1A666">
            <wp:extent cx="5760085" cy="14382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1438275"/>
                    </a:xfrm>
                    <a:prstGeom prst="rect">
                      <a:avLst/>
                    </a:prstGeom>
                  </pic:spPr>
                </pic:pic>
              </a:graphicData>
            </a:graphic>
          </wp:inline>
        </w:drawing>
      </w:r>
    </w:p>
    <w:p w14:paraId="1C747DA2" w14:textId="3C047B01" w:rsidR="009F4FCE" w:rsidRPr="00791E61" w:rsidRDefault="009F4FCE" w:rsidP="00990F52">
      <w:pPr>
        <w:rPr>
          <w:rFonts w:ascii="Arial" w:hAnsi="Arial" w:cs="Arial"/>
          <w:sz w:val="22"/>
        </w:rPr>
      </w:pPr>
    </w:p>
    <w:p w14:paraId="12EFB653" w14:textId="11324348" w:rsidR="009F4FCE" w:rsidRPr="00791E61" w:rsidRDefault="009F4FCE" w:rsidP="00990F52">
      <w:pPr>
        <w:rPr>
          <w:rFonts w:ascii="Arial" w:hAnsi="Arial" w:cs="Arial"/>
          <w:sz w:val="22"/>
        </w:rPr>
      </w:pPr>
    </w:p>
    <w:p w14:paraId="504BCC50" w14:textId="06EA0AE2" w:rsidR="009F4FCE" w:rsidRPr="00791E61" w:rsidRDefault="009F4FCE" w:rsidP="00990F52">
      <w:pPr>
        <w:rPr>
          <w:rFonts w:ascii="Arial" w:hAnsi="Arial" w:cs="Arial"/>
          <w:sz w:val="22"/>
        </w:rPr>
      </w:pPr>
    </w:p>
    <w:p w14:paraId="5BB03034" w14:textId="208755F8" w:rsidR="009F4FCE" w:rsidRPr="00791E61" w:rsidRDefault="009F4FCE" w:rsidP="00990F52">
      <w:pPr>
        <w:rPr>
          <w:rFonts w:ascii="Arial" w:hAnsi="Arial" w:cs="Arial"/>
          <w:sz w:val="22"/>
        </w:rPr>
      </w:pPr>
      <w:r w:rsidRPr="00791E61">
        <w:rPr>
          <w:rFonts w:ascii="Arial" w:hAnsi="Arial" w:cs="Arial"/>
          <w:sz w:val="22"/>
        </w:rPr>
        <w:t>Aquí cogeremos el valor mas alto como indica</w:t>
      </w:r>
    </w:p>
    <w:p w14:paraId="572EA731" w14:textId="23C01F10" w:rsidR="003122E6" w:rsidRPr="00791E61" w:rsidRDefault="003122E6" w:rsidP="00990F52">
      <w:pPr>
        <w:rPr>
          <w:rFonts w:ascii="Arial" w:hAnsi="Arial" w:cs="Arial"/>
          <w:sz w:val="22"/>
        </w:rPr>
      </w:pPr>
      <w:r w:rsidRPr="00791E61">
        <w:rPr>
          <w:rFonts w:ascii="Arial" w:hAnsi="Arial" w:cs="Arial"/>
          <w:noProof/>
          <w:sz w:val="22"/>
          <w:lang w:eastAsia="ja-JP"/>
        </w:rPr>
        <w:lastRenderedPageBreak/>
        <w:drawing>
          <wp:inline distT="0" distB="0" distL="0" distR="0" wp14:anchorId="3D44253D" wp14:editId="7B1949A1">
            <wp:extent cx="5760085" cy="153924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539240"/>
                    </a:xfrm>
                    <a:prstGeom prst="rect">
                      <a:avLst/>
                    </a:prstGeom>
                  </pic:spPr>
                </pic:pic>
              </a:graphicData>
            </a:graphic>
          </wp:inline>
        </w:drawing>
      </w:r>
    </w:p>
    <w:p w14:paraId="2D4DFBC2" w14:textId="3435D0EF" w:rsidR="009F4FCE" w:rsidRPr="00791E61" w:rsidRDefault="009F4FCE" w:rsidP="00990F52">
      <w:pPr>
        <w:rPr>
          <w:rFonts w:ascii="Arial" w:hAnsi="Arial" w:cs="Arial"/>
          <w:sz w:val="22"/>
        </w:rPr>
      </w:pPr>
      <w:r w:rsidRPr="00791E61">
        <w:rPr>
          <w:rFonts w:ascii="Arial" w:hAnsi="Arial" w:cs="Arial"/>
          <w:sz w:val="22"/>
        </w:rPr>
        <w:t>Configurando la cuenta admin para LDAP</w:t>
      </w:r>
    </w:p>
    <w:p w14:paraId="06DFDCFC" w14:textId="0F9D3F63" w:rsidR="003122E6" w:rsidRPr="00791E61" w:rsidRDefault="003122E6" w:rsidP="00990F52">
      <w:pPr>
        <w:rPr>
          <w:rFonts w:ascii="Arial" w:hAnsi="Arial" w:cs="Arial"/>
          <w:sz w:val="22"/>
        </w:rPr>
      </w:pPr>
      <w:r w:rsidRPr="00791E61">
        <w:rPr>
          <w:rFonts w:ascii="Arial" w:hAnsi="Arial" w:cs="Arial"/>
          <w:noProof/>
          <w:sz w:val="22"/>
          <w:lang w:eastAsia="ja-JP"/>
        </w:rPr>
        <w:drawing>
          <wp:inline distT="0" distB="0" distL="0" distR="0" wp14:anchorId="293762D5" wp14:editId="142A96A2">
            <wp:extent cx="5760085" cy="16624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662430"/>
                    </a:xfrm>
                    <a:prstGeom prst="rect">
                      <a:avLst/>
                    </a:prstGeom>
                  </pic:spPr>
                </pic:pic>
              </a:graphicData>
            </a:graphic>
          </wp:inline>
        </w:drawing>
      </w:r>
    </w:p>
    <w:p w14:paraId="1E957549" w14:textId="46F5ACC2" w:rsidR="009F4FCE" w:rsidRPr="00791E61" w:rsidRDefault="009F4FCE" w:rsidP="00990F52">
      <w:pPr>
        <w:rPr>
          <w:rFonts w:ascii="Arial" w:hAnsi="Arial" w:cs="Arial"/>
          <w:sz w:val="22"/>
        </w:rPr>
      </w:pPr>
      <w:r w:rsidRPr="00791E61">
        <w:rPr>
          <w:rFonts w:ascii="Arial" w:hAnsi="Arial" w:cs="Arial"/>
          <w:sz w:val="22"/>
        </w:rPr>
        <w:t>Contraseña admin</w:t>
      </w:r>
    </w:p>
    <w:p w14:paraId="0D690C74" w14:textId="59F16B16" w:rsidR="003122E6" w:rsidRPr="00791E61" w:rsidRDefault="003122E6" w:rsidP="00990F52">
      <w:pPr>
        <w:rPr>
          <w:rFonts w:ascii="Arial" w:hAnsi="Arial" w:cs="Arial"/>
          <w:sz w:val="22"/>
        </w:rPr>
      </w:pPr>
      <w:r w:rsidRPr="00791E61">
        <w:rPr>
          <w:rFonts w:ascii="Arial" w:hAnsi="Arial" w:cs="Arial"/>
          <w:noProof/>
          <w:sz w:val="22"/>
          <w:lang w:eastAsia="ja-JP"/>
        </w:rPr>
        <w:drawing>
          <wp:inline distT="0" distB="0" distL="0" distR="0" wp14:anchorId="76DD8357" wp14:editId="40E1831E">
            <wp:extent cx="5391150" cy="17734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3044" cy="1780677"/>
                    </a:xfrm>
                    <a:prstGeom prst="rect">
                      <a:avLst/>
                    </a:prstGeom>
                  </pic:spPr>
                </pic:pic>
              </a:graphicData>
            </a:graphic>
          </wp:inline>
        </w:drawing>
      </w:r>
    </w:p>
    <w:p w14:paraId="1DA61851" w14:textId="0D60EB57" w:rsidR="009F4FCE" w:rsidRPr="00791E61" w:rsidRDefault="009F4FCE" w:rsidP="00990F52">
      <w:pPr>
        <w:rPr>
          <w:rFonts w:ascii="Arial" w:hAnsi="Arial" w:cs="Arial"/>
          <w:sz w:val="22"/>
        </w:rPr>
      </w:pPr>
      <w:r w:rsidRPr="00791E61">
        <w:rPr>
          <w:rFonts w:ascii="Arial" w:hAnsi="Arial" w:cs="Arial"/>
          <w:sz w:val="22"/>
        </w:rPr>
        <w:t>Aviso del fichero nsswitch.conf</w:t>
      </w:r>
    </w:p>
    <w:p w14:paraId="72FBF795" w14:textId="35A2FE12" w:rsidR="003122E6" w:rsidRPr="00791E61" w:rsidRDefault="003122E6" w:rsidP="00990F52">
      <w:pPr>
        <w:rPr>
          <w:rFonts w:ascii="Arial" w:hAnsi="Arial" w:cs="Arial"/>
          <w:sz w:val="22"/>
        </w:rPr>
      </w:pPr>
      <w:r w:rsidRPr="00791E61">
        <w:rPr>
          <w:rFonts w:ascii="Arial" w:hAnsi="Arial" w:cs="Arial"/>
          <w:noProof/>
          <w:sz w:val="22"/>
          <w:lang w:eastAsia="ja-JP"/>
        </w:rPr>
        <w:drawing>
          <wp:inline distT="0" distB="0" distL="0" distR="0" wp14:anchorId="452CD3B2" wp14:editId="266FED91">
            <wp:extent cx="5238750" cy="15882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67171" cy="1596816"/>
                    </a:xfrm>
                    <a:prstGeom prst="rect">
                      <a:avLst/>
                    </a:prstGeom>
                  </pic:spPr>
                </pic:pic>
              </a:graphicData>
            </a:graphic>
          </wp:inline>
        </w:drawing>
      </w:r>
    </w:p>
    <w:p w14:paraId="48F9C51E" w14:textId="159FBE7C" w:rsidR="009F4FCE" w:rsidRPr="00791E61" w:rsidRDefault="009F4FCE" w:rsidP="00990F52">
      <w:pPr>
        <w:rPr>
          <w:rFonts w:ascii="Arial" w:hAnsi="Arial" w:cs="Arial"/>
          <w:sz w:val="22"/>
        </w:rPr>
      </w:pPr>
      <w:r w:rsidRPr="00791E61">
        <w:rPr>
          <w:rFonts w:ascii="Arial" w:hAnsi="Arial" w:cs="Arial"/>
          <w:sz w:val="22"/>
        </w:rPr>
        <w:t>Aquí marcamos la opción por defecto</w:t>
      </w:r>
    </w:p>
    <w:p w14:paraId="1CD96099" w14:textId="53ACFF78" w:rsidR="003122E6" w:rsidRPr="00791E61" w:rsidRDefault="003122E6" w:rsidP="00990F52">
      <w:pPr>
        <w:rPr>
          <w:rFonts w:ascii="Arial" w:hAnsi="Arial" w:cs="Arial"/>
          <w:sz w:val="22"/>
        </w:rPr>
      </w:pPr>
      <w:r w:rsidRPr="00791E61">
        <w:rPr>
          <w:rFonts w:ascii="Arial" w:hAnsi="Arial" w:cs="Arial"/>
          <w:noProof/>
          <w:sz w:val="22"/>
          <w:lang w:eastAsia="ja-JP"/>
        </w:rPr>
        <w:lastRenderedPageBreak/>
        <w:drawing>
          <wp:inline distT="0" distB="0" distL="0" distR="0" wp14:anchorId="20564127" wp14:editId="2EF99B15">
            <wp:extent cx="5124450" cy="156315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4184" cy="1575272"/>
                    </a:xfrm>
                    <a:prstGeom prst="rect">
                      <a:avLst/>
                    </a:prstGeom>
                  </pic:spPr>
                </pic:pic>
              </a:graphicData>
            </a:graphic>
          </wp:inline>
        </w:drawing>
      </w:r>
    </w:p>
    <w:p w14:paraId="2ED1737D" w14:textId="76CFEA92" w:rsidR="003122E6" w:rsidRPr="00791E61" w:rsidRDefault="003122E6" w:rsidP="00990F52">
      <w:pPr>
        <w:rPr>
          <w:rFonts w:ascii="Arial" w:hAnsi="Arial" w:cs="Arial"/>
          <w:sz w:val="22"/>
        </w:rPr>
      </w:pPr>
      <w:r w:rsidRPr="00791E61">
        <w:rPr>
          <w:rFonts w:ascii="Arial" w:hAnsi="Arial" w:cs="Arial"/>
          <w:noProof/>
          <w:sz w:val="22"/>
          <w:lang w:eastAsia="ja-JP"/>
        </w:rPr>
        <w:drawing>
          <wp:inline distT="0" distB="0" distL="0" distR="0" wp14:anchorId="251CC085" wp14:editId="38BF5271">
            <wp:extent cx="5172075" cy="1259521"/>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0167" cy="1268797"/>
                    </a:xfrm>
                    <a:prstGeom prst="rect">
                      <a:avLst/>
                    </a:prstGeom>
                  </pic:spPr>
                </pic:pic>
              </a:graphicData>
            </a:graphic>
          </wp:inline>
        </w:drawing>
      </w:r>
    </w:p>
    <w:p w14:paraId="2166D143" w14:textId="7C63818A" w:rsidR="003122E6" w:rsidRPr="00791E61" w:rsidRDefault="00C651C6" w:rsidP="00990F52">
      <w:pPr>
        <w:rPr>
          <w:rFonts w:ascii="Arial" w:hAnsi="Arial" w:cs="Arial"/>
          <w:sz w:val="22"/>
        </w:rPr>
      </w:pPr>
      <w:r w:rsidRPr="00791E61">
        <w:rPr>
          <w:rFonts w:ascii="Arial" w:hAnsi="Arial" w:cs="Arial"/>
          <w:sz w:val="22"/>
        </w:rPr>
        <w:t>Vamos a configurar los clientes</w:t>
      </w:r>
    </w:p>
    <w:p w14:paraId="106D9800" w14:textId="6CB7515A" w:rsidR="00C651C6" w:rsidRPr="00791E61" w:rsidRDefault="00C651C6" w:rsidP="00990F52">
      <w:pPr>
        <w:rPr>
          <w:rFonts w:ascii="Arial" w:hAnsi="Arial" w:cs="Arial"/>
          <w:sz w:val="22"/>
        </w:rPr>
      </w:pPr>
      <w:r w:rsidRPr="00791E61">
        <w:rPr>
          <w:rFonts w:ascii="Arial" w:hAnsi="Arial" w:cs="Arial"/>
          <w:noProof/>
          <w:sz w:val="22"/>
          <w:lang w:eastAsia="ja-JP"/>
        </w:rPr>
        <w:drawing>
          <wp:inline distT="0" distB="0" distL="0" distR="0" wp14:anchorId="0DA549F6" wp14:editId="1ECA7C6A">
            <wp:extent cx="4933950" cy="3143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33950" cy="314325"/>
                    </a:xfrm>
                    <a:prstGeom prst="rect">
                      <a:avLst/>
                    </a:prstGeom>
                  </pic:spPr>
                </pic:pic>
              </a:graphicData>
            </a:graphic>
          </wp:inline>
        </w:drawing>
      </w:r>
    </w:p>
    <w:p w14:paraId="4FB8D7B0" w14:textId="7854F337" w:rsidR="00C651C6" w:rsidRPr="00791E61" w:rsidRDefault="00C651C6" w:rsidP="00990F52">
      <w:pPr>
        <w:rPr>
          <w:rFonts w:ascii="Arial" w:hAnsi="Arial" w:cs="Arial"/>
          <w:sz w:val="22"/>
        </w:rPr>
      </w:pPr>
      <w:r w:rsidRPr="00791E61">
        <w:rPr>
          <w:rFonts w:ascii="Arial" w:hAnsi="Arial" w:cs="Arial"/>
          <w:noProof/>
          <w:sz w:val="22"/>
          <w:lang w:eastAsia="ja-JP"/>
        </w:rPr>
        <w:drawing>
          <wp:inline distT="0" distB="0" distL="0" distR="0" wp14:anchorId="1A3226A0" wp14:editId="5913AD4C">
            <wp:extent cx="4010025" cy="18367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6274" cy="1848783"/>
                    </a:xfrm>
                    <a:prstGeom prst="rect">
                      <a:avLst/>
                    </a:prstGeom>
                  </pic:spPr>
                </pic:pic>
              </a:graphicData>
            </a:graphic>
          </wp:inline>
        </w:drawing>
      </w:r>
    </w:p>
    <w:p w14:paraId="6E037B71" w14:textId="6C3B2526" w:rsidR="00B162B8" w:rsidRPr="00791E61" w:rsidRDefault="00B162B8" w:rsidP="00990F52">
      <w:pPr>
        <w:rPr>
          <w:rFonts w:ascii="Arial" w:hAnsi="Arial" w:cs="Arial"/>
          <w:sz w:val="22"/>
        </w:rPr>
      </w:pPr>
      <w:r w:rsidRPr="00791E61">
        <w:rPr>
          <w:rFonts w:ascii="Arial" w:hAnsi="Arial" w:cs="Arial"/>
          <w:sz w:val="22"/>
        </w:rPr>
        <w:t>Ejecutaremos el siguiente comando para comprobar que funciona el servidor</w:t>
      </w:r>
    </w:p>
    <w:p w14:paraId="340D01F7" w14:textId="1899567A" w:rsidR="00B162B8" w:rsidRPr="00791E61" w:rsidRDefault="00B162B8" w:rsidP="00990F52">
      <w:pPr>
        <w:rPr>
          <w:rFonts w:ascii="Arial" w:hAnsi="Arial" w:cs="Arial"/>
          <w:sz w:val="22"/>
        </w:rPr>
      </w:pPr>
      <w:r w:rsidRPr="00791E61">
        <w:rPr>
          <w:rFonts w:ascii="Arial" w:hAnsi="Arial" w:cs="Arial"/>
          <w:noProof/>
          <w:sz w:val="22"/>
          <w:lang w:eastAsia="ja-JP"/>
        </w:rPr>
        <w:drawing>
          <wp:inline distT="0" distB="0" distL="0" distR="0" wp14:anchorId="7B27AAE6" wp14:editId="62EC1EB0">
            <wp:extent cx="5048250" cy="1619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8250" cy="161925"/>
                    </a:xfrm>
                    <a:prstGeom prst="rect">
                      <a:avLst/>
                    </a:prstGeom>
                  </pic:spPr>
                </pic:pic>
              </a:graphicData>
            </a:graphic>
          </wp:inline>
        </w:drawing>
      </w:r>
    </w:p>
    <w:p w14:paraId="4D973214" w14:textId="446DE9B4" w:rsidR="00B162B8" w:rsidRPr="00791E61" w:rsidRDefault="00B162B8" w:rsidP="00990F52">
      <w:pPr>
        <w:rPr>
          <w:rFonts w:ascii="Arial" w:hAnsi="Arial" w:cs="Arial"/>
          <w:sz w:val="22"/>
        </w:rPr>
      </w:pPr>
      <w:r w:rsidRPr="00791E61">
        <w:rPr>
          <w:rFonts w:ascii="Arial" w:hAnsi="Arial" w:cs="Arial"/>
          <w:sz w:val="22"/>
        </w:rPr>
        <w:t>Nos devuelve un 0 así que es correcto</w:t>
      </w:r>
    </w:p>
    <w:p w14:paraId="71388385" w14:textId="2C5B5B1D" w:rsidR="00B162B8" w:rsidRPr="00791E61" w:rsidRDefault="00B162B8" w:rsidP="00990F52">
      <w:pPr>
        <w:rPr>
          <w:rFonts w:ascii="Arial" w:hAnsi="Arial" w:cs="Arial"/>
          <w:sz w:val="22"/>
        </w:rPr>
      </w:pPr>
      <w:r w:rsidRPr="00791E61">
        <w:rPr>
          <w:rFonts w:ascii="Arial" w:hAnsi="Arial" w:cs="Arial"/>
          <w:noProof/>
          <w:sz w:val="22"/>
          <w:lang w:eastAsia="ja-JP"/>
        </w:rPr>
        <w:drawing>
          <wp:inline distT="0" distB="0" distL="0" distR="0" wp14:anchorId="071FABB5" wp14:editId="17623D3A">
            <wp:extent cx="2057400" cy="10287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58532" cy="1029266"/>
                    </a:xfrm>
                    <a:prstGeom prst="rect">
                      <a:avLst/>
                    </a:prstGeom>
                  </pic:spPr>
                </pic:pic>
              </a:graphicData>
            </a:graphic>
          </wp:inline>
        </w:drawing>
      </w:r>
    </w:p>
    <w:p w14:paraId="47C326A0" w14:textId="75FA5D7E" w:rsidR="009F4FCE" w:rsidRPr="00791E61" w:rsidRDefault="009F4FCE" w:rsidP="00990F52">
      <w:pPr>
        <w:rPr>
          <w:rFonts w:ascii="Arial" w:hAnsi="Arial" w:cs="Arial"/>
          <w:sz w:val="22"/>
        </w:rPr>
      </w:pPr>
      <w:r w:rsidRPr="00791E61">
        <w:rPr>
          <w:rFonts w:ascii="Arial" w:hAnsi="Arial" w:cs="Arial"/>
          <w:sz w:val="22"/>
        </w:rPr>
        <w:t>Terminamos bajando la interfaz web deseada</w:t>
      </w:r>
    </w:p>
    <w:p w14:paraId="679B0F6D" w14:textId="74210CA4" w:rsidR="002F7D06" w:rsidRPr="00791E61" w:rsidRDefault="002F7D06" w:rsidP="00990F52">
      <w:pPr>
        <w:rPr>
          <w:rFonts w:ascii="Arial" w:hAnsi="Arial" w:cs="Arial"/>
          <w:sz w:val="22"/>
        </w:rPr>
      </w:pPr>
      <w:r w:rsidRPr="00791E61">
        <w:rPr>
          <w:rFonts w:ascii="Arial" w:hAnsi="Arial" w:cs="Arial"/>
          <w:noProof/>
          <w:sz w:val="22"/>
          <w:lang w:eastAsia="ja-JP"/>
        </w:rPr>
        <w:lastRenderedPageBreak/>
        <w:drawing>
          <wp:inline distT="0" distB="0" distL="0" distR="0" wp14:anchorId="3FD130B6" wp14:editId="2ED39424">
            <wp:extent cx="5760085" cy="512445"/>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512445"/>
                    </a:xfrm>
                    <a:prstGeom prst="rect">
                      <a:avLst/>
                    </a:prstGeom>
                  </pic:spPr>
                </pic:pic>
              </a:graphicData>
            </a:graphic>
          </wp:inline>
        </w:drawing>
      </w:r>
    </w:p>
    <w:p w14:paraId="32EED8B4" w14:textId="4B1D7C97" w:rsidR="00734BA3" w:rsidRPr="00791E61" w:rsidRDefault="00734BA3" w:rsidP="00990F52">
      <w:pPr>
        <w:rPr>
          <w:rFonts w:ascii="Arial" w:hAnsi="Arial" w:cs="Arial"/>
          <w:sz w:val="22"/>
        </w:rPr>
      </w:pPr>
      <w:r w:rsidRPr="00791E61">
        <w:rPr>
          <w:rFonts w:ascii="Arial" w:hAnsi="Arial" w:cs="Arial"/>
          <w:noProof/>
          <w:sz w:val="22"/>
          <w:lang w:eastAsia="ja-JP"/>
        </w:rPr>
        <w:drawing>
          <wp:inline distT="0" distB="0" distL="0" distR="0" wp14:anchorId="17F26964" wp14:editId="05E6FA28">
            <wp:extent cx="5760085" cy="81089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810895"/>
                    </a:xfrm>
                    <a:prstGeom prst="rect">
                      <a:avLst/>
                    </a:prstGeom>
                  </pic:spPr>
                </pic:pic>
              </a:graphicData>
            </a:graphic>
          </wp:inline>
        </w:drawing>
      </w:r>
    </w:p>
    <w:p w14:paraId="52CB043D" w14:textId="5C865F70" w:rsidR="002F7D06" w:rsidRPr="00791E61" w:rsidRDefault="00371A2B" w:rsidP="00990F52">
      <w:pPr>
        <w:rPr>
          <w:rFonts w:ascii="Arial" w:hAnsi="Arial" w:cs="Arial"/>
          <w:sz w:val="22"/>
        </w:rPr>
      </w:pPr>
      <w:r w:rsidRPr="00791E61">
        <w:rPr>
          <w:rFonts w:ascii="Arial" w:hAnsi="Arial" w:cs="Arial"/>
          <w:sz w:val="22"/>
        </w:rPr>
        <w:t>Comprobamos que tras esto podemos acceder</w:t>
      </w:r>
    </w:p>
    <w:p w14:paraId="2A08212F" w14:textId="6FCE90ED" w:rsidR="00371A2B" w:rsidRPr="00791E61" w:rsidRDefault="00371A2B" w:rsidP="00990F52">
      <w:pPr>
        <w:rPr>
          <w:rFonts w:ascii="Arial" w:hAnsi="Arial" w:cs="Arial"/>
          <w:sz w:val="22"/>
        </w:rPr>
      </w:pPr>
      <w:r w:rsidRPr="00791E61">
        <w:rPr>
          <w:rFonts w:ascii="Arial" w:hAnsi="Arial" w:cs="Arial"/>
          <w:sz w:val="22"/>
        </w:rPr>
        <w:t>A la interfaz web</w:t>
      </w:r>
    </w:p>
    <w:p w14:paraId="629AC2D7" w14:textId="67B3688F" w:rsidR="00371A2B" w:rsidRPr="00791E61" w:rsidRDefault="00371A2B" w:rsidP="00990F52">
      <w:pPr>
        <w:rPr>
          <w:rFonts w:ascii="Arial" w:hAnsi="Arial" w:cs="Arial"/>
          <w:sz w:val="22"/>
        </w:rPr>
      </w:pPr>
      <w:r w:rsidRPr="00791E61">
        <w:rPr>
          <w:rFonts w:ascii="Arial" w:hAnsi="Arial" w:cs="Arial"/>
          <w:noProof/>
          <w:sz w:val="22"/>
          <w:lang w:eastAsia="ja-JP"/>
        </w:rPr>
        <w:drawing>
          <wp:inline distT="0" distB="0" distL="0" distR="0" wp14:anchorId="785D0BEF" wp14:editId="0917722E">
            <wp:extent cx="5124450" cy="391268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7685" cy="3922787"/>
                    </a:xfrm>
                    <a:prstGeom prst="rect">
                      <a:avLst/>
                    </a:prstGeom>
                  </pic:spPr>
                </pic:pic>
              </a:graphicData>
            </a:graphic>
          </wp:inline>
        </w:drawing>
      </w:r>
    </w:p>
    <w:p w14:paraId="68BF3686" w14:textId="7298FAB6" w:rsidR="00F338E2" w:rsidRPr="00791E61" w:rsidRDefault="00F338E2" w:rsidP="00990F52">
      <w:pPr>
        <w:rPr>
          <w:rFonts w:ascii="Arial" w:hAnsi="Arial" w:cs="Arial"/>
          <w:sz w:val="22"/>
        </w:rPr>
      </w:pPr>
      <w:r w:rsidRPr="00791E61">
        <w:rPr>
          <w:rFonts w:ascii="Arial" w:hAnsi="Arial" w:cs="Arial"/>
          <w:sz w:val="22"/>
        </w:rPr>
        <w:t>Vamos a proceder a configurarlo</w:t>
      </w:r>
    </w:p>
    <w:p w14:paraId="71D6FBD8" w14:textId="4F3D60AB" w:rsidR="00F338E2" w:rsidRPr="00791E61" w:rsidRDefault="00F338E2" w:rsidP="00990F52">
      <w:pPr>
        <w:rPr>
          <w:rFonts w:ascii="Arial" w:hAnsi="Arial" w:cs="Arial"/>
          <w:sz w:val="22"/>
        </w:rPr>
      </w:pPr>
      <w:r w:rsidRPr="00791E61">
        <w:rPr>
          <w:rFonts w:ascii="Arial" w:hAnsi="Arial" w:cs="Arial"/>
          <w:noProof/>
          <w:sz w:val="22"/>
          <w:lang w:eastAsia="ja-JP"/>
        </w:rPr>
        <w:lastRenderedPageBreak/>
        <w:drawing>
          <wp:inline distT="0" distB="0" distL="0" distR="0" wp14:anchorId="2EC4F2C8" wp14:editId="6383F12D">
            <wp:extent cx="5760085" cy="50863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5086350"/>
                    </a:xfrm>
                    <a:prstGeom prst="rect">
                      <a:avLst/>
                    </a:prstGeom>
                  </pic:spPr>
                </pic:pic>
              </a:graphicData>
            </a:graphic>
          </wp:inline>
        </w:drawing>
      </w:r>
    </w:p>
    <w:p w14:paraId="00B26C06" w14:textId="07F97D11" w:rsidR="00F338E2" w:rsidRPr="00791E61" w:rsidRDefault="00F338E2" w:rsidP="00990F52">
      <w:pPr>
        <w:rPr>
          <w:rFonts w:ascii="Arial" w:hAnsi="Arial" w:cs="Arial"/>
          <w:sz w:val="22"/>
        </w:rPr>
      </w:pPr>
      <w:r w:rsidRPr="00791E61">
        <w:rPr>
          <w:rFonts w:ascii="Arial" w:hAnsi="Arial" w:cs="Arial"/>
          <w:noProof/>
          <w:sz w:val="22"/>
          <w:lang w:eastAsia="ja-JP"/>
        </w:rPr>
        <w:drawing>
          <wp:inline distT="0" distB="0" distL="0" distR="0" wp14:anchorId="61B290B3" wp14:editId="57C83A77">
            <wp:extent cx="5760085" cy="1599565"/>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1599565"/>
                    </a:xfrm>
                    <a:prstGeom prst="rect">
                      <a:avLst/>
                    </a:prstGeom>
                  </pic:spPr>
                </pic:pic>
              </a:graphicData>
            </a:graphic>
          </wp:inline>
        </w:drawing>
      </w:r>
    </w:p>
    <w:p w14:paraId="093FA309" w14:textId="2DC37A65" w:rsidR="00F338E2" w:rsidRPr="00791E61" w:rsidRDefault="00F338E2" w:rsidP="00990F52">
      <w:pPr>
        <w:rPr>
          <w:rFonts w:ascii="Arial" w:hAnsi="Arial" w:cs="Arial"/>
          <w:sz w:val="22"/>
        </w:rPr>
      </w:pPr>
      <w:r w:rsidRPr="00791E61">
        <w:rPr>
          <w:rFonts w:ascii="Arial" w:hAnsi="Arial" w:cs="Arial"/>
          <w:noProof/>
          <w:sz w:val="22"/>
          <w:lang w:eastAsia="ja-JP"/>
        </w:rPr>
        <w:drawing>
          <wp:inline distT="0" distB="0" distL="0" distR="0" wp14:anchorId="19D4E6CB" wp14:editId="3777CF62">
            <wp:extent cx="5760085" cy="13208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1320800"/>
                    </a:xfrm>
                    <a:prstGeom prst="rect">
                      <a:avLst/>
                    </a:prstGeom>
                  </pic:spPr>
                </pic:pic>
              </a:graphicData>
            </a:graphic>
          </wp:inline>
        </w:drawing>
      </w:r>
    </w:p>
    <w:p w14:paraId="3F3B3B80" w14:textId="5E6669ED" w:rsidR="00E64D6E" w:rsidRPr="00791E61" w:rsidRDefault="00E64D6E" w:rsidP="00990F52">
      <w:pPr>
        <w:rPr>
          <w:rFonts w:ascii="Arial" w:hAnsi="Arial" w:cs="Arial"/>
          <w:sz w:val="22"/>
        </w:rPr>
      </w:pPr>
    </w:p>
    <w:p w14:paraId="19FA8D6E" w14:textId="1D8E236A" w:rsidR="00E64D6E" w:rsidRPr="00791E61" w:rsidRDefault="00E64D6E" w:rsidP="00990F52">
      <w:pPr>
        <w:rPr>
          <w:rFonts w:ascii="Arial" w:hAnsi="Arial" w:cs="Arial"/>
          <w:sz w:val="22"/>
        </w:rPr>
      </w:pPr>
      <w:r w:rsidRPr="00791E61">
        <w:rPr>
          <w:rFonts w:ascii="Arial" w:hAnsi="Arial" w:cs="Arial"/>
          <w:sz w:val="22"/>
        </w:rPr>
        <w:t>Como vemos después de configurar los parámetros, nos reconoce los ficheros ldif creados</w:t>
      </w:r>
    </w:p>
    <w:p w14:paraId="70F15586" w14:textId="11EFB5FF" w:rsidR="00E64D6E" w:rsidRPr="00791E61" w:rsidRDefault="00E64D6E" w:rsidP="00990F52">
      <w:pPr>
        <w:rPr>
          <w:rFonts w:ascii="Arial" w:hAnsi="Arial" w:cs="Arial"/>
          <w:sz w:val="22"/>
        </w:rPr>
      </w:pPr>
      <w:r w:rsidRPr="00791E61">
        <w:rPr>
          <w:rFonts w:ascii="Arial" w:hAnsi="Arial" w:cs="Arial"/>
          <w:noProof/>
          <w:sz w:val="22"/>
          <w:lang w:eastAsia="ja-JP"/>
        </w:rPr>
        <w:drawing>
          <wp:inline distT="0" distB="0" distL="0" distR="0" wp14:anchorId="34705A13" wp14:editId="0A5BA883">
            <wp:extent cx="5760085" cy="408432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4084320"/>
                    </a:xfrm>
                    <a:prstGeom prst="rect">
                      <a:avLst/>
                    </a:prstGeom>
                  </pic:spPr>
                </pic:pic>
              </a:graphicData>
            </a:graphic>
          </wp:inline>
        </w:drawing>
      </w:r>
    </w:p>
    <w:p w14:paraId="3425B7B4" w14:textId="15C70FD5" w:rsidR="009F4FCE" w:rsidRPr="00791E61" w:rsidRDefault="009F4FCE" w:rsidP="00990F52">
      <w:pPr>
        <w:rPr>
          <w:rFonts w:ascii="Arial" w:hAnsi="Arial" w:cs="Arial"/>
          <w:sz w:val="22"/>
        </w:rPr>
      </w:pPr>
      <w:r w:rsidRPr="00791E61">
        <w:rPr>
          <w:rFonts w:ascii="Arial" w:hAnsi="Arial" w:cs="Arial"/>
          <w:sz w:val="22"/>
        </w:rPr>
        <w:t xml:space="preserve">Y hasta aquí como se haría si no usásemos Docker, como vemos es un proceso más tedioso, pero con el mismo </w:t>
      </w:r>
      <w:r w:rsidR="003164CD" w:rsidRPr="00791E61">
        <w:rPr>
          <w:rFonts w:ascii="Arial" w:hAnsi="Arial" w:cs="Arial"/>
          <w:sz w:val="22"/>
        </w:rPr>
        <w:t>resultado (hemos</w:t>
      </w:r>
      <w:r w:rsidRPr="00791E61">
        <w:rPr>
          <w:rFonts w:ascii="Arial" w:hAnsi="Arial" w:cs="Arial"/>
          <w:sz w:val="22"/>
        </w:rPr>
        <w:t xml:space="preserve"> usado otras interfaces web para comprobar e investigar la funcionalidad de cada una)</w:t>
      </w:r>
    </w:p>
    <w:p w14:paraId="10B71B73" w14:textId="5BA4BFAD" w:rsidR="005E7B0C" w:rsidRDefault="005E7B0C" w:rsidP="00990F52"/>
    <w:p w14:paraId="615CCA8D" w14:textId="1A38E961" w:rsidR="005E7B0C" w:rsidRDefault="005E7B0C" w:rsidP="005E7B0C">
      <w:pPr>
        <w:pStyle w:val="Ttulo2"/>
      </w:pPr>
      <w:bookmarkStart w:id="16" w:name="_Toc42849951"/>
      <w:r>
        <w:t>Instalación OPENVPN DOCKER</w:t>
      </w:r>
      <w:bookmarkEnd w:id="16"/>
    </w:p>
    <w:p w14:paraId="7EA889D8" w14:textId="77777777" w:rsidR="00AC265C" w:rsidRDefault="00AC265C" w:rsidP="00AC265C">
      <w:pPr>
        <w:pStyle w:val="Ttulo3"/>
      </w:pPr>
      <w:bookmarkStart w:id="17" w:name="_Toc42849952"/>
      <w:r>
        <w:t>Configuración Máquina Virtual</w:t>
      </w:r>
      <w:bookmarkEnd w:id="17"/>
    </w:p>
    <w:p w14:paraId="22BD32BC" w14:textId="77777777" w:rsidR="00AC265C" w:rsidRDefault="00AC265C" w:rsidP="00AC265C"/>
    <w:p w14:paraId="4F501529" w14:textId="77777777" w:rsidR="00AC265C" w:rsidRPr="00791E61" w:rsidRDefault="00AC265C" w:rsidP="00AC265C">
      <w:pPr>
        <w:rPr>
          <w:rFonts w:ascii="Arial" w:hAnsi="Arial" w:cs="Arial"/>
          <w:sz w:val="22"/>
        </w:rPr>
      </w:pPr>
      <w:r w:rsidRPr="00791E61">
        <w:rPr>
          <w:rFonts w:ascii="Arial" w:hAnsi="Arial" w:cs="Arial"/>
          <w:sz w:val="22"/>
        </w:rPr>
        <w:t>El primer paso que vamos a realizar va a ser instalar una segunda tarjeta de red que vamos a poner en un segmento llamado VPN para poder realizar posteriormente las pruebas de conexión mediante la VPN.</w:t>
      </w:r>
    </w:p>
    <w:p w14:paraId="4E48AEF2" w14:textId="70EDF90C" w:rsidR="00AC265C" w:rsidRPr="00791E61" w:rsidRDefault="00AC265C" w:rsidP="00AC265C">
      <w:pPr>
        <w:rPr>
          <w:rFonts w:ascii="Arial" w:hAnsi="Arial" w:cs="Arial"/>
          <w:sz w:val="22"/>
        </w:rPr>
      </w:pPr>
      <w:r w:rsidRPr="00791E61">
        <w:rPr>
          <w:rFonts w:ascii="Arial" w:hAnsi="Arial" w:cs="Arial"/>
          <w:noProof/>
          <w:sz w:val="22"/>
          <w:lang w:eastAsia="ja-JP"/>
        </w:rPr>
        <w:lastRenderedPageBreak/>
        <w:drawing>
          <wp:inline distT="0" distB="0" distL="0" distR="0" wp14:anchorId="2FDAD36F" wp14:editId="795C6F1F">
            <wp:extent cx="5760085" cy="2489200"/>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489200"/>
                    </a:xfrm>
                    <a:prstGeom prst="rect">
                      <a:avLst/>
                    </a:prstGeom>
                  </pic:spPr>
                </pic:pic>
              </a:graphicData>
            </a:graphic>
          </wp:inline>
        </w:drawing>
      </w:r>
    </w:p>
    <w:p w14:paraId="747838CB" w14:textId="77777777" w:rsidR="008058A1" w:rsidRPr="00791E61" w:rsidRDefault="008058A1" w:rsidP="00AC265C">
      <w:pPr>
        <w:rPr>
          <w:rFonts w:ascii="Arial" w:hAnsi="Arial" w:cs="Arial"/>
          <w:sz w:val="22"/>
        </w:rPr>
      </w:pPr>
    </w:p>
    <w:p w14:paraId="556C46B7" w14:textId="55169CD2" w:rsidR="00AC265C" w:rsidRPr="00791E61" w:rsidRDefault="00AC265C" w:rsidP="00AC265C">
      <w:pPr>
        <w:rPr>
          <w:rFonts w:ascii="Arial" w:hAnsi="Arial" w:cs="Arial"/>
          <w:sz w:val="22"/>
        </w:rPr>
      </w:pPr>
      <w:r w:rsidRPr="00791E61">
        <w:rPr>
          <w:rFonts w:ascii="Arial" w:hAnsi="Arial" w:cs="Arial"/>
          <w:sz w:val="22"/>
        </w:rPr>
        <w:t>Dentro de la maquina vamos a asignarle la siguiente dirección de red.</w:t>
      </w:r>
    </w:p>
    <w:p w14:paraId="5F8AF536" w14:textId="77777777" w:rsidR="008058A1" w:rsidRPr="00791E61" w:rsidRDefault="008058A1" w:rsidP="00AC265C">
      <w:pPr>
        <w:rPr>
          <w:rFonts w:ascii="Arial" w:hAnsi="Arial" w:cs="Arial"/>
          <w:sz w:val="22"/>
        </w:rPr>
      </w:pPr>
    </w:p>
    <w:p w14:paraId="35E1BB4A" w14:textId="4327B244" w:rsidR="00AC265C" w:rsidRPr="00791E61" w:rsidRDefault="00AC265C" w:rsidP="00AC265C">
      <w:pPr>
        <w:rPr>
          <w:rFonts w:ascii="Arial" w:hAnsi="Arial" w:cs="Arial"/>
          <w:sz w:val="22"/>
        </w:rPr>
      </w:pPr>
      <w:r w:rsidRPr="00791E61">
        <w:rPr>
          <w:rFonts w:ascii="Arial" w:hAnsi="Arial" w:cs="Arial"/>
          <w:noProof/>
          <w:sz w:val="22"/>
          <w:lang w:eastAsia="ja-JP"/>
        </w:rPr>
        <w:drawing>
          <wp:inline distT="0" distB="0" distL="0" distR="0" wp14:anchorId="62C4F40F" wp14:editId="6A1FE7AE">
            <wp:extent cx="2590476" cy="780952"/>
            <wp:effectExtent l="0" t="0" r="635"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0476" cy="780952"/>
                    </a:xfrm>
                    <a:prstGeom prst="rect">
                      <a:avLst/>
                    </a:prstGeom>
                  </pic:spPr>
                </pic:pic>
              </a:graphicData>
            </a:graphic>
          </wp:inline>
        </w:drawing>
      </w:r>
    </w:p>
    <w:p w14:paraId="64EEB18B" w14:textId="77777777" w:rsidR="008058A1" w:rsidRDefault="008058A1" w:rsidP="00AC265C"/>
    <w:p w14:paraId="77A75AED" w14:textId="77777777" w:rsidR="00AC265C" w:rsidRPr="00AC265C" w:rsidRDefault="00AC265C" w:rsidP="00AC265C">
      <w:pPr>
        <w:pStyle w:val="Ttulo3"/>
      </w:pPr>
      <w:bookmarkStart w:id="18" w:name="_Toc42849953"/>
      <w:r>
        <w:t>Docker-Compose Instalación</w:t>
      </w:r>
      <w:bookmarkEnd w:id="18"/>
    </w:p>
    <w:p w14:paraId="145DEE28" w14:textId="728625AE" w:rsidR="005E7B0C" w:rsidRDefault="005E7B0C" w:rsidP="005E7B0C"/>
    <w:p w14:paraId="1F608A69" w14:textId="54E58B2A" w:rsidR="005E7B0C" w:rsidRPr="00791E61" w:rsidRDefault="005E7B0C" w:rsidP="005E7B0C">
      <w:pPr>
        <w:rPr>
          <w:rFonts w:ascii="Arial" w:hAnsi="Arial" w:cs="Arial"/>
          <w:sz w:val="22"/>
        </w:rPr>
      </w:pPr>
      <w:r w:rsidRPr="00791E61">
        <w:rPr>
          <w:rFonts w:ascii="Arial" w:hAnsi="Arial" w:cs="Arial"/>
          <w:sz w:val="22"/>
        </w:rPr>
        <w:t xml:space="preserve">Para poder instalar OPENVPN vamos a acudir a buscar su imagen, para ello acudimos a </w:t>
      </w:r>
      <w:hyperlink r:id="rId92" w:history="1">
        <w:r w:rsidRPr="00791E61">
          <w:rPr>
            <w:rStyle w:val="Hipervnculo"/>
            <w:rFonts w:ascii="Arial" w:hAnsi="Arial" w:cs="Arial"/>
            <w:sz w:val="22"/>
          </w:rPr>
          <w:t>https://hub.docker.com/</w:t>
        </w:r>
      </w:hyperlink>
      <w:r w:rsidRPr="00791E61">
        <w:rPr>
          <w:rFonts w:ascii="Arial" w:hAnsi="Arial" w:cs="Arial"/>
          <w:sz w:val="22"/>
        </w:rPr>
        <w:t xml:space="preserve"> , donde dentro del mismo podremos encontrar todas las imágenes publicadas para Docker</w:t>
      </w:r>
      <w:r w:rsidR="009220B0" w:rsidRPr="00791E61">
        <w:rPr>
          <w:rFonts w:ascii="Arial" w:hAnsi="Arial" w:cs="Arial"/>
          <w:sz w:val="22"/>
        </w:rPr>
        <w:t xml:space="preserve"> de distintos servicios, aplicaciones</w:t>
      </w:r>
      <w:r w:rsidRPr="00791E61">
        <w:rPr>
          <w:rFonts w:ascii="Arial" w:hAnsi="Arial" w:cs="Arial"/>
          <w:sz w:val="22"/>
        </w:rPr>
        <w:t>.</w:t>
      </w:r>
    </w:p>
    <w:p w14:paraId="2AA2B4DA" w14:textId="1C3EA664" w:rsidR="005E7B0C" w:rsidRPr="00791E61" w:rsidRDefault="005E7B0C" w:rsidP="005E7B0C">
      <w:pPr>
        <w:rPr>
          <w:rFonts w:ascii="Arial" w:hAnsi="Arial" w:cs="Arial"/>
          <w:b/>
          <w:bCs/>
          <w:sz w:val="22"/>
          <w:u w:val="single"/>
        </w:rPr>
      </w:pPr>
      <w:r w:rsidRPr="00791E61">
        <w:rPr>
          <w:rFonts w:ascii="Arial" w:hAnsi="Arial" w:cs="Arial"/>
          <w:sz w:val="22"/>
        </w:rPr>
        <w:t xml:space="preserve">Una vez dentro podremos encontrar haciendo una búsqueda la imagen oficial de OPENVPN que corresponde al repositorio </w:t>
      </w:r>
      <w:r w:rsidRPr="00791E61">
        <w:rPr>
          <w:rFonts w:ascii="Arial" w:hAnsi="Arial" w:cs="Arial"/>
          <w:b/>
          <w:bCs/>
          <w:sz w:val="22"/>
          <w:u w:val="single"/>
        </w:rPr>
        <w:t>kylemanna/openvpn.</w:t>
      </w:r>
    </w:p>
    <w:p w14:paraId="2A8205F9" w14:textId="1FD4884E" w:rsidR="005E7B0C" w:rsidRPr="00791E61" w:rsidRDefault="005E7B0C" w:rsidP="005E7B0C">
      <w:pPr>
        <w:rPr>
          <w:rFonts w:ascii="Arial" w:hAnsi="Arial" w:cs="Arial"/>
          <w:sz w:val="22"/>
          <w:lang w:val="es-AR"/>
        </w:rPr>
      </w:pPr>
      <w:r w:rsidRPr="00791E61">
        <w:rPr>
          <w:rFonts w:ascii="Arial" w:hAnsi="Arial" w:cs="Arial"/>
          <w:sz w:val="22"/>
        </w:rPr>
        <w:t xml:space="preserve">En el repositorio podemos encontrar una guía de </w:t>
      </w:r>
      <w:r w:rsidR="009220B0" w:rsidRPr="00791E61">
        <w:rPr>
          <w:rFonts w:ascii="Arial" w:hAnsi="Arial" w:cs="Arial"/>
          <w:sz w:val="22"/>
        </w:rPr>
        <w:t>cómo</w:t>
      </w:r>
      <w:r w:rsidRPr="00791E61">
        <w:rPr>
          <w:rFonts w:ascii="Arial" w:hAnsi="Arial" w:cs="Arial"/>
          <w:sz w:val="22"/>
        </w:rPr>
        <w:t xml:space="preserve"> realizar la instalación de OPENVPN en Docker.</w:t>
      </w:r>
    </w:p>
    <w:p w14:paraId="5A5A32D4" w14:textId="377DD973" w:rsidR="005E7B0C" w:rsidRPr="00791E61" w:rsidRDefault="005E7B0C" w:rsidP="00990F52">
      <w:pPr>
        <w:rPr>
          <w:rFonts w:ascii="Arial" w:hAnsi="Arial" w:cs="Arial"/>
          <w:sz w:val="22"/>
        </w:rPr>
      </w:pPr>
      <w:r w:rsidRPr="00791E61">
        <w:rPr>
          <w:rFonts w:ascii="Arial" w:hAnsi="Arial" w:cs="Arial"/>
          <w:sz w:val="22"/>
        </w:rPr>
        <w:t>En nuestro caso vamos a utilizar la opción de Docker-Compose para realizar la instalación.</w:t>
      </w:r>
    </w:p>
    <w:p w14:paraId="720BE4B2" w14:textId="4E321ECE" w:rsidR="009220B0" w:rsidRPr="00791E61" w:rsidRDefault="009220B0" w:rsidP="00990F52">
      <w:pPr>
        <w:rPr>
          <w:rFonts w:ascii="Arial" w:hAnsi="Arial" w:cs="Arial"/>
          <w:sz w:val="22"/>
        </w:rPr>
      </w:pPr>
      <w:r w:rsidRPr="00791E61">
        <w:rPr>
          <w:rFonts w:ascii="Arial" w:hAnsi="Arial" w:cs="Arial"/>
          <w:sz w:val="22"/>
        </w:rPr>
        <w:t>Para ello vamos a generar un fichero .yml con el nombre de Docker-compose.</w:t>
      </w:r>
    </w:p>
    <w:p w14:paraId="7D0C045A" w14:textId="0EFA4749" w:rsidR="005E7B0C" w:rsidRPr="00791E61" w:rsidRDefault="00792318" w:rsidP="00990F52">
      <w:pPr>
        <w:rPr>
          <w:rFonts w:ascii="Arial" w:hAnsi="Arial" w:cs="Arial"/>
          <w:sz w:val="22"/>
        </w:rPr>
      </w:pPr>
      <w:r w:rsidRPr="00791E61">
        <w:rPr>
          <w:rFonts w:ascii="Arial" w:hAnsi="Arial" w:cs="Arial"/>
          <w:noProof/>
          <w:sz w:val="22"/>
          <w:lang w:eastAsia="ja-JP"/>
        </w:rPr>
        <w:drawing>
          <wp:inline distT="0" distB="0" distL="0" distR="0" wp14:anchorId="08F83749" wp14:editId="6507DBF2">
            <wp:extent cx="4228571" cy="171429"/>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8571" cy="171429"/>
                    </a:xfrm>
                    <a:prstGeom prst="rect">
                      <a:avLst/>
                    </a:prstGeom>
                  </pic:spPr>
                </pic:pic>
              </a:graphicData>
            </a:graphic>
          </wp:inline>
        </w:drawing>
      </w:r>
    </w:p>
    <w:p w14:paraId="328D6C99" w14:textId="3B5D97BF" w:rsidR="00792318" w:rsidRPr="00791E61" w:rsidRDefault="00792318" w:rsidP="00990F52">
      <w:pPr>
        <w:rPr>
          <w:rFonts w:ascii="Arial" w:hAnsi="Arial" w:cs="Arial"/>
          <w:sz w:val="22"/>
        </w:rPr>
      </w:pPr>
      <w:r w:rsidRPr="00791E61">
        <w:rPr>
          <w:rFonts w:ascii="Arial" w:hAnsi="Arial" w:cs="Arial"/>
          <w:sz w:val="22"/>
        </w:rPr>
        <w:t>Vamos a rellenar el fichero con los siguientes parámetros para la instalación.</w:t>
      </w:r>
    </w:p>
    <w:p w14:paraId="10934FA9" w14:textId="73D491A2" w:rsidR="00792318" w:rsidRPr="00791E61" w:rsidRDefault="00792318" w:rsidP="00990F52">
      <w:pPr>
        <w:rPr>
          <w:rFonts w:ascii="Arial" w:hAnsi="Arial" w:cs="Arial"/>
          <w:sz w:val="22"/>
        </w:rPr>
      </w:pPr>
      <w:r w:rsidRPr="00791E61">
        <w:rPr>
          <w:rFonts w:ascii="Arial" w:hAnsi="Arial" w:cs="Arial"/>
          <w:noProof/>
          <w:sz w:val="22"/>
          <w:lang w:eastAsia="ja-JP"/>
        </w:rPr>
        <w:lastRenderedPageBreak/>
        <w:drawing>
          <wp:inline distT="0" distB="0" distL="0" distR="0" wp14:anchorId="6BFB7C32" wp14:editId="798DB5AB">
            <wp:extent cx="4142857" cy="2076190"/>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42857" cy="2076190"/>
                    </a:xfrm>
                    <a:prstGeom prst="rect">
                      <a:avLst/>
                    </a:prstGeom>
                  </pic:spPr>
                </pic:pic>
              </a:graphicData>
            </a:graphic>
          </wp:inline>
        </w:drawing>
      </w:r>
    </w:p>
    <w:p w14:paraId="5C03F9B2" w14:textId="6E2F0AEF" w:rsidR="009220B0" w:rsidRPr="00791E61" w:rsidRDefault="009220B0" w:rsidP="009220B0">
      <w:pPr>
        <w:pStyle w:val="Prrafodelista"/>
        <w:numPr>
          <w:ilvl w:val="0"/>
          <w:numId w:val="2"/>
        </w:numPr>
        <w:rPr>
          <w:rFonts w:ascii="Arial" w:hAnsi="Arial" w:cs="Arial"/>
          <w:sz w:val="22"/>
        </w:rPr>
      </w:pPr>
      <w:r w:rsidRPr="00791E61">
        <w:rPr>
          <w:rFonts w:ascii="Arial" w:hAnsi="Arial" w:cs="Arial"/>
          <w:sz w:val="22"/>
        </w:rPr>
        <w:t>Version : Corresponde con la versión de Docker-Compose que vamos a utilizar en este caso la 2.</w:t>
      </w:r>
    </w:p>
    <w:p w14:paraId="1DC357E8" w14:textId="19E0EF71" w:rsidR="009220B0" w:rsidRPr="00791E61" w:rsidRDefault="009220B0" w:rsidP="009220B0">
      <w:pPr>
        <w:pStyle w:val="Prrafodelista"/>
        <w:numPr>
          <w:ilvl w:val="0"/>
          <w:numId w:val="2"/>
        </w:numPr>
        <w:rPr>
          <w:rFonts w:ascii="Arial" w:hAnsi="Arial" w:cs="Arial"/>
          <w:sz w:val="22"/>
        </w:rPr>
      </w:pPr>
      <w:r w:rsidRPr="00791E61">
        <w:rPr>
          <w:rFonts w:ascii="Arial" w:hAnsi="Arial" w:cs="Arial"/>
          <w:sz w:val="22"/>
        </w:rPr>
        <w:t>Services: Le indicamos que servicio vamos a utilizar en este caso OPENVPN.</w:t>
      </w:r>
    </w:p>
    <w:p w14:paraId="20C40C26" w14:textId="77777777" w:rsidR="009220B0" w:rsidRPr="00791E61" w:rsidRDefault="009220B0" w:rsidP="00990F52">
      <w:pPr>
        <w:pStyle w:val="Prrafodelista"/>
        <w:numPr>
          <w:ilvl w:val="0"/>
          <w:numId w:val="2"/>
        </w:numPr>
        <w:rPr>
          <w:rFonts w:ascii="Arial" w:hAnsi="Arial" w:cs="Arial"/>
          <w:sz w:val="22"/>
        </w:rPr>
      </w:pPr>
      <w:r w:rsidRPr="00791E61">
        <w:rPr>
          <w:rFonts w:ascii="Arial" w:hAnsi="Arial" w:cs="Arial"/>
          <w:sz w:val="22"/>
        </w:rPr>
        <w:t>Cap_add: Nos permite añadirle al contenedor privilegios, en este caso con NET_ADMIN nos permite darle la capacidad de poder manipular cosas como, cambiar la configuración de la Interfaz, administrar el Firewall, modificar la tabla de rutas etc.</w:t>
      </w:r>
    </w:p>
    <w:p w14:paraId="2341B56E" w14:textId="2482E404" w:rsidR="00792318" w:rsidRPr="00791E61" w:rsidRDefault="00AC265C" w:rsidP="009220B0">
      <w:pPr>
        <w:pStyle w:val="Prrafodelista"/>
        <w:rPr>
          <w:rFonts w:ascii="Arial" w:hAnsi="Arial" w:cs="Arial"/>
          <w:sz w:val="22"/>
        </w:rPr>
      </w:pPr>
      <w:r w:rsidRPr="00791E61">
        <w:rPr>
          <w:rFonts w:ascii="Arial" w:hAnsi="Arial" w:cs="Arial"/>
          <w:sz w:val="22"/>
        </w:rPr>
        <w:t>Podemos buscar todas las opciones que nos da el kernel de Linux buscando en google man 7 capabilities, de esta forma podremos ver una lista completa de todas las opciones.</w:t>
      </w:r>
    </w:p>
    <w:p w14:paraId="7DAED22A" w14:textId="77777777" w:rsidR="009220B0" w:rsidRPr="00791E61" w:rsidRDefault="009220B0" w:rsidP="00990F52">
      <w:pPr>
        <w:pStyle w:val="Prrafodelista"/>
        <w:numPr>
          <w:ilvl w:val="0"/>
          <w:numId w:val="2"/>
        </w:numPr>
        <w:rPr>
          <w:rFonts w:ascii="Arial" w:hAnsi="Arial" w:cs="Arial"/>
          <w:sz w:val="22"/>
        </w:rPr>
      </w:pPr>
      <w:r w:rsidRPr="00791E61">
        <w:rPr>
          <w:rFonts w:ascii="Arial" w:hAnsi="Arial" w:cs="Arial"/>
          <w:sz w:val="22"/>
        </w:rPr>
        <w:t>Image: Le indicamos que imagen queremos usar, en este caso vamos a usar la oficial.</w:t>
      </w:r>
    </w:p>
    <w:p w14:paraId="0B55120C" w14:textId="77777777" w:rsidR="009220B0" w:rsidRPr="00791E61" w:rsidRDefault="00AC265C" w:rsidP="00990F52">
      <w:pPr>
        <w:pStyle w:val="Prrafodelista"/>
        <w:numPr>
          <w:ilvl w:val="0"/>
          <w:numId w:val="2"/>
        </w:numPr>
        <w:rPr>
          <w:rFonts w:ascii="Arial" w:hAnsi="Arial" w:cs="Arial"/>
          <w:sz w:val="22"/>
        </w:rPr>
      </w:pPr>
      <w:r w:rsidRPr="00791E61">
        <w:rPr>
          <w:rFonts w:ascii="Arial" w:hAnsi="Arial" w:cs="Arial"/>
          <w:sz w:val="22"/>
        </w:rPr>
        <w:t>Container_name</w:t>
      </w:r>
      <w:r w:rsidR="009220B0" w:rsidRPr="00791E61">
        <w:rPr>
          <w:rFonts w:ascii="Arial" w:hAnsi="Arial" w:cs="Arial"/>
          <w:sz w:val="22"/>
        </w:rPr>
        <w:t>:</w:t>
      </w:r>
      <w:r w:rsidRPr="00791E61">
        <w:rPr>
          <w:rFonts w:ascii="Arial" w:hAnsi="Arial" w:cs="Arial"/>
          <w:sz w:val="22"/>
        </w:rPr>
        <w:t xml:space="preserve"> </w:t>
      </w:r>
      <w:r w:rsidR="009220B0" w:rsidRPr="00791E61">
        <w:rPr>
          <w:rFonts w:ascii="Arial" w:hAnsi="Arial" w:cs="Arial"/>
          <w:sz w:val="22"/>
        </w:rPr>
        <w:t xml:space="preserve">Indicamos a Docker </w:t>
      </w:r>
      <w:r w:rsidRPr="00791E61">
        <w:rPr>
          <w:rFonts w:ascii="Arial" w:hAnsi="Arial" w:cs="Arial"/>
          <w:sz w:val="22"/>
        </w:rPr>
        <w:t>el nombre que tendrá el contenedor.</w:t>
      </w:r>
    </w:p>
    <w:p w14:paraId="7FA62933" w14:textId="77777777" w:rsidR="009220B0" w:rsidRPr="00791E61" w:rsidRDefault="009220B0" w:rsidP="00990F52">
      <w:pPr>
        <w:pStyle w:val="Prrafodelista"/>
        <w:numPr>
          <w:ilvl w:val="0"/>
          <w:numId w:val="2"/>
        </w:numPr>
        <w:rPr>
          <w:rFonts w:ascii="Arial" w:hAnsi="Arial" w:cs="Arial"/>
          <w:sz w:val="22"/>
        </w:rPr>
      </w:pPr>
      <w:r w:rsidRPr="00791E61">
        <w:rPr>
          <w:rFonts w:ascii="Arial" w:hAnsi="Arial" w:cs="Arial"/>
          <w:sz w:val="22"/>
        </w:rPr>
        <w:t>P</w:t>
      </w:r>
      <w:r w:rsidR="00AC265C" w:rsidRPr="00791E61">
        <w:rPr>
          <w:rFonts w:ascii="Arial" w:hAnsi="Arial" w:cs="Arial"/>
          <w:sz w:val="22"/>
        </w:rPr>
        <w:t>orts</w:t>
      </w:r>
      <w:r w:rsidRPr="00791E61">
        <w:rPr>
          <w:rFonts w:ascii="Arial" w:hAnsi="Arial" w:cs="Arial"/>
          <w:sz w:val="22"/>
        </w:rPr>
        <w:t>:</w:t>
      </w:r>
      <w:r w:rsidR="00AC265C" w:rsidRPr="00791E61">
        <w:rPr>
          <w:rFonts w:ascii="Arial" w:hAnsi="Arial" w:cs="Arial"/>
          <w:sz w:val="22"/>
        </w:rPr>
        <w:t xml:space="preserve"> </w:t>
      </w:r>
      <w:r w:rsidRPr="00791E61">
        <w:rPr>
          <w:rFonts w:ascii="Arial" w:hAnsi="Arial" w:cs="Arial"/>
          <w:sz w:val="22"/>
        </w:rPr>
        <w:t>L</w:t>
      </w:r>
      <w:r w:rsidR="00AC265C" w:rsidRPr="00791E61">
        <w:rPr>
          <w:rFonts w:ascii="Arial" w:hAnsi="Arial" w:cs="Arial"/>
          <w:sz w:val="22"/>
        </w:rPr>
        <w:t>e indicamos los puertos que queremos utilizar.</w:t>
      </w:r>
    </w:p>
    <w:p w14:paraId="5E7A3B2C" w14:textId="77777777" w:rsidR="009220B0" w:rsidRPr="00791E61" w:rsidRDefault="009220B0" w:rsidP="00990F52">
      <w:pPr>
        <w:pStyle w:val="Prrafodelista"/>
        <w:numPr>
          <w:ilvl w:val="0"/>
          <w:numId w:val="2"/>
        </w:numPr>
        <w:rPr>
          <w:rFonts w:ascii="Arial" w:hAnsi="Arial" w:cs="Arial"/>
          <w:sz w:val="22"/>
        </w:rPr>
      </w:pPr>
      <w:r w:rsidRPr="00791E61">
        <w:rPr>
          <w:rFonts w:ascii="Arial" w:hAnsi="Arial" w:cs="Arial"/>
          <w:sz w:val="22"/>
        </w:rPr>
        <w:t>R</w:t>
      </w:r>
      <w:r w:rsidR="00AC265C" w:rsidRPr="00791E61">
        <w:rPr>
          <w:rFonts w:ascii="Arial" w:hAnsi="Arial" w:cs="Arial"/>
          <w:sz w:val="22"/>
        </w:rPr>
        <w:t>estart</w:t>
      </w:r>
      <w:r w:rsidRPr="00791E61">
        <w:rPr>
          <w:rFonts w:ascii="Arial" w:hAnsi="Arial" w:cs="Arial"/>
          <w:sz w:val="22"/>
        </w:rPr>
        <w:t>:</w:t>
      </w:r>
      <w:r w:rsidR="00AC265C" w:rsidRPr="00791E61">
        <w:rPr>
          <w:rFonts w:ascii="Arial" w:hAnsi="Arial" w:cs="Arial"/>
          <w:sz w:val="22"/>
        </w:rPr>
        <w:t xml:space="preserve"> </w:t>
      </w:r>
      <w:r w:rsidRPr="00791E61">
        <w:rPr>
          <w:rFonts w:ascii="Arial" w:hAnsi="Arial" w:cs="Arial"/>
          <w:sz w:val="22"/>
        </w:rPr>
        <w:t>L</w:t>
      </w:r>
      <w:r w:rsidR="00AC265C" w:rsidRPr="00791E61">
        <w:rPr>
          <w:rFonts w:ascii="Arial" w:hAnsi="Arial" w:cs="Arial"/>
          <w:sz w:val="22"/>
        </w:rPr>
        <w:t>e indicamos que siempre queremos que el contenedor se reinicie en caso de que se detenga.</w:t>
      </w:r>
    </w:p>
    <w:p w14:paraId="3092637C" w14:textId="664C06AD" w:rsidR="00AC265C" w:rsidRPr="00791E61" w:rsidRDefault="009220B0" w:rsidP="00990F52">
      <w:pPr>
        <w:pStyle w:val="Prrafodelista"/>
        <w:numPr>
          <w:ilvl w:val="0"/>
          <w:numId w:val="2"/>
        </w:numPr>
        <w:rPr>
          <w:rFonts w:ascii="Arial" w:hAnsi="Arial" w:cs="Arial"/>
          <w:sz w:val="22"/>
        </w:rPr>
      </w:pPr>
      <w:r w:rsidRPr="00791E61">
        <w:rPr>
          <w:rFonts w:ascii="Arial" w:hAnsi="Arial" w:cs="Arial"/>
          <w:sz w:val="22"/>
        </w:rPr>
        <w:t>V</w:t>
      </w:r>
      <w:r w:rsidR="00AC265C" w:rsidRPr="00791E61">
        <w:rPr>
          <w:rFonts w:ascii="Arial" w:hAnsi="Arial" w:cs="Arial"/>
          <w:sz w:val="22"/>
        </w:rPr>
        <w:t>olúmenes</w:t>
      </w:r>
      <w:r w:rsidRPr="00791E61">
        <w:rPr>
          <w:rFonts w:ascii="Arial" w:hAnsi="Arial" w:cs="Arial"/>
          <w:sz w:val="22"/>
        </w:rPr>
        <w:t>:</w:t>
      </w:r>
      <w:r w:rsidR="00AC265C" w:rsidRPr="00791E61">
        <w:rPr>
          <w:rFonts w:ascii="Arial" w:hAnsi="Arial" w:cs="Arial"/>
          <w:sz w:val="22"/>
        </w:rPr>
        <w:t xml:space="preserve"> </w:t>
      </w:r>
      <w:r w:rsidRPr="00791E61">
        <w:rPr>
          <w:rFonts w:ascii="Arial" w:hAnsi="Arial" w:cs="Arial"/>
          <w:sz w:val="22"/>
        </w:rPr>
        <w:t>L</w:t>
      </w:r>
      <w:r w:rsidR="00AC265C" w:rsidRPr="00791E61">
        <w:rPr>
          <w:rFonts w:ascii="Arial" w:hAnsi="Arial" w:cs="Arial"/>
          <w:sz w:val="22"/>
        </w:rPr>
        <w:t>e indicamos donde queremos que se cree el volumen que va a contener el contenedor, esto es algo muy importante ya que, en caso de no indicarle un punto de montaje, Docker generaría un volumen que en caso de actualizar el contenedor se borraría, en este caso vamos a mapear el volumen a la carpeta /proyecto/openvpn-data/conf.</w:t>
      </w:r>
      <w:r w:rsidRPr="00791E61">
        <w:rPr>
          <w:rFonts w:ascii="Arial" w:hAnsi="Arial" w:cs="Arial"/>
          <w:sz w:val="22"/>
        </w:rPr>
        <w:t xml:space="preserve"> </w:t>
      </w:r>
      <w:r w:rsidR="00AC265C" w:rsidRPr="00791E61">
        <w:rPr>
          <w:rFonts w:ascii="Arial" w:hAnsi="Arial" w:cs="Arial"/>
          <w:sz w:val="22"/>
        </w:rPr>
        <w:t>Esto mismo se podría realizar con la opción -v en caso de no hacer la instalación con Docker-compose.</w:t>
      </w:r>
    </w:p>
    <w:p w14:paraId="5253C563" w14:textId="72C83C61" w:rsidR="00AC265C" w:rsidRPr="00791E61" w:rsidRDefault="00AC265C" w:rsidP="00990F52">
      <w:pPr>
        <w:rPr>
          <w:rFonts w:ascii="Arial" w:hAnsi="Arial" w:cs="Arial"/>
          <w:sz w:val="22"/>
        </w:rPr>
      </w:pPr>
    </w:p>
    <w:p w14:paraId="06C15824" w14:textId="3CFFB18D" w:rsidR="00AC265C" w:rsidRPr="00791E61" w:rsidRDefault="009220B0" w:rsidP="00990F52">
      <w:pPr>
        <w:rPr>
          <w:rFonts w:ascii="Arial" w:hAnsi="Arial" w:cs="Arial"/>
          <w:sz w:val="22"/>
        </w:rPr>
      </w:pPr>
      <w:r w:rsidRPr="00791E61">
        <w:rPr>
          <w:rFonts w:ascii="Arial" w:hAnsi="Arial" w:cs="Arial"/>
          <w:sz w:val="22"/>
        </w:rPr>
        <w:t>Una vez generado el fichero, vamos a iniciar generando la configuración del VPN, le vamos a indiciar el dominio a resolver para conectarse, también le podríamos poner directamente la IP.</w:t>
      </w:r>
    </w:p>
    <w:p w14:paraId="384B42D1" w14:textId="0609498A" w:rsidR="006F72CF" w:rsidRPr="00791E61" w:rsidRDefault="006F72CF" w:rsidP="00990F52">
      <w:pPr>
        <w:rPr>
          <w:rFonts w:ascii="Arial" w:hAnsi="Arial" w:cs="Arial"/>
          <w:sz w:val="22"/>
        </w:rPr>
      </w:pPr>
      <w:r w:rsidRPr="00791E61">
        <w:rPr>
          <w:rFonts w:ascii="Arial" w:hAnsi="Arial" w:cs="Arial"/>
          <w:sz w:val="22"/>
        </w:rPr>
        <w:t>*Con el modificar –rm conseguimos crear un contenedor temporal una vez acabe de ejecutarse se eliminará.</w:t>
      </w:r>
    </w:p>
    <w:p w14:paraId="0C31A5B4" w14:textId="6700770E" w:rsidR="009220B0" w:rsidRPr="00791E61" w:rsidRDefault="009220B0" w:rsidP="00990F52">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700736" behindDoc="0" locked="0" layoutInCell="1" allowOverlap="1" wp14:anchorId="0A6792E6" wp14:editId="4C7F4A65">
                <wp:simplePos x="0" y="0"/>
                <wp:positionH relativeFrom="margin">
                  <wp:posOffset>0</wp:posOffset>
                </wp:positionH>
                <wp:positionV relativeFrom="paragraph">
                  <wp:posOffset>407035</wp:posOffset>
                </wp:positionV>
                <wp:extent cx="5724525" cy="571500"/>
                <wp:effectExtent l="0" t="0" r="0" b="0"/>
                <wp:wrapSquare wrapText="bothSides"/>
                <wp:docPr id="1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67AE982B" w14:textId="63786237" w:rsidR="0035134C" w:rsidRPr="00C55AD3" w:rsidRDefault="0035134C" w:rsidP="009220B0">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rPr>
                            </w:pPr>
                            <w:r w:rsidRPr="009220B0">
                              <w:rPr>
                                <w:color w:val="F3F3F3"/>
                              </w:rPr>
                              <w:t>docker-compose run --rm proyectodockervpn ovpn_genconfig -u udp://</w:t>
                            </w:r>
                            <w:r w:rsidRPr="0090524D">
                              <w:rPr>
                                <w:rFonts w:ascii="Calibri" w:hAnsi="Calibri"/>
                                <w:color w:val="CD5555"/>
                                <w:szCs w:val="18"/>
                              </w:rPr>
                              <w:t>vpn.proyectodocker.com</w:t>
                            </w:r>
                          </w:p>
                          <w:p w14:paraId="3010A926" w14:textId="77777777" w:rsidR="0035134C" w:rsidRPr="009220B0" w:rsidRDefault="0035134C" w:rsidP="009220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792E6" id="_x0000_s1054" type="#_x0000_t202" style="position:absolute;left:0;text-align:left;margin-left:0;margin-top:32.05pt;width:450.75pt;height:45pt;z-index:25170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" filled="f" stroked="f">
                <v:textbox>
                  <w:txbxContent>
                    <w:p w14:paraId="67AE982B" w14:textId="63786237" w:rsidR="0035134C" w:rsidRPr="00C55AD3" w:rsidRDefault="0035134C" w:rsidP="009220B0">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rPr>
                      </w:pPr>
                      <w:r w:rsidRPr="009220B0">
                        <w:rPr>
                          <w:color w:val="F3F3F3"/>
                        </w:rPr>
                        <w:t>docker-compose run --rm proyectodockervpn ovpn_genconfig -u udp://</w:t>
                      </w:r>
                      <w:r w:rsidRPr="0090524D">
                        <w:rPr>
                          <w:rFonts w:ascii="Calibri" w:hAnsi="Calibri"/>
                          <w:color w:val="CD5555"/>
                          <w:szCs w:val="18"/>
                        </w:rPr>
                        <w:t>vpn.proyectodocker.com</w:t>
                      </w:r>
                    </w:p>
                    <w:p w14:paraId="3010A926" w14:textId="77777777" w:rsidR="0035134C" w:rsidRPr="009220B0" w:rsidRDefault="0035134C" w:rsidP="009220B0"/>
                  </w:txbxContent>
                </v:textbox>
                <w10:wrap type="square" anchorx="margin"/>
              </v:shape>
            </w:pict>
          </mc:Fallback>
        </mc:AlternateContent>
      </w:r>
    </w:p>
    <w:p w14:paraId="7EDF2D83" w14:textId="00E669E1" w:rsidR="009220B0" w:rsidRPr="00791E61" w:rsidRDefault="009220B0" w:rsidP="00990F52">
      <w:pPr>
        <w:rPr>
          <w:rFonts w:ascii="Arial" w:hAnsi="Arial" w:cs="Arial"/>
          <w:sz w:val="22"/>
        </w:rPr>
      </w:pPr>
    </w:p>
    <w:p w14:paraId="0F495D49" w14:textId="32F7D868" w:rsidR="008058A1" w:rsidRPr="00791E61" w:rsidRDefault="008058A1" w:rsidP="00990F52">
      <w:pPr>
        <w:rPr>
          <w:rFonts w:ascii="Arial" w:hAnsi="Arial" w:cs="Arial"/>
          <w:sz w:val="22"/>
        </w:rPr>
      </w:pPr>
      <w:r w:rsidRPr="00791E61">
        <w:rPr>
          <w:rFonts w:ascii="Arial" w:hAnsi="Arial" w:cs="Arial"/>
          <w:noProof/>
          <w:sz w:val="22"/>
          <w:lang w:eastAsia="ja-JP"/>
        </w:rPr>
        <w:drawing>
          <wp:inline distT="0" distB="0" distL="0" distR="0" wp14:anchorId="5282320A" wp14:editId="4A55E679">
            <wp:extent cx="5760085" cy="1915795"/>
            <wp:effectExtent l="0" t="0" r="0" b="825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1915795"/>
                    </a:xfrm>
                    <a:prstGeom prst="rect">
                      <a:avLst/>
                    </a:prstGeom>
                  </pic:spPr>
                </pic:pic>
              </a:graphicData>
            </a:graphic>
          </wp:inline>
        </w:drawing>
      </w:r>
    </w:p>
    <w:p w14:paraId="5B411D55" w14:textId="22789C81" w:rsidR="008058A1" w:rsidRPr="00791E61" w:rsidRDefault="008058A1" w:rsidP="00990F52">
      <w:pPr>
        <w:rPr>
          <w:rFonts w:ascii="Arial" w:hAnsi="Arial" w:cs="Arial"/>
          <w:sz w:val="22"/>
        </w:rPr>
      </w:pPr>
    </w:p>
    <w:p w14:paraId="0818CA73" w14:textId="3E583A22" w:rsidR="009220B0" w:rsidRPr="00791E61" w:rsidRDefault="009220B0" w:rsidP="00990F52">
      <w:pPr>
        <w:rPr>
          <w:rFonts w:ascii="Arial" w:hAnsi="Arial" w:cs="Arial"/>
          <w:sz w:val="22"/>
        </w:rPr>
      </w:pPr>
      <w:r w:rsidRPr="00791E61">
        <w:rPr>
          <w:rFonts w:ascii="Arial" w:hAnsi="Arial" w:cs="Arial"/>
          <w:sz w:val="22"/>
        </w:rPr>
        <w:t>Para hacer funcionar el Servidor VPN tenemos que generar una llave publica, una privada y un certificado. Para realizar esta tarea vamos a utilizar el siguiente comando.</w:t>
      </w:r>
    </w:p>
    <w:p w14:paraId="59BAED09" w14:textId="775A1AB4" w:rsidR="009220B0" w:rsidRPr="00791E61" w:rsidRDefault="009220B0" w:rsidP="00990F52">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705856" behindDoc="0" locked="0" layoutInCell="1" allowOverlap="1" wp14:anchorId="56BF5E8E" wp14:editId="5C778B5E">
                <wp:simplePos x="0" y="0"/>
                <wp:positionH relativeFrom="margin">
                  <wp:posOffset>0</wp:posOffset>
                </wp:positionH>
                <wp:positionV relativeFrom="paragraph">
                  <wp:posOffset>407035</wp:posOffset>
                </wp:positionV>
                <wp:extent cx="5724525" cy="571500"/>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2AB2001E" w14:textId="21182969" w:rsidR="0035134C" w:rsidRPr="009220B0" w:rsidRDefault="0035134C" w:rsidP="009220B0">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9220B0">
                              <w:rPr>
                                <w:color w:val="F3F3F3"/>
                                <w:lang w:val="en-US"/>
                              </w:rPr>
                              <w:t>docker-compose run --rm openvpn ovpn_initpki</w:t>
                            </w:r>
                          </w:p>
                          <w:p w14:paraId="09BB5871" w14:textId="77777777" w:rsidR="0035134C" w:rsidRPr="009220B0" w:rsidRDefault="0035134C" w:rsidP="009220B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F5E8E" id="_x0000_s1055" type="#_x0000_t202" style="position:absolute;left:0;text-align:left;margin-left:0;margin-top:32.05pt;width:450.75pt;height:45pt;z-index:25170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" filled="f" stroked="f">
                <v:textbox>
                  <w:txbxContent>
                    <w:p w14:paraId="2AB2001E" w14:textId="21182969" w:rsidR="0035134C" w:rsidRPr="009220B0" w:rsidRDefault="0035134C" w:rsidP="009220B0">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9220B0">
                        <w:rPr>
                          <w:color w:val="F3F3F3"/>
                          <w:lang w:val="en-US"/>
                        </w:rPr>
                        <w:t>docker-compose run --rm openvpn ovpn_initpki</w:t>
                      </w:r>
                    </w:p>
                    <w:p w14:paraId="09BB5871" w14:textId="77777777" w:rsidR="0035134C" w:rsidRPr="009220B0" w:rsidRDefault="0035134C" w:rsidP="009220B0">
                      <w:pPr>
                        <w:rPr>
                          <w:lang w:val="en-US"/>
                        </w:rPr>
                      </w:pPr>
                    </w:p>
                  </w:txbxContent>
                </v:textbox>
                <w10:wrap type="square" anchorx="margin"/>
              </v:shape>
            </w:pict>
          </mc:Fallback>
        </mc:AlternateContent>
      </w:r>
    </w:p>
    <w:p w14:paraId="34FBB34D" w14:textId="2271269C" w:rsidR="008058A1" w:rsidRPr="00791E61" w:rsidRDefault="008058A1" w:rsidP="00990F52">
      <w:pPr>
        <w:rPr>
          <w:rFonts w:ascii="Arial" w:hAnsi="Arial" w:cs="Arial"/>
          <w:sz w:val="22"/>
        </w:rPr>
      </w:pPr>
      <w:r w:rsidRPr="00791E61">
        <w:rPr>
          <w:rFonts w:ascii="Arial" w:hAnsi="Arial" w:cs="Arial"/>
          <w:noProof/>
          <w:sz w:val="22"/>
          <w:lang w:eastAsia="ja-JP"/>
        </w:rPr>
        <w:drawing>
          <wp:inline distT="0" distB="0" distL="0" distR="0" wp14:anchorId="0B1A2C85" wp14:editId="712A8610">
            <wp:extent cx="5760085" cy="1784985"/>
            <wp:effectExtent l="0" t="0" r="0" b="571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784985"/>
                    </a:xfrm>
                    <a:prstGeom prst="rect">
                      <a:avLst/>
                    </a:prstGeom>
                  </pic:spPr>
                </pic:pic>
              </a:graphicData>
            </a:graphic>
          </wp:inline>
        </w:drawing>
      </w:r>
    </w:p>
    <w:p w14:paraId="69E2FD7F" w14:textId="1757C85C" w:rsidR="008058A1" w:rsidRPr="00791E61" w:rsidRDefault="008058A1" w:rsidP="00990F52">
      <w:pPr>
        <w:rPr>
          <w:rFonts w:ascii="Arial" w:hAnsi="Arial" w:cs="Arial"/>
          <w:sz w:val="22"/>
        </w:rPr>
      </w:pPr>
      <w:r w:rsidRPr="00791E61">
        <w:rPr>
          <w:rFonts w:ascii="Arial" w:hAnsi="Arial" w:cs="Arial"/>
          <w:noProof/>
          <w:sz w:val="22"/>
          <w:lang w:eastAsia="ja-JP"/>
        </w:rPr>
        <w:drawing>
          <wp:inline distT="0" distB="0" distL="0" distR="0" wp14:anchorId="77F12871" wp14:editId="076609C1">
            <wp:extent cx="5760085" cy="207772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077720"/>
                    </a:xfrm>
                    <a:prstGeom prst="rect">
                      <a:avLst/>
                    </a:prstGeom>
                  </pic:spPr>
                </pic:pic>
              </a:graphicData>
            </a:graphic>
          </wp:inline>
        </w:drawing>
      </w:r>
    </w:p>
    <w:p w14:paraId="1DAE39BB" w14:textId="747C961F" w:rsidR="008058A1" w:rsidRPr="00791E61" w:rsidRDefault="008058A1" w:rsidP="00990F52">
      <w:pPr>
        <w:rPr>
          <w:rFonts w:ascii="Arial" w:hAnsi="Arial" w:cs="Arial"/>
          <w:sz w:val="22"/>
        </w:rPr>
      </w:pPr>
      <w:r w:rsidRPr="00791E61">
        <w:rPr>
          <w:rFonts w:ascii="Arial" w:hAnsi="Arial" w:cs="Arial"/>
          <w:noProof/>
          <w:sz w:val="22"/>
          <w:lang w:eastAsia="ja-JP"/>
        </w:rPr>
        <w:lastRenderedPageBreak/>
        <w:drawing>
          <wp:inline distT="0" distB="0" distL="0" distR="0" wp14:anchorId="5DBE1E20" wp14:editId="7090E0FD">
            <wp:extent cx="5760085" cy="198501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1985010"/>
                    </a:xfrm>
                    <a:prstGeom prst="rect">
                      <a:avLst/>
                    </a:prstGeom>
                  </pic:spPr>
                </pic:pic>
              </a:graphicData>
            </a:graphic>
          </wp:inline>
        </w:drawing>
      </w:r>
    </w:p>
    <w:p w14:paraId="6A98190C" w14:textId="6805CFE0" w:rsidR="006F72CF" w:rsidRPr="00791E61" w:rsidRDefault="006F72CF" w:rsidP="00990F52">
      <w:pPr>
        <w:rPr>
          <w:rFonts w:ascii="Arial" w:hAnsi="Arial" w:cs="Arial"/>
          <w:sz w:val="22"/>
        </w:rPr>
      </w:pPr>
    </w:p>
    <w:p w14:paraId="4204C181" w14:textId="2AE0652C" w:rsidR="006F72CF" w:rsidRPr="00791E61" w:rsidRDefault="006F72CF" w:rsidP="00990F52">
      <w:pPr>
        <w:rPr>
          <w:rFonts w:ascii="Arial" w:hAnsi="Arial" w:cs="Arial"/>
          <w:sz w:val="22"/>
        </w:rPr>
      </w:pPr>
      <w:r w:rsidRPr="00791E61">
        <w:rPr>
          <w:rFonts w:ascii="Arial" w:hAnsi="Arial" w:cs="Arial"/>
          <w:sz w:val="22"/>
        </w:rPr>
        <w:t>Una vez acabada habrá generado las claves publica/privada y el PKI. Una vez generados ya podemos iniciar el contenedor.</w:t>
      </w:r>
    </w:p>
    <w:p w14:paraId="301787CA" w14:textId="57EE1F43" w:rsidR="008058A1" w:rsidRPr="00791E61" w:rsidRDefault="006F72CF" w:rsidP="00990F52">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710976" behindDoc="0" locked="0" layoutInCell="1" allowOverlap="1" wp14:anchorId="65323A82" wp14:editId="01144CBD">
                <wp:simplePos x="0" y="0"/>
                <wp:positionH relativeFrom="margin">
                  <wp:posOffset>0</wp:posOffset>
                </wp:positionH>
                <wp:positionV relativeFrom="paragraph">
                  <wp:posOffset>342265</wp:posOffset>
                </wp:positionV>
                <wp:extent cx="5724525" cy="571500"/>
                <wp:effectExtent l="0" t="0" r="0" b="0"/>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0489FCC4" w14:textId="37300DCC" w:rsidR="0035134C" w:rsidRPr="009220B0" w:rsidRDefault="0035134C" w:rsidP="006F72CF">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6F72CF">
                              <w:rPr>
                                <w:rFonts w:ascii="Consolas" w:hAnsi="Consolas"/>
                                <w:color w:val="658B00"/>
                                <w:lang w:val="en-US"/>
                              </w:rPr>
                              <w:t>Sudo</w:t>
                            </w:r>
                            <w:r>
                              <w:rPr>
                                <w:color w:val="F3F3F3"/>
                                <w:lang w:val="en-US"/>
                              </w:rPr>
                              <w:t xml:space="preserve"> docker-compose up -d openvpn</w:t>
                            </w:r>
                          </w:p>
                          <w:p w14:paraId="3CB2AC8B" w14:textId="77777777" w:rsidR="0035134C" w:rsidRPr="009220B0" w:rsidRDefault="0035134C" w:rsidP="006F72C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23A82" id="_x0000_s1056" type="#_x0000_t202" style="position:absolute;left:0;text-align:left;margin-left:0;margin-top:26.95pt;width:450.75pt;height:4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" filled="f" stroked="f">
                <v:textbox>
                  <w:txbxContent>
                    <w:p w14:paraId="0489FCC4" w14:textId="37300DCC" w:rsidR="0035134C" w:rsidRPr="009220B0" w:rsidRDefault="0035134C" w:rsidP="006F72CF">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6F72CF">
                        <w:rPr>
                          <w:rFonts w:ascii="Consolas" w:hAnsi="Consolas"/>
                          <w:color w:val="658B00"/>
                          <w:lang w:val="en-US"/>
                        </w:rPr>
                        <w:t>Sudo</w:t>
                      </w:r>
                      <w:r>
                        <w:rPr>
                          <w:color w:val="F3F3F3"/>
                          <w:lang w:val="en-US"/>
                        </w:rPr>
                        <w:t xml:space="preserve"> docker-compose up -d openvpn</w:t>
                      </w:r>
                    </w:p>
                    <w:p w14:paraId="3CB2AC8B" w14:textId="77777777" w:rsidR="0035134C" w:rsidRPr="009220B0" w:rsidRDefault="0035134C" w:rsidP="006F72CF">
                      <w:pPr>
                        <w:rPr>
                          <w:lang w:val="en-US"/>
                        </w:rPr>
                      </w:pPr>
                    </w:p>
                  </w:txbxContent>
                </v:textbox>
                <w10:wrap type="square" anchorx="margin"/>
              </v:shape>
            </w:pict>
          </mc:Fallback>
        </mc:AlternateContent>
      </w:r>
    </w:p>
    <w:p w14:paraId="58E932E1" w14:textId="326BAC2C" w:rsidR="008058A1" w:rsidRPr="00791E61" w:rsidRDefault="008058A1" w:rsidP="00990F52">
      <w:pPr>
        <w:rPr>
          <w:rFonts w:ascii="Arial" w:hAnsi="Arial" w:cs="Arial"/>
          <w:sz w:val="22"/>
        </w:rPr>
      </w:pPr>
      <w:r w:rsidRPr="00791E61">
        <w:rPr>
          <w:rFonts w:ascii="Arial" w:hAnsi="Arial" w:cs="Arial"/>
          <w:noProof/>
          <w:sz w:val="22"/>
          <w:lang w:eastAsia="ja-JP"/>
        </w:rPr>
        <w:drawing>
          <wp:inline distT="0" distB="0" distL="0" distR="0" wp14:anchorId="4A5D4E15" wp14:editId="02D0A7D6">
            <wp:extent cx="5523809" cy="600000"/>
            <wp:effectExtent l="0" t="0" r="127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3809" cy="600000"/>
                    </a:xfrm>
                    <a:prstGeom prst="rect">
                      <a:avLst/>
                    </a:prstGeom>
                  </pic:spPr>
                </pic:pic>
              </a:graphicData>
            </a:graphic>
          </wp:inline>
        </w:drawing>
      </w:r>
    </w:p>
    <w:p w14:paraId="67B8DFE2" w14:textId="7B794860" w:rsidR="006F72CF" w:rsidRPr="00791E61" w:rsidRDefault="006F72CF" w:rsidP="00990F52">
      <w:pPr>
        <w:rPr>
          <w:rFonts w:ascii="Arial" w:hAnsi="Arial" w:cs="Arial"/>
          <w:sz w:val="22"/>
        </w:rPr>
      </w:pPr>
      <w:r w:rsidRPr="00791E61">
        <w:rPr>
          <w:rFonts w:ascii="Arial" w:hAnsi="Arial" w:cs="Arial"/>
          <w:sz w:val="22"/>
        </w:rPr>
        <w:t>Ahora vamos a generar una variable donde almacenaremos el nombre del usuario del vpn, esto no es necesario si le indicáramos directamente el nombre funcionaria de la misma forma.</w:t>
      </w:r>
    </w:p>
    <w:p w14:paraId="02BAAFD4" w14:textId="76DA9723" w:rsidR="008058A1" w:rsidRPr="00791E61" w:rsidRDefault="008058A1" w:rsidP="00990F52">
      <w:pPr>
        <w:rPr>
          <w:rFonts w:ascii="Arial" w:hAnsi="Arial" w:cs="Arial"/>
          <w:sz w:val="22"/>
        </w:rPr>
      </w:pPr>
      <w:r w:rsidRPr="00791E61">
        <w:rPr>
          <w:rFonts w:ascii="Arial" w:hAnsi="Arial" w:cs="Arial"/>
          <w:noProof/>
          <w:sz w:val="22"/>
          <w:lang w:eastAsia="ja-JP"/>
        </w:rPr>
        <w:drawing>
          <wp:inline distT="0" distB="0" distL="0" distR="0" wp14:anchorId="2596A48A" wp14:editId="19C36090">
            <wp:extent cx="5238095" cy="171429"/>
            <wp:effectExtent l="0" t="0" r="0" b="6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8095" cy="171429"/>
                    </a:xfrm>
                    <a:prstGeom prst="rect">
                      <a:avLst/>
                    </a:prstGeom>
                  </pic:spPr>
                </pic:pic>
              </a:graphicData>
            </a:graphic>
          </wp:inline>
        </w:drawing>
      </w:r>
    </w:p>
    <w:p w14:paraId="3AE51B1E" w14:textId="2DA1C108" w:rsidR="006F72CF" w:rsidRPr="00791E61" w:rsidRDefault="006F72CF" w:rsidP="00990F52">
      <w:pPr>
        <w:rPr>
          <w:rFonts w:ascii="Arial" w:hAnsi="Arial" w:cs="Arial"/>
          <w:sz w:val="22"/>
        </w:rPr>
      </w:pPr>
      <w:r w:rsidRPr="00791E61">
        <w:rPr>
          <w:rFonts w:ascii="Arial" w:hAnsi="Arial" w:cs="Arial"/>
          <w:sz w:val="22"/>
        </w:rPr>
        <w:t>Vamos a generar al usuario dentro de la base de datos del servidor VPN.</w:t>
      </w:r>
    </w:p>
    <w:p w14:paraId="48A63AD1" w14:textId="3177295F" w:rsidR="008058A1" w:rsidRPr="00791E61" w:rsidRDefault="008058A1" w:rsidP="00990F52">
      <w:pPr>
        <w:rPr>
          <w:rFonts w:ascii="Arial" w:hAnsi="Arial" w:cs="Arial"/>
          <w:sz w:val="22"/>
        </w:rPr>
      </w:pPr>
      <w:r w:rsidRPr="00791E61">
        <w:rPr>
          <w:rFonts w:ascii="Arial" w:hAnsi="Arial" w:cs="Arial"/>
          <w:noProof/>
          <w:sz w:val="22"/>
          <w:lang w:eastAsia="ja-JP"/>
        </w:rPr>
        <w:lastRenderedPageBreak/>
        <w:drawing>
          <wp:inline distT="0" distB="0" distL="0" distR="0" wp14:anchorId="2E85DD7A" wp14:editId="775C2C8A">
            <wp:extent cx="5760085" cy="22358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235835"/>
                    </a:xfrm>
                    <a:prstGeom prst="rect">
                      <a:avLst/>
                    </a:prstGeom>
                  </pic:spPr>
                </pic:pic>
              </a:graphicData>
            </a:graphic>
          </wp:inline>
        </w:drawing>
      </w:r>
    </w:p>
    <w:p w14:paraId="437AF6B5" w14:textId="1393CE16" w:rsidR="006F72CF" w:rsidRPr="00791E61" w:rsidRDefault="006F72CF" w:rsidP="00990F52">
      <w:pPr>
        <w:rPr>
          <w:rFonts w:ascii="Arial" w:hAnsi="Arial" w:cs="Arial"/>
          <w:sz w:val="22"/>
        </w:rPr>
      </w:pPr>
      <w:r w:rsidRPr="00791E61">
        <w:rPr>
          <w:rFonts w:ascii="Arial" w:hAnsi="Arial" w:cs="Arial"/>
          <w:sz w:val="22"/>
        </w:rPr>
        <w:t>Una vez creado lo único que nos queda por hacer es generar el fichero de  configuración que tendrá que usar el usuario para conectarse.</w:t>
      </w:r>
    </w:p>
    <w:p w14:paraId="2855E67A" w14:textId="22E9ED6F" w:rsidR="007E0C61" w:rsidRPr="00791E61" w:rsidRDefault="007E0C61" w:rsidP="00990F52">
      <w:pPr>
        <w:rPr>
          <w:rFonts w:ascii="Arial" w:hAnsi="Arial" w:cs="Arial"/>
          <w:sz w:val="22"/>
        </w:rPr>
      </w:pPr>
      <w:r w:rsidRPr="00791E61">
        <w:rPr>
          <w:rFonts w:ascii="Arial" w:hAnsi="Arial" w:cs="Arial"/>
          <w:noProof/>
          <w:sz w:val="22"/>
          <w:lang w:eastAsia="ja-JP"/>
        </w:rPr>
        <mc:AlternateContent>
          <mc:Choice Requires="wps">
            <w:drawing>
              <wp:anchor distT="45720" distB="45720" distL="114300" distR="114300" simplePos="0" relativeHeight="251716096" behindDoc="0" locked="0" layoutInCell="1" allowOverlap="1" wp14:anchorId="03468129" wp14:editId="2625B2D7">
                <wp:simplePos x="0" y="0"/>
                <wp:positionH relativeFrom="margin">
                  <wp:posOffset>0</wp:posOffset>
                </wp:positionH>
                <wp:positionV relativeFrom="paragraph">
                  <wp:posOffset>397510</wp:posOffset>
                </wp:positionV>
                <wp:extent cx="5724525" cy="571500"/>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639B7E81" w14:textId="5B139D70" w:rsidR="0035134C" w:rsidRPr="009220B0" w:rsidRDefault="0035134C" w:rsidP="007E0C61">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6F72CF">
                              <w:rPr>
                                <w:rFonts w:ascii="Consolas" w:hAnsi="Consolas"/>
                                <w:color w:val="658B00"/>
                                <w:lang w:val="en-US"/>
                              </w:rPr>
                              <w:t>Sudo</w:t>
                            </w:r>
                            <w:r>
                              <w:rPr>
                                <w:color w:val="F3F3F3"/>
                                <w:lang w:val="en-US"/>
                              </w:rPr>
                              <w:t xml:space="preserve"> docker-composer run –rm openvpn ovpn_getclient $CLIENTNAME &gt; $CLIENTNAME.ovpn</w:t>
                            </w:r>
                          </w:p>
                          <w:p w14:paraId="44CAA546" w14:textId="77777777" w:rsidR="0035134C" w:rsidRPr="009220B0" w:rsidRDefault="0035134C" w:rsidP="007E0C6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68129" id="_x0000_s1057" type="#_x0000_t202" style="position:absolute;left:0;text-align:left;margin-left:0;margin-top:31.3pt;width:450.75pt;height:45pt;z-index:25171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" filled="f" stroked="f">
                <v:textbox>
                  <w:txbxContent>
                    <w:p w14:paraId="639B7E81" w14:textId="5B139D70" w:rsidR="0035134C" w:rsidRPr="009220B0" w:rsidRDefault="0035134C" w:rsidP="007E0C61">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6F72CF">
                        <w:rPr>
                          <w:rFonts w:ascii="Consolas" w:hAnsi="Consolas"/>
                          <w:color w:val="658B00"/>
                          <w:lang w:val="en-US"/>
                        </w:rPr>
                        <w:t>Sudo</w:t>
                      </w:r>
                      <w:r>
                        <w:rPr>
                          <w:color w:val="F3F3F3"/>
                          <w:lang w:val="en-US"/>
                        </w:rPr>
                        <w:t xml:space="preserve"> docker-composer run –rm openvpn ovpn_getclient $CLIENTNAME &gt; $CLIENTNAME.ovpn</w:t>
                      </w:r>
                    </w:p>
                    <w:p w14:paraId="44CAA546" w14:textId="77777777" w:rsidR="0035134C" w:rsidRPr="009220B0" w:rsidRDefault="0035134C" w:rsidP="007E0C61">
                      <w:pPr>
                        <w:rPr>
                          <w:lang w:val="en-US"/>
                        </w:rPr>
                      </w:pPr>
                    </w:p>
                  </w:txbxContent>
                </v:textbox>
                <w10:wrap type="square" anchorx="margin"/>
              </v:shape>
            </w:pict>
          </mc:Fallback>
        </mc:AlternateContent>
      </w:r>
    </w:p>
    <w:p w14:paraId="4A799BB1" w14:textId="7EE7867E" w:rsidR="008058A1" w:rsidRPr="00791E61" w:rsidRDefault="009957F6" w:rsidP="00990F52">
      <w:pPr>
        <w:rPr>
          <w:rFonts w:ascii="Arial" w:hAnsi="Arial" w:cs="Arial"/>
          <w:sz w:val="22"/>
        </w:rPr>
      </w:pPr>
      <w:r w:rsidRPr="00791E61">
        <w:rPr>
          <w:rFonts w:ascii="Arial" w:hAnsi="Arial" w:cs="Arial"/>
          <w:noProof/>
          <w:sz w:val="22"/>
          <w:lang w:eastAsia="ja-JP"/>
        </w:rPr>
        <w:drawing>
          <wp:inline distT="0" distB="0" distL="0" distR="0" wp14:anchorId="05DC9C48" wp14:editId="2DE680CA">
            <wp:extent cx="5760085" cy="13843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138430"/>
                    </a:xfrm>
                    <a:prstGeom prst="rect">
                      <a:avLst/>
                    </a:prstGeom>
                  </pic:spPr>
                </pic:pic>
              </a:graphicData>
            </a:graphic>
          </wp:inline>
        </w:drawing>
      </w:r>
    </w:p>
    <w:p w14:paraId="131F8A0F" w14:textId="7C46039F" w:rsidR="009957F6" w:rsidRPr="00791E61" w:rsidRDefault="009957F6" w:rsidP="00990F52">
      <w:pPr>
        <w:rPr>
          <w:rFonts w:ascii="Arial" w:hAnsi="Arial" w:cs="Arial"/>
          <w:sz w:val="22"/>
        </w:rPr>
      </w:pPr>
      <w:r w:rsidRPr="00791E61">
        <w:rPr>
          <w:rFonts w:ascii="Arial" w:hAnsi="Arial" w:cs="Arial"/>
          <w:noProof/>
          <w:sz w:val="22"/>
          <w:lang w:eastAsia="ja-JP"/>
        </w:rPr>
        <w:drawing>
          <wp:inline distT="0" distB="0" distL="0" distR="0" wp14:anchorId="4ED43B18" wp14:editId="4BC04AE8">
            <wp:extent cx="5760085" cy="17907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179070"/>
                    </a:xfrm>
                    <a:prstGeom prst="rect">
                      <a:avLst/>
                    </a:prstGeom>
                  </pic:spPr>
                </pic:pic>
              </a:graphicData>
            </a:graphic>
          </wp:inline>
        </w:drawing>
      </w:r>
    </w:p>
    <w:p w14:paraId="2505D5E9" w14:textId="6BEC1BE4" w:rsidR="006F2942" w:rsidRDefault="006F2942" w:rsidP="00990F52"/>
    <w:p w14:paraId="5BF6E845" w14:textId="2627FA6C" w:rsidR="006F2942" w:rsidRDefault="006F2942" w:rsidP="006F2942">
      <w:pPr>
        <w:pStyle w:val="Ttulo4"/>
      </w:pPr>
      <w:r>
        <w:t>Comprobación Funcionamiento VPN</w:t>
      </w:r>
    </w:p>
    <w:p w14:paraId="66BECBF0" w14:textId="40A293B3" w:rsidR="006F2942" w:rsidRDefault="006F2942" w:rsidP="006F2942"/>
    <w:p w14:paraId="380907E1" w14:textId="0063CA2A" w:rsidR="006F2942" w:rsidRPr="00791E61" w:rsidRDefault="006F2942" w:rsidP="006F2942">
      <w:pPr>
        <w:rPr>
          <w:rFonts w:ascii="Arial" w:hAnsi="Arial" w:cs="Arial"/>
          <w:sz w:val="22"/>
        </w:rPr>
      </w:pPr>
      <w:r w:rsidRPr="00791E61">
        <w:rPr>
          <w:rFonts w:ascii="Arial" w:hAnsi="Arial" w:cs="Arial"/>
          <w:sz w:val="22"/>
        </w:rPr>
        <w:t>Para comprobar el funcionamiento de la VPN vamos a crear una maquina cliente, en este caso vamos a usar una distribución de Ubuntu, la tarjeta de red la vamos a configurar en el segmento de red de VPN.</w:t>
      </w:r>
    </w:p>
    <w:p w14:paraId="0F4F6109" w14:textId="5C27B79C" w:rsidR="006F2942" w:rsidRPr="00791E61" w:rsidRDefault="006F2942" w:rsidP="006F2942">
      <w:pPr>
        <w:rPr>
          <w:rFonts w:ascii="Arial" w:hAnsi="Arial" w:cs="Arial"/>
          <w:sz w:val="22"/>
        </w:rPr>
      </w:pPr>
      <w:r w:rsidRPr="00791E61">
        <w:rPr>
          <w:rFonts w:ascii="Arial" w:hAnsi="Arial" w:cs="Arial"/>
          <w:noProof/>
          <w:sz w:val="22"/>
          <w:lang w:eastAsia="ja-JP"/>
        </w:rPr>
        <w:drawing>
          <wp:inline distT="0" distB="0" distL="0" distR="0" wp14:anchorId="6199385D" wp14:editId="5E5E2113">
            <wp:extent cx="5760085" cy="14941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1494155"/>
                    </a:xfrm>
                    <a:prstGeom prst="rect">
                      <a:avLst/>
                    </a:prstGeom>
                  </pic:spPr>
                </pic:pic>
              </a:graphicData>
            </a:graphic>
          </wp:inline>
        </w:drawing>
      </w:r>
    </w:p>
    <w:p w14:paraId="7ABBB01D" w14:textId="12CB74DD" w:rsidR="006F2942" w:rsidRPr="00791E61" w:rsidRDefault="006F2942" w:rsidP="006F2942">
      <w:pPr>
        <w:rPr>
          <w:rFonts w:ascii="Arial" w:hAnsi="Arial" w:cs="Arial"/>
          <w:sz w:val="22"/>
        </w:rPr>
      </w:pPr>
    </w:p>
    <w:p w14:paraId="224F026D" w14:textId="7964F5F5" w:rsidR="006F2942" w:rsidRPr="00791E61" w:rsidRDefault="006F2942" w:rsidP="006F2942">
      <w:pPr>
        <w:rPr>
          <w:rFonts w:ascii="Arial" w:hAnsi="Arial" w:cs="Arial"/>
          <w:sz w:val="22"/>
        </w:rPr>
      </w:pPr>
      <w:r w:rsidRPr="00791E61">
        <w:rPr>
          <w:rFonts w:ascii="Arial" w:hAnsi="Arial" w:cs="Arial"/>
          <w:sz w:val="22"/>
        </w:rPr>
        <w:lastRenderedPageBreak/>
        <w:t>Una vez configurado la interfaz con su correspondiente IP, vamos a realizar varias comprobaciones:</w:t>
      </w:r>
    </w:p>
    <w:p w14:paraId="313CABEB" w14:textId="2307A209" w:rsidR="006F2942" w:rsidRPr="00791E61" w:rsidRDefault="006F2942" w:rsidP="006F2942">
      <w:pPr>
        <w:rPr>
          <w:rFonts w:ascii="Arial" w:hAnsi="Arial" w:cs="Arial"/>
          <w:sz w:val="22"/>
        </w:rPr>
      </w:pPr>
      <w:r w:rsidRPr="00791E61">
        <w:rPr>
          <w:rFonts w:ascii="Arial" w:hAnsi="Arial" w:cs="Arial"/>
          <w:sz w:val="22"/>
        </w:rPr>
        <w:t>-Revisar la configuración de la interfaz.</w:t>
      </w:r>
    </w:p>
    <w:p w14:paraId="21661354" w14:textId="743B6C66" w:rsidR="006F2942" w:rsidRPr="00791E61" w:rsidRDefault="006F2942" w:rsidP="006F2942">
      <w:pPr>
        <w:rPr>
          <w:rFonts w:ascii="Arial" w:hAnsi="Arial" w:cs="Arial"/>
          <w:sz w:val="22"/>
        </w:rPr>
      </w:pPr>
      <w:r w:rsidRPr="00791E61">
        <w:rPr>
          <w:rFonts w:ascii="Arial" w:hAnsi="Arial" w:cs="Arial"/>
          <w:sz w:val="22"/>
        </w:rPr>
        <w:t>-Tener conectividad con el servidor VPN.</w:t>
      </w:r>
    </w:p>
    <w:p w14:paraId="26BA6F9B" w14:textId="00EEEB3B" w:rsidR="006F2942" w:rsidRPr="00791E61" w:rsidRDefault="006F2942" w:rsidP="006F2942">
      <w:pPr>
        <w:rPr>
          <w:rFonts w:ascii="Arial" w:hAnsi="Arial" w:cs="Arial"/>
          <w:sz w:val="22"/>
        </w:rPr>
      </w:pPr>
      <w:r w:rsidRPr="00791E61">
        <w:rPr>
          <w:rFonts w:ascii="Arial" w:hAnsi="Arial" w:cs="Arial"/>
          <w:sz w:val="22"/>
        </w:rPr>
        <w:t>-No tener salida a internet hasta pasar por el VPN.</w:t>
      </w:r>
    </w:p>
    <w:p w14:paraId="68C2E782" w14:textId="338E057C" w:rsidR="006F2942" w:rsidRPr="00791E61" w:rsidRDefault="006F2942" w:rsidP="006F2942">
      <w:pPr>
        <w:rPr>
          <w:rFonts w:ascii="Arial" w:hAnsi="Arial" w:cs="Arial"/>
          <w:sz w:val="22"/>
        </w:rPr>
      </w:pPr>
      <w:r w:rsidRPr="00791E61">
        <w:rPr>
          <w:rFonts w:ascii="Arial" w:hAnsi="Arial" w:cs="Arial"/>
          <w:sz w:val="22"/>
        </w:rPr>
        <w:t>-Configurar el dns para resolver vpn.proyectodocker.com</w:t>
      </w:r>
    </w:p>
    <w:p w14:paraId="6A752489" w14:textId="77777777" w:rsidR="006F2942" w:rsidRPr="00791E61" w:rsidRDefault="006F2942" w:rsidP="006F2942">
      <w:pPr>
        <w:rPr>
          <w:rFonts w:ascii="Arial" w:hAnsi="Arial" w:cs="Arial"/>
          <w:sz w:val="22"/>
        </w:rPr>
      </w:pPr>
    </w:p>
    <w:p w14:paraId="043172C7" w14:textId="7C268AE9" w:rsidR="006F2942" w:rsidRPr="00791E61" w:rsidRDefault="006F2942" w:rsidP="006F2942">
      <w:pPr>
        <w:rPr>
          <w:rFonts w:ascii="Arial" w:hAnsi="Arial" w:cs="Arial"/>
          <w:sz w:val="22"/>
        </w:rPr>
      </w:pPr>
    </w:p>
    <w:p w14:paraId="6DABF864" w14:textId="60472389" w:rsidR="006F2942" w:rsidRPr="00791E61" w:rsidRDefault="006F2942" w:rsidP="006F2942">
      <w:pPr>
        <w:rPr>
          <w:rFonts w:ascii="Arial" w:hAnsi="Arial" w:cs="Arial"/>
          <w:sz w:val="22"/>
        </w:rPr>
      </w:pPr>
      <w:r w:rsidRPr="00791E61">
        <w:rPr>
          <w:rFonts w:ascii="Arial" w:hAnsi="Arial" w:cs="Arial"/>
          <w:noProof/>
          <w:sz w:val="22"/>
          <w:lang w:eastAsia="ja-JP"/>
        </w:rPr>
        <w:drawing>
          <wp:inline distT="0" distB="0" distL="0" distR="0" wp14:anchorId="242B1D08" wp14:editId="2EDB7898">
            <wp:extent cx="5760085" cy="22161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216150"/>
                    </a:xfrm>
                    <a:prstGeom prst="rect">
                      <a:avLst/>
                    </a:prstGeom>
                  </pic:spPr>
                </pic:pic>
              </a:graphicData>
            </a:graphic>
          </wp:inline>
        </w:drawing>
      </w:r>
    </w:p>
    <w:p w14:paraId="24FAD75C" w14:textId="198DD49C" w:rsidR="006F2942" w:rsidRPr="00791E61" w:rsidRDefault="006F2942" w:rsidP="006F2942">
      <w:pPr>
        <w:rPr>
          <w:rFonts w:ascii="Arial" w:hAnsi="Arial" w:cs="Arial"/>
          <w:sz w:val="22"/>
        </w:rPr>
      </w:pPr>
      <w:r w:rsidRPr="00791E61">
        <w:rPr>
          <w:rFonts w:ascii="Arial" w:hAnsi="Arial" w:cs="Arial"/>
          <w:sz w:val="22"/>
        </w:rPr>
        <w:t>Para comprobar la conectividad con el servidor VPN vamos a realizar ping a la IP 10.0.0.10.</w:t>
      </w:r>
    </w:p>
    <w:p w14:paraId="712218E5" w14:textId="753BCCE0" w:rsidR="006F2942" w:rsidRPr="00791E61" w:rsidRDefault="006F2942" w:rsidP="006F2942">
      <w:pPr>
        <w:rPr>
          <w:rFonts w:ascii="Arial" w:hAnsi="Arial" w:cs="Arial"/>
          <w:sz w:val="22"/>
        </w:rPr>
      </w:pPr>
      <w:r w:rsidRPr="00791E61">
        <w:rPr>
          <w:rFonts w:ascii="Arial" w:hAnsi="Arial" w:cs="Arial"/>
          <w:noProof/>
          <w:sz w:val="22"/>
          <w:lang w:eastAsia="ja-JP"/>
        </w:rPr>
        <w:drawing>
          <wp:inline distT="0" distB="0" distL="0" distR="0" wp14:anchorId="3373835B" wp14:editId="71830163">
            <wp:extent cx="5276190" cy="1161905"/>
            <wp:effectExtent l="0" t="0" r="127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6190" cy="1161905"/>
                    </a:xfrm>
                    <a:prstGeom prst="rect">
                      <a:avLst/>
                    </a:prstGeom>
                  </pic:spPr>
                </pic:pic>
              </a:graphicData>
            </a:graphic>
          </wp:inline>
        </w:drawing>
      </w:r>
    </w:p>
    <w:p w14:paraId="122FB539" w14:textId="2B078858" w:rsidR="006F2942" w:rsidRPr="00791E61" w:rsidRDefault="006F2942" w:rsidP="006F2942">
      <w:pPr>
        <w:rPr>
          <w:rFonts w:ascii="Arial" w:hAnsi="Arial" w:cs="Arial"/>
          <w:sz w:val="22"/>
        </w:rPr>
      </w:pPr>
      <w:r w:rsidRPr="00791E61">
        <w:rPr>
          <w:rFonts w:ascii="Arial" w:hAnsi="Arial" w:cs="Arial"/>
          <w:sz w:val="22"/>
        </w:rPr>
        <w:t>Como podemos comprobar podemos llegar a esa IP.</w:t>
      </w:r>
    </w:p>
    <w:p w14:paraId="5B065303" w14:textId="00882944" w:rsidR="006F2942" w:rsidRPr="00791E61" w:rsidRDefault="006F2942" w:rsidP="006F2942">
      <w:pPr>
        <w:rPr>
          <w:rFonts w:ascii="Arial" w:hAnsi="Arial" w:cs="Arial"/>
          <w:sz w:val="22"/>
        </w:rPr>
      </w:pPr>
      <w:r w:rsidRPr="00791E61">
        <w:rPr>
          <w:rFonts w:ascii="Arial" w:hAnsi="Arial" w:cs="Arial"/>
          <w:sz w:val="22"/>
        </w:rPr>
        <w:t>Ahora vamos a configurar el fichero /etc/hots para que resuelva el dominio y nos llevo a la dirección IP 10.0.0.10</w:t>
      </w:r>
    </w:p>
    <w:p w14:paraId="02A3D2D9" w14:textId="3C2D801B" w:rsidR="008E157D" w:rsidRPr="00791E61" w:rsidRDefault="008E157D" w:rsidP="006F2942">
      <w:pPr>
        <w:rPr>
          <w:rFonts w:ascii="Arial" w:hAnsi="Arial" w:cs="Arial"/>
          <w:sz w:val="22"/>
        </w:rPr>
      </w:pPr>
      <w:r w:rsidRPr="00791E61">
        <w:rPr>
          <w:rFonts w:ascii="Arial" w:hAnsi="Arial" w:cs="Arial"/>
          <w:noProof/>
          <w:sz w:val="22"/>
          <w:lang w:eastAsia="ja-JP"/>
        </w:rPr>
        <w:drawing>
          <wp:inline distT="0" distB="0" distL="0" distR="0" wp14:anchorId="7AF8C10E" wp14:editId="34134054">
            <wp:extent cx="3409524" cy="942857"/>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09524" cy="942857"/>
                    </a:xfrm>
                    <a:prstGeom prst="rect">
                      <a:avLst/>
                    </a:prstGeom>
                  </pic:spPr>
                </pic:pic>
              </a:graphicData>
            </a:graphic>
          </wp:inline>
        </w:drawing>
      </w:r>
    </w:p>
    <w:p w14:paraId="389872C3" w14:textId="45584ECC" w:rsidR="008E157D" w:rsidRPr="00791E61" w:rsidRDefault="008E157D" w:rsidP="006F2942">
      <w:pPr>
        <w:rPr>
          <w:rFonts w:ascii="Arial" w:hAnsi="Arial" w:cs="Arial"/>
          <w:sz w:val="22"/>
        </w:rPr>
      </w:pPr>
    </w:p>
    <w:p w14:paraId="67D3B44F" w14:textId="3FB9307D" w:rsidR="008E157D" w:rsidRPr="00791E61" w:rsidRDefault="008E157D" w:rsidP="006F2942">
      <w:pPr>
        <w:rPr>
          <w:rFonts w:ascii="Arial" w:hAnsi="Arial" w:cs="Arial"/>
          <w:sz w:val="22"/>
        </w:rPr>
      </w:pPr>
    </w:p>
    <w:p w14:paraId="73E9E400" w14:textId="56F84F53" w:rsidR="00F50F18" w:rsidRPr="00791E61" w:rsidRDefault="008E157D" w:rsidP="00791E61">
      <w:pPr>
        <w:rPr>
          <w:rFonts w:ascii="Arial" w:hAnsi="Arial" w:cs="Arial"/>
          <w:sz w:val="22"/>
        </w:rPr>
      </w:pPr>
      <w:r w:rsidRPr="00791E61">
        <w:rPr>
          <w:rFonts w:ascii="Arial" w:hAnsi="Arial" w:cs="Arial"/>
          <w:sz w:val="22"/>
        </w:rPr>
        <w:t xml:space="preserve">Ya sabemos que podemos llegar a resolver la dirección del vpn, por lo </w:t>
      </w:r>
      <w:r w:rsidR="00E63C94" w:rsidRPr="00791E61">
        <w:rPr>
          <w:rFonts w:ascii="Arial" w:hAnsi="Arial" w:cs="Arial"/>
          <w:sz w:val="22"/>
        </w:rPr>
        <w:t>tanto,</w:t>
      </w:r>
      <w:r w:rsidRPr="00791E61">
        <w:rPr>
          <w:rFonts w:ascii="Arial" w:hAnsi="Arial" w:cs="Arial"/>
          <w:sz w:val="22"/>
        </w:rPr>
        <w:t xml:space="preserve"> vamos a ejecutar el perfil del vpn para poder conectarnos.</w:t>
      </w:r>
    </w:p>
    <w:p w14:paraId="49784934" w14:textId="28ABC1E1" w:rsidR="008E157D" w:rsidRDefault="00F50F18" w:rsidP="00896F4C">
      <w:pPr>
        <w:pStyle w:val="Ttulo1"/>
      </w:pPr>
      <w:bookmarkStart w:id="19" w:name="_Toc42849954"/>
      <w:r>
        <w:t>Servicio WEB: NginX</w:t>
      </w:r>
      <w:bookmarkEnd w:id="19"/>
    </w:p>
    <w:p w14:paraId="6EDCD387" w14:textId="1C02E272" w:rsidR="00F50F18" w:rsidRDefault="00F50F18" w:rsidP="006F2942">
      <w:r w:rsidRPr="00791E61">
        <w:rPr>
          <w:rFonts w:ascii="Arial" w:hAnsi="Arial" w:cs="Arial"/>
          <w:sz w:val="22"/>
        </w:rPr>
        <w:t>Hemos decidido instalar una alternativa a apache que es el que hemos estado estudiando en el curso, a la hora de elegir uno diferente hemos optado por NginX por ser muy popular al igual que apache</w:t>
      </w:r>
      <w:r>
        <w:t>.</w:t>
      </w:r>
    </w:p>
    <w:p w14:paraId="096C5814" w14:textId="5068E026" w:rsidR="00F50F18" w:rsidRDefault="00F50F18" w:rsidP="00896F4C">
      <w:pPr>
        <w:pStyle w:val="Ttulo2"/>
      </w:pPr>
      <w:bookmarkStart w:id="20" w:name="_Toc42849955"/>
      <w:r>
        <w:t>¿Que es NginX?</w:t>
      </w:r>
      <w:bookmarkEnd w:id="20"/>
    </w:p>
    <w:p w14:paraId="14C09CF3" w14:textId="77777777" w:rsidR="00F50F18" w:rsidRPr="00791E61" w:rsidRDefault="00F50F18" w:rsidP="00F50F18">
      <w:pPr>
        <w:rPr>
          <w:rFonts w:ascii="Arial" w:hAnsi="Arial" w:cs="Arial"/>
          <w:sz w:val="22"/>
        </w:rPr>
      </w:pPr>
      <w:r w:rsidRPr="00791E61">
        <w:rPr>
          <w:rFonts w:ascii="Arial" w:hAnsi="Arial" w:cs="Arial"/>
          <w:sz w:val="22"/>
        </w:rPr>
        <w:t>NGINX, pronunciado en inglés como «engine-ex», es un famoso software de servidor web de código abierto. En su versión inicial, funcionaba en servidores web HTTP. Sin embargo, hoy en día también sirve como proxy inverso, balanceador de carga HTTP y proxy de correo electrónico para IMAP, POP3 y SMTP.</w:t>
      </w:r>
    </w:p>
    <w:p w14:paraId="2BC67F7B" w14:textId="235B0020" w:rsidR="00F50F18" w:rsidRPr="00791E61" w:rsidRDefault="00F50F18" w:rsidP="00F50F18">
      <w:pPr>
        <w:rPr>
          <w:rFonts w:ascii="Arial" w:hAnsi="Arial" w:cs="Arial"/>
          <w:sz w:val="22"/>
        </w:rPr>
      </w:pPr>
      <w:r w:rsidRPr="00791E61">
        <w:rPr>
          <w:rFonts w:ascii="Arial" w:hAnsi="Arial" w:cs="Arial"/>
          <w:sz w:val="22"/>
        </w:rPr>
        <w:t xml:space="preserve">NGINX fue lanzado oficialmente en octubre del 2004. El creador del software, Igor Sysoev, comenzó su proyecto en el 2002 como un intento de solucionar el problema C10k. C10k es el reto de gestionar diez mil conexiones al mismo tiempo. Hoy en día, los servidores web tienen que manejar un número aún </w:t>
      </w:r>
      <w:r w:rsidR="00896F4C" w:rsidRPr="00791E61">
        <w:rPr>
          <w:rFonts w:ascii="Arial" w:hAnsi="Arial" w:cs="Arial"/>
          <w:sz w:val="22"/>
        </w:rPr>
        <w:t>más</w:t>
      </w:r>
      <w:r w:rsidRPr="00791E61">
        <w:rPr>
          <w:rFonts w:ascii="Arial" w:hAnsi="Arial" w:cs="Arial"/>
          <w:sz w:val="22"/>
        </w:rPr>
        <w:t xml:space="preserve"> grande de conexiones. Por esa razón, NGINX ofrece una arquitectura asíncrona y controlada por eventos, característica que hace de NGINX uno de los servidores más confiables para la velocidad y la escalabilidad.</w:t>
      </w:r>
    </w:p>
    <w:p w14:paraId="60399480" w14:textId="43D97BBA" w:rsidR="00F50F18" w:rsidRPr="00791E61" w:rsidRDefault="00F50F18" w:rsidP="00F50F18">
      <w:pPr>
        <w:rPr>
          <w:rFonts w:ascii="Arial" w:hAnsi="Arial" w:cs="Arial"/>
          <w:sz w:val="22"/>
        </w:rPr>
      </w:pPr>
      <w:r w:rsidRPr="00791E61">
        <w:rPr>
          <w:rFonts w:ascii="Arial" w:hAnsi="Arial" w:cs="Arial"/>
          <w:sz w:val="22"/>
        </w:rPr>
        <w:t>Debido a su excelente capacidad para manejar muchas conexiones y a su velocidad, muchos sitios web de alto tráfico usan el servicio de NGINX. Algunos de estos gigantes del internet son Google, Netflix, Adobe, Cloudflare, WordPress.com y muchos más.</w:t>
      </w:r>
    </w:p>
    <w:p w14:paraId="626C0172" w14:textId="439AE9C0" w:rsidR="00F50F18" w:rsidRDefault="00F50F18" w:rsidP="00F50F18">
      <w:r>
        <w:rPr>
          <w:noProof/>
          <w:lang w:eastAsia="ja-JP"/>
        </w:rPr>
        <w:lastRenderedPageBreak/>
        <w:drawing>
          <wp:inline distT="0" distB="0" distL="0" distR="0" wp14:anchorId="5871217E" wp14:editId="30B5F90C">
            <wp:extent cx="5760085" cy="2880043"/>
            <wp:effectExtent l="0" t="0" r="0" b="0"/>
            <wp:docPr id="112" name="Imagen 112" descr="Qué Es NGINX y Cómo Funciona? NGINX explicado para principi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NGINX y Cómo Funciona? NGINX explicado para principiant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2906427E" w14:textId="77F9E1CB" w:rsidR="00F50F18" w:rsidRDefault="00F50F18">
      <w:pPr>
        <w:spacing w:line="276" w:lineRule="auto"/>
        <w:jc w:val="left"/>
      </w:pPr>
    </w:p>
    <w:p w14:paraId="7795A9AA" w14:textId="3C594D7F" w:rsidR="00F50F18" w:rsidRDefault="00F50F18" w:rsidP="00896F4C">
      <w:pPr>
        <w:pStyle w:val="Ttulo2"/>
      </w:pPr>
      <w:bookmarkStart w:id="21" w:name="_Toc42849956"/>
      <w:r>
        <w:t>NginX vs apache</w:t>
      </w:r>
      <w:bookmarkEnd w:id="21"/>
    </w:p>
    <w:p w14:paraId="7031AA25" w14:textId="7241977D" w:rsidR="00F50F18" w:rsidRPr="00791E61" w:rsidRDefault="00F50F18"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Nginx usa dramáticamente menos memoria que Apache, y puede manejar aproximadamente cuatro veces más solicitudes por segundo. Este aumento de rendimiento viene con un costo de disminuida flexibilidad, como por ejemplo la capacidad de anular las configuraciones de acceso del sistema por archivo (Apache logra esto con un archivo </w:t>
      </w:r>
      <w:hyperlink r:id="rId109" w:tooltip=".htaccess" w:history="1">
        <w:r w:rsidRPr="00791E61">
          <w:rPr>
            <w:rStyle w:val="Hipervnculo"/>
            <w:rFonts w:ascii="Arial" w:hAnsi="Arial" w:cs="Arial"/>
            <w:color w:val="0B0080"/>
            <w:sz w:val="22"/>
            <w:shd w:val="clear" w:color="auto" w:fill="FFFFFF"/>
          </w:rPr>
          <w:t>.htaccess</w:t>
        </w:r>
      </w:hyperlink>
      <w:r w:rsidRPr="00791E61">
        <w:rPr>
          <w:rFonts w:ascii="Arial" w:hAnsi="Arial" w:cs="Arial"/>
          <w:color w:val="202122"/>
          <w:sz w:val="22"/>
          <w:shd w:val="clear" w:color="auto" w:fill="FFFFFF"/>
        </w:rPr>
        <w:t>, mientras que Nginx no tiene desarrollada tal funcionalidad).</w:t>
      </w:r>
    </w:p>
    <w:p w14:paraId="595D99D5" w14:textId="0E7E4030" w:rsidR="00F50F18" w:rsidRDefault="00F50F18" w:rsidP="00896F4C">
      <w:pPr>
        <w:pStyle w:val="Ttulo1"/>
        <w:rPr>
          <w:shd w:val="clear" w:color="auto" w:fill="FFFFFF"/>
        </w:rPr>
      </w:pPr>
      <w:bookmarkStart w:id="22" w:name="_Toc42849957"/>
      <w:r>
        <w:rPr>
          <w:shd w:val="clear" w:color="auto" w:fill="FFFFFF"/>
        </w:rPr>
        <w:t>Incluir NginX con docker:</w:t>
      </w:r>
      <w:bookmarkEnd w:id="22"/>
    </w:p>
    <w:p w14:paraId="76E3714B" w14:textId="5F6F3148" w:rsidR="00F50F18" w:rsidRPr="00791E61" w:rsidRDefault="00F50F18"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Ahora vamos a introducir nginx en nuestra maquina que presta servicios con contenedores, la pagina que usaremos para mostrar estará hecha con boostrap 4.5, lo que quiere decir que queremos una instalación limpia de nginX con la carpeta necesaria para subir el “index.html”.</w:t>
      </w:r>
    </w:p>
    <w:p w14:paraId="7D3B1A5C" w14:textId="38F069D8" w:rsidR="00F50F18" w:rsidRPr="00791E61" w:rsidRDefault="00A70453"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Siendo</w:t>
      </w:r>
      <w:r w:rsidR="00896F4C" w:rsidRPr="00791E61">
        <w:rPr>
          <w:rFonts w:ascii="Arial" w:hAnsi="Arial" w:cs="Arial"/>
          <w:color w:val="202122"/>
          <w:sz w:val="22"/>
          <w:shd w:val="clear" w:color="auto" w:fill="FFFFFF"/>
        </w:rPr>
        <w:t xml:space="preserve"> administradores</w:t>
      </w:r>
      <w:r w:rsidRPr="00791E61">
        <w:rPr>
          <w:rFonts w:ascii="Arial" w:hAnsi="Arial" w:cs="Arial"/>
          <w:color w:val="202122"/>
          <w:sz w:val="22"/>
          <w:shd w:val="clear" w:color="auto" w:fill="FFFFFF"/>
        </w:rPr>
        <w:t xml:space="preserve"> introduciremos el comando para instalar el contendor con las características que buscamos.</w:t>
      </w:r>
    </w:p>
    <w:p w14:paraId="183DE693" w14:textId="12BBFA6D" w:rsidR="00A70453" w:rsidRPr="00791E61" w:rsidRDefault="002C3DBE" w:rsidP="00F50F18">
      <w:pPr>
        <w:rPr>
          <w:rFonts w:ascii="Arial" w:hAnsi="Arial" w:cs="Arial"/>
          <w:i/>
          <w:color w:val="202122"/>
          <w:sz w:val="22"/>
          <w:shd w:val="clear" w:color="auto" w:fill="FFFFFF"/>
          <w:lang w:val="en-US"/>
        </w:rPr>
      </w:pPr>
      <w:r w:rsidRPr="00791E61">
        <w:rPr>
          <w:rFonts w:ascii="Arial" w:hAnsi="Arial" w:cs="Arial"/>
          <w:sz w:val="22"/>
        </w:rPr>
        <w:pict w14:anchorId="44B945EA">
          <v:shape id="_x0000_i1025" type="#_x0000_t75" style="width:516pt;height:34.5pt;mso-position-horizontal-relative:text;mso-position-vertical-relative:text;mso-width-relative:page;mso-height-relative:page">
            <v:imagedata r:id="rId110" o:title="Captura"/>
          </v:shape>
        </w:pict>
      </w:r>
      <w:r w:rsidR="00A70453" w:rsidRPr="00791E61">
        <w:rPr>
          <w:rFonts w:ascii="Arial" w:hAnsi="Arial" w:cs="Arial"/>
          <w:i/>
          <w:color w:val="202122"/>
          <w:sz w:val="22"/>
          <w:shd w:val="clear" w:color="auto" w:fill="FFFFFF"/>
          <w:lang w:val="en-US"/>
        </w:rPr>
        <w:t>Sudo docker run –restar always –name proyectonginx –d –p 80:80 –v $HOME/docker/nginx:/usr/share/nginx/html:ro nginx</w:t>
      </w:r>
    </w:p>
    <w:p w14:paraId="594F31BD" w14:textId="77777777" w:rsidR="00896F4C" w:rsidRPr="00791E61" w:rsidRDefault="00896F4C" w:rsidP="00F50F18">
      <w:pPr>
        <w:rPr>
          <w:rFonts w:ascii="Arial" w:hAnsi="Arial" w:cs="Arial"/>
          <w:i/>
          <w:color w:val="202122"/>
          <w:sz w:val="22"/>
          <w:shd w:val="clear" w:color="auto" w:fill="FFFFFF"/>
          <w:lang w:val="en-US"/>
        </w:rPr>
      </w:pPr>
    </w:p>
    <w:p w14:paraId="65544DB1" w14:textId="77777777" w:rsidR="00896F4C" w:rsidRPr="00791E61" w:rsidRDefault="00896F4C" w:rsidP="00896F4C">
      <w:pPr>
        <w:spacing w:line="276" w:lineRule="auto"/>
        <w:jc w:val="left"/>
        <w:rPr>
          <w:rFonts w:ascii="Arial" w:hAnsi="Arial" w:cs="Arial"/>
          <w:color w:val="202122"/>
          <w:sz w:val="22"/>
          <w:shd w:val="clear" w:color="auto" w:fill="FFFFFF"/>
        </w:rPr>
      </w:pPr>
      <w:r w:rsidRPr="00791E61">
        <w:rPr>
          <w:rFonts w:ascii="Arial" w:hAnsi="Arial" w:cs="Arial"/>
          <w:color w:val="202122"/>
          <w:sz w:val="22"/>
          <w:shd w:val="clear" w:color="auto" w:fill="FFFFFF"/>
        </w:rPr>
        <w:lastRenderedPageBreak/>
        <w:t>¿Cómo sacaríamos el fichero de configuración de ngnix?</w:t>
      </w:r>
    </w:p>
    <w:p w14:paraId="6E357862" w14:textId="77777777" w:rsidR="00896F4C" w:rsidRPr="00791E61" w:rsidRDefault="00896F4C" w:rsidP="00896F4C">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i/>
          <w:sz w:val="22"/>
          <w:lang w:eastAsia="ja-JP"/>
        </w:rPr>
      </w:pPr>
      <w:r w:rsidRPr="00791E61">
        <w:rPr>
          <w:rFonts w:ascii="Arial" w:eastAsia="Times New Roman" w:hAnsi="Arial" w:cs="Arial"/>
          <w:i/>
          <w:sz w:val="22"/>
          <w:bdr w:val="none" w:sz="0" w:space="0" w:color="auto" w:frame="1"/>
          <w:lang w:eastAsia="ja-JP"/>
        </w:rPr>
        <w:t>/host/path/nginx.conf:/etc/nginx/nginx.conf:ro</w:t>
      </w:r>
    </w:p>
    <w:p w14:paraId="062C1CAA" w14:textId="77777777" w:rsidR="00896F4C" w:rsidRPr="00791E61" w:rsidRDefault="00896F4C" w:rsidP="00F50F18">
      <w:pPr>
        <w:rPr>
          <w:rFonts w:ascii="Arial" w:hAnsi="Arial" w:cs="Arial"/>
          <w:color w:val="202122"/>
          <w:sz w:val="22"/>
          <w:shd w:val="clear" w:color="auto" w:fill="FFFFFF"/>
          <w:lang w:val="en-US"/>
        </w:rPr>
      </w:pPr>
    </w:p>
    <w:p w14:paraId="05F49820" w14:textId="40ABD46D" w:rsidR="00A70453" w:rsidRPr="00791E61" w:rsidRDefault="00A70453"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Entre las propied</w:t>
      </w:r>
      <w:r w:rsidR="00896F4C" w:rsidRPr="00791E61">
        <w:rPr>
          <w:rFonts w:ascii="Arial" w:hAnsi="Arial" w:cs="Arial"/>
          <w:color w:val="202122"/>
          <w:sz w:val="22"/>
          <w:shd w:val="clear" w:color="auto" w:fill="FFFFFF"/>
        </w:rPr>
        <w:t>ade</w:t>
      </w:r>
      <w:r w:rsidRPr="00791E61">
        <w:rPr>
          <w:rFonts w:ascii="Arial" w:hAnsi="Arial" w:cs="Arial"/>
          <w:color w:val="202122"/>
          <w:sz w:val="22"/>
          <w:shd w:val="clear" w:color="auto" w:fill="FFFFFF"/>
        </w:rPr>
        <w:t xml:space="preserve">s del </w:t>
      </w:r>
      <w:r w:rsidR="00896F4C" w:rsidRPr="00791E61">
        <w:rPr>
          <w:rFonts w:ascii="Arial" w:hAnsi="Arial" w:cs="Arial"/>
          <w:color w:val="202122"/>
          <w:sz w:val="22"/>
          <w:shd w:val="clear" w:color="auto" w:fill="FFFFFF"/>
        </w:rPr>
        <w:t>comando</w:t>
      </w:r>
      <w:r w:rsidRPr="00791E61">
        <w:rPr>
          <w:rFonts w:ascii="Arial" w:hAnsi="Arial" w:cs="Arial"/>
          <w:color w:val="202122"/>
          <w:sz w:val="22"/>
          <w:shd w:val="clear" w:color="auto" w:fill="FFFFFF"/>
        </w:rPr>
        <w:t xml:space="preserve"> con “-restar always” hacemos que el docker arranque siempre cuando la maquina se encienda, -p elegimos los puertos que usara en este caso el “80” y con –V seleccionamos donde </w:t>
      </w:r>
      <w:r w:rsidR="00896F4C" w:rsidRPr="00791E61">
        <w:rPr>
          <w:rFonts w:ascii="Arial" w:hAnsi="Arial" w:cs="Arial"/>
          <w:color w:val="202122"/>
          <w:sz w:val="22"/>
          <w:shd w:val="clear" w:color="auto" w:fill="FFFFFF"/>
        </w:rPr>
        <w:t>estará</w:t>
      </w:r>
      <w:r w:rsidRPr="00791E61">
        <w:rPr>
          <w:rFonts w:ascii="Arial" w:hAnsi="Arial" w:cs="Arial"/>
          <w:color w:val="202122"/>
          <w:sz w:val="22"/>
          <w:shd w:val="clear" w:color="auto" w:fill="FFFFFF"/>
        </w:rPr>
        <w:t xml:space="preserve"> la carpeta que </w:t>
      </w:r>
      <w:r w:rsidR="00896F4C" w:rsidRPr="00791E61">
        <w:rPr>
          <w:rFonts w:ascii="Arial" w:hAnsi="Arial" w:cs="Arial"/>
          <w:color w:val="202122"/>
          <w:sz w:val="22"/>
          <w:shd w:val="clear" w:color="auto" w:fill="FFFFFF"/>
        </w:rPr>
        <w:t>hará</w:t>
      </w:r>
      <w:r w:rsidRPr="00791E61">
        <w:rPr>
          <w:rFonts w:ascii="Arial" w:hAnsi="Arial" w:cs="Arial"/>
          <w:color w:val="202122"/>
          <w:sz w:val="22"/>
          <w:shd w:val="clear" w:color="auto" w:fill="FFFFFF"/>
        </w:rPr>
        <w:t xml:space="preserve"> referencia a la carpeta donde se encuentra por lo general el fichero index en nginx.</w:t>
      </w:r>
    </w:p>
    <w:p w14:paraId="055F4A87" w14:textId="464E12A9" w:rsidR="00A70453" w:rsidRPr="00791E61" w:rsidRDefault="00A70453"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 xml:space="preserve">Con el comando </w:t>
      </w:r>
      <w:r w:rsidRPr="00791E61">
        <w:rPr>
          <w:rFonts w:ascii="Arial" w:hAnsi="Arial" w:cs="Arial"/>
          <w:i/>
          <w:color w:val="202122"/>
          <w:sz w:val="22"/>
          <w:shd w:val="clear" w:color="auto" w:fill="FFFFFF"/>
        </w:rPr>
        <w:t>docker ps –a |grep ningx</w:t>
      </w:r>
    </w:p>
    <w:p w14:paraId="00187BB2" w14:textId="5344939A" w:rsidR="00A70453" w:rsidRPr="00791E61" w:rsidRDefault="00A70453"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Podremos observar su estado en este caso esta “UP”</w:t>
      </w:r>
    </w:p>
    <w:p w14:paraId="3FBF760A" w14:textId="094414EA" w:rsidR="00A70453" w:rsidRPr="00791E61" w:rsidRDefault="002C3DBE"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pict w14:anchorId="39B4708B">
          <v:shape id="_x0000_i1026" type="#_x0000_t75" style="width:453pt;height:20.25pt">
            <v:imagedata r:id="rId111" o:title="estado"/>
          </v:shape>
        </w:pict>
      </w:r>
    </w:p>
    <w:p w14:paraId="25846BAB" w14:textId="77777777" w:rsidR="00896F4C" w:rsidRPr="00791E61" w:rsidRDefault="00896F4C">
      <w:pPr>
        <w:spacing w:line="276" w:lineRule="auto"/>
        <w:jc w:val="left"/>
        <w:rPr>
          <w:rFonts w:ascii="Arial" w:hAnsi="Arial" w:cs="Arial"/>
          <w:color w:val="202122"/>
          <w:sz w:val="22"/>
          <w:shd w:val="clear" w:color="auto" w:fill="FFFFFF"/>
        </w:rPr>
      </w:pPr>
      <w:r w:rsidRPr="00791E61">
        <w:rPr>
          <w:rFonts w:ascii="Arial" w:hAnsi="Arial" w:cs="Arial"/>
          <w:color w:val="202122"/>
          <w:sz w:val="22"/>
          <w:shd w:val="clear" w:color="auto" w:fill="FFFFFF"/>
        </w:rPr>
        <w:br w:type="page"/>
      </w:r>
    </w:p>
    <w:p w14:paraId="08DF6319" w14:textId="492B846F" w:rsidR="00A70453" w:rsidRPr="00791E61" w:rsidRDefault="00A70453"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lastRenderedPageBreak/>
        <w:t>Se puede para con el comando stop:</w:t>
      </w:r>
    </w:p>
    <w:p w14:paraId="01661547" w14:textId="0F3D9937" w:rsidR="00A70453" w:rsidRPr="00791E61" w:rsidRDefault="002C3DBE"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pict w14:anchorId="42F7EAE5">
          <v:shape id="_x0000_i1027" type="#_x0000_t75" style="width:452.25pt;height:189.75pt">
            <v:imagedata r:id="rId112" o:title="fallo"/>
          </v:shape>
        </w:pict>
      </w:r>
    </w:p>
    <w:p w14:paraId="53CC52B3" w14:textId="6B665B6A" w:rsidR="00A70453" w:rsidRPr="00791E61" w:rsidRDefault="00A70453"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Y volverlo a lanzar con el comando start:</w:t>
      </w:r>
    </w:p>
    <w:p w14:paraId="14B7D4AB" w14:textId="4A40E54E" w:rsidR="00A70453" w:rsidRPr="00791E61" w:rsidRDefault="002C3DBE"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pict w14:anchorId="5411B351">
          <v:shape id="_x0000_i1028" type="#_x0000_t75" style="width:452.25pt;height:157.5pt">
            <v:imagedata r:id="rId113" o:title="restart"/>
          </v:shape>
        </w:pict>
      </w:r>
    </w:p>
    <w:p w14:paraId="49EAF580" w14:textId="4A86CCC5" w:rsidR="0004133D" w:rsidRPr="00791E61" w:rsidRDefault="0004133D">
      <w:pPr>
        <w:spacing w:line="276" w:lineRule="auto"/>
        <w:jc w:val="left"/>
        <w:rPr>
          <w:rFonts w:ascii="Arial" w:hAnsi="Arial" w:cs="Arial"/>
          <w:color w:val="202122"/>
          <w:sz w:val="22"/>
          <w:shd w:val="clear" w:color="auto" w:fill="FFFFFF"/>
        </w:rPr>
      </w:pPr>
      <w:r w:rsidRPr="00791E61">
        <w:rPr>
          <w:rFonts w:ascii="Arial" w:hAnsi="Arial" w:cs="Arial"/>
          <w:color w:val="202122"/>
          <w:sz w:val="22"/>
          <w:shd w:val="clear" w:color="auto" w:fill="FFFFFF"/>
        </w:rPr>
        <w:br w:type="page"/>
      </w:r>
    </w:p>
    <w:p w14:paraId="306A8140" w14:textId="77777777" w:rsidR="00896F4C" w:rsidRDefault="00896F4C" w:rsidP="00F50F18">
      <w:pPr>
        <w:rPr>
          <w:rFonts w:ascii="Arial" w:hAnsi="Arial" w:cs="Arial"/>
          <w:color w:val="202122"/>
          <w:sz w:val="21"/>
          <w:szCs w:val="21"/>
          <w:shd w:val="clear" w:color="auto" w:fill="FFFFFF"/>
        </w:rPr>
      </w:pPr>
    </w:p>
    <w:p w14:paraId="55D91314" w14:textId="77777777" w:rsidR="00896F4C" w:rsidRDefault="00896F4C" w:rsidP="00F50F18">
      <w:pPr>
        <w:rPr>
          <w:rFonts w:ascii="Arial" w:hAnsi="Arial" w:cs="Arial"/>
          <w:color w:val="202122"/>
          <w:sz w:val="21"/>
          <w:szCs w:val="21"/>
          <w:shd w:val="clear" w:color="auto" w:fill="FFFFFF"/>
        </w:rPr>
      </w:pPr>
    </w:p>
    <w:p w14:paraId="36A9B3D5" w14:textId="2099579C" w:rsidR="00A70453" w:rsidRDefault="00A70453" w:rsidP="00896F4C">
      <w:pPr>
        <w:pStyle w:val="Ttulo2"/>
        <w:rPr>
          <w:shd w:val="clear" w:color="auto" w:fill="FFFFFF"/>
        </w:rPr>
      </w:pPr>
      <w:bookmarkStart w:id="23" w:name="_Toc42849958"/>
      <w:r>
        <w:rPr>
          <w:shd w:val="clear" w:color="auto" w:fill="FFFFFF"/>
        </w:rPr>
        <w:t>Bootstrap:</w:t>
      </w:r>
      <w:bookmarkEnd w:id="23"/>
    </w:p>
    <w:p w14:paraId="35C2C747" w14:textId="30FCB4B1" w:rsidR="00A70453" w:rsidRPr="00791E61" w:rsidRDefault="00A70453"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Nos dirigimos al a carpeta que creamos en el comando de instalación del contenedor de nginx:</w:t>
      </w:r>
    </w:p>
    <w:p w14:paraId="5DAC2B0F" w14:textId="2ADF5096" w:rsidR="00A70453" w:rsidRPr="00791E61" w:rsidRDefault="00A70453" w:rsidP="00F50F18">
      <w:pPr>
        <w:rPr>
          <w:rFonts w:ascii="Arial" w:hAnsi="Arial" w:cs="Arial"/>
          <w:color w:val="202122"/>
          <w:sz w:val="22"/>
          <w:shd w:val="clear" w:color="auto" w:fill="FFFFFF"/>
          <w:lang w:val="en-US"/>
        </w:rPr>
      </w:pPr>
      <w:r w:rsidRPr="00791E61">
        <w:rPr>
          <w:rFonts w:ascii="Arial" w:hAnsi="Arial" w:cs="Arial"/>
          <w:color w:val="202122"/>
          <w:sz w:val="22"/>
          <w:shd w:val="clear" w:color="auto" w:fill="FFFFFF"/>
          <w:lang w:val="en-US"/>
        </w:rPr>
        <w:t>$HOME/docker/nginx/</w:t>
      </w:r>
    </w:p>
    <w:p w14:paraId="306AD11C" w14:textId="0CE4E529" w:rsidR="00896F4C" w:rsidRPr="00791E61" w:rsidRDefault="00896F4C" w:rsidP="00F50F18">
      <w:pPr>
        <w:rPr>
          <w:rFonts w:ascii="Arial" w:hAnsi="Arial" w:cs="Arial"/>
          <w:color w:val="202122"/>
          <w:sz w:val="22"/>
          <w:shd w:val="clear" w:color="auto" w:fill="FFFFFF"/>
          <w:lang w:val="en-US"/>
        </w:rPr>
      </w:pPr>
      <w:r w:rsidRPr="00791E61">
        <w:rPr>
          <w:noProof/>
          <w:sz w:val="22"/>
        </w:rPr>
        <w:drawing>
          <wp:inline distT="0" distB="0" distL="0" distR="0" wp14:anchorId="4437FC08" wp14:editId="32CCAA34">
            <wp:extent cx="4876800" cy="419100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76800" cy="4191000"/>
                    </a:xfrm>
                    <a:prstGeom prst="rect">
                      <a:avLst/>
                    </a:prstGeom>
                  </pic:spPr>
                </pic:pic>
              </a:graphicData>
            </a:graphic>
          </wp:inline>
        </w:drawing>
      </w:r>
    </w:p>
    <w:p w14:paraId="67650E37" w14:textId="0AFC7E6D" w:rsidR="00A70453" w:rsidRPr="00791E61" w:rsidRDefault="00A70453"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Introducimos el fichero index y la carpeta de css e imágenes.</w:t>
      </w:r>
    </w:p>
    <w:p w14:paraId="138AD66B" w14:textId="016B2E1E" w:rsidR="00A70453" w:rsidRPr="00791E61" w:rsidRDefault="00A70453"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 xml:space="preserve">A diferencia de </w:t>
      </w:r>
      <w:r w:rsidR="0046181A" w:rsidRPr="00791E61">
        <w:rPr>
          <w:rFonts w:ascii="Arial" w:hAnsi="Arial" w:cs="Arial"/>
          <w:color w:val="202122"/>
          <w:sz w:val="22"/>
          <w:shd w:val="clear" w:color="auto" w:fill="FFFFFF"/>
        </w:rPr>
        <w:t>cómo</w:t>
      </w:r>
      <w:r w:rsidRPr="00791E61">
        <w:rPr>
          <w:rFonts w:ascii="Arial" w:hAnsi="Arial" w:cs="Arial"/>
          <w:color w:val="202122"/>
          <w:sz w:val="22"/>
          <w:shd w:val="clear" w:color="auto" w:fill="FFFFFF"/>
        </w:rPr>
        <w:t xml:space="preserve"> se </w:t>
      </w:r>
      <w:r w:rsidR="0046181A" w:rsidRPr="00791E61">
        <w:rPr>
          <w:rFonts w:ascii="Arial" w:hAnsi="Arial" w:cs="Arial"/>
          <w:color w:val="202122"/>
          <w:sz w:val="22"/>
          <w:shd w:val="clear" w:color="auto" w:fill="FFFFFF"/>
        </w:rPr>
        <w:t>usó</w:t>
      </w:r>
      <w:r w:rsidRPr="00791E61">
        <w:rPr>
          <w:rFonts w:ascii="Arial" w:hAnsi="Arial" w:cs="Arial"/>
          <w:color w:val="202122"/>
          <w:sz w:val="22"/>
          <w:shd w:val="clear" w:color="auto" w:fill="FFFFFF"/>
        </w:rPr>
        <w:t xml:space="preserve"> en clase, no descargaremos los</w:t>
      </w:r>
      <w:r w:rsidR="0046181A" w:rsidRPr="00791E61">
        <w:rPr>
          <w:rFonts w:ascii="Arial" w:hAnsi="Arial" w:cs="Arial"/>
          <w:color w:val="202122"/>
          <w:sz w:val="22"/>
          <w:shd w:val="clear" w:color="auto" w:fill="FFFFFF"/>
        </w:rPr>
        <w:t xml:space="preserve"> ficheros de boos</w:t>
      </w:r>
      <w:r w:rsidRPr="00791E61">
        <w:rPr>
          <w:rFonts w:ascii="Arial" w:hAnsi="Arial" w:cs="Arial"/>
          <w:color w:val="202122"/>
          <w:sz w:val="22"/>
          <w:shd w:val="clear" w:color="auto" w:fill="FFFFFF"/>
        </w:rPr>
        <w:t>trap si no que los cargaremos directamente desde internet con lo cual no es necesario descargarlos y cargarlos en la carpeta.</w:t>
      </w:r>
    </w:p>
    <w:p w14:paraId="529BA059" w14:textId="2A977D01" w:rsidR="00896F4C" w:rsidRPr="00791E61" w:rsidRDefault="002C3DBE" w:rsidP="0004133D">
      <w:pPr>
        <w:rPr>
          <w:rFonts w:ascii="Arial" w:hAnsi="Arial" w:cs="Arial"/>
          <w:color w:val="202122"/>
          <w:sz w:val="22"/>
          <w:shd w:val="clear" w:color="auto" w:fill="FFFFFF"/>
        </w:rPr>
      </w:pPr>
      <w:r w:rsidRPr="00791E61">
        <w:rPr>
          <w:rFonts w:ascii="Arial" w:hAnsi="Arial" w:cs="Arial"/>
          <w:color w:val="202122"/>
          <w:sz w:val="22"/>
          <w:shd w:val="clear" w:color="auto" w:fill="FFFFFF"/>
        </w:rPr>
        <w:lastRenderedPageBreak/>
        <w:pict w14:anchorId="53AED6E9">
          <v:shape id="_x0000_i1029" type="#_x0000_t75" style="width:454.5pt;height:192pt">
            <v:imagedata r:id="rId115" o:title="html1"/>
          </v:shape>
        </w:pict>
      </w:r>
    </w:p>
    <w:p w14:paraId="428E87B7" w14:textId="7A195357" w:rsidR="0046181A" w:rsidRPr="00791E61" w:rsidRDefault="0046181A"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Cargamos las librerías de ficheros css y JavaScript desde internet con estas líneas en la cabecera del fichero index.</w:t>
      </w:r>
    </w:p>
    <w:p w14:paraId="64CE3B88" w14:textId="10A35474" w:rsidR="00896F4C" w:rsidRPr="00791E61" w:rsidRDefault="0046181A"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Una vez hecho esto nos guiaremos con las guías de boostrap para crear una página acorde a nuestro gusto</w:t>
      </w:r>
      <w:r w:rsidR="00896F4C" w:rsidRPr="00791E61">
        <w:rPr>
          <w:rFonts w:ascii="Arial" w:hAnsi="Arial" w:cs="Arial"/>
          <w:color w:val="202122"/>
          <w:sz w:val="22"/>
          <w:shd w:val="clear" w:color="auto" w:fill="FFFFFF"/>
        </w:rPr>
        <w:t xml:space="preserve"> desde 0 sin necesidad de tener que almacenar ficheros extra y con las propiedades de las clases de boostrap no te tienes que preocupar del tamaño de la página ya que se ajustara automáticamente según la resolución del navegador (se ira auto-ajustando como pueda).</w:t>
      </w:r>
    </w:p>
    <w:p w14:paraId="64EB90E3" w14:textId="77777777" w:rsidR="0004133D" w:rsidRPr="00791E61" w:rsidRDefault="0004133D" w:rsidP="00F50F18">
      <w:pPr>
        <w:rPr>
          <w:rFonts w:ascii="Arial" w:hAnsi="Arial" w:cs="Arial"/>
          <w:color w:val="202122"/>
          <w:sz w:val="22"/>
          <w:shd w:val="clear" w:color="auto" w:fill="FFFFFF"/>
        </w:rPr>
      </w:pPr>
    </w:p>
    <w:p w14:paraId="6A6D468B" w14:textId="12717683" w:rsidR="00896F4C" w:rsidRPr="00791E61" w:rsidRDefault="00896F4C"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Ejemplo de la barra de navegación:</w:t>
      </w:r>
    </w:p>
    <w:p w14:paraId="25DC322B" w14:textId="77777777" w:rsidR="00896F4C" w:rsidRPr="00791E61" w:rsidRDefault="00896F4C" w:rsidP="00F50F18">
      <w:pPr>
        <w:rPr>
          <w:rFonts w:ascii="Arial" w:hAnsi="Arial" w:cs="Arial"/>
          <w:color w:val="202122"/>
          <w:sz w:val="22"/>
          <w:shd w:val="clear" w:color="auto" w:fill="FFFFFF"/>
        </w:rPr>
      </w:pPr>
    </w:p>
    <w:p w14:paraId="389F2292" w14:textId="799FA74A" w:rsidR="00896F4C" w:rsidRPr="00791E61" w:rsidRDefault="002C3DBE"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pict w14:anchorId="683AE8DC">
          <v:shape id="_x0000_i1030" type="#_x0000_t75" style="width:474.75pt;height:222pt">
            <v:imagedata r:id="rId116" o:title="html2"/>
          </v:shape>
        </w:pict>
      </w:r>
    </w:p>
    <w:p w14:paraId="15D9F139" w14:textId="77777777" w:rsidR="0046181A" w:rsidRPr="00791E61" w:rsidRDefault="0046181A">
      <w:pPr>
        <w:spacing w:line="276" w:lineRule="auto"/>
        <w:jc w:val="left"/>
        <w:rPr>
          <w:rFonts w:ascii="Arial" w:hAnsi="Arial" w:cs="Arial"/>
          <w:color w:val="202122"/>
          <w:sz w:val="22"/>
          <w:shd w:val="clear" w:color="auto" w:fill="FFFFFF"/>
        </w:rPr>
      </w:pPr>
      <w:r w:rsidRPr="00791E61">
        <w:rPr>
          <w:rFonts w:ascii="Arial" w:hAnsi="Arial" w:cs="Arial"/>
          <w:color w:val="202122"/>
          <w:sz w:val="22"/>
          <w:shd w:val="clear" w:color="auto" w:fill="FFFFFF"/>
        </w:rPr>
        <w:br w:type="page"/>
      </w:r>
    </w:p>
    <w:p w14:paraId="50F03E27" w14:textId="48681726" w:rsidR="0046181A" w:rsidRPr="00791E61" w:rsidRDefault="0046181A" w:rsidP="00F50F18">
      <w:pPr>
        <w:rPr>
          <w:rFonts w:ascii="Arial" w:hAnsi="Arial" w:cs="Arial"/>
          <w:color w:val="202122"/>
          <w:sz w:val="22"/>
          <w:shd w:val="clear" w:color="auto" w:fill="FFFFFF"/>
        </w:rPr>
      </w:pPr>
      <w:r w:rsidRPr="00791E61">
        <w:rPr>
          <w:rFonts w:ascii="Arial" w:hAnsi="Arial" w:cs="Arial"/>
          <w:noProof/>
          <w:color w:val="202122"/>
          <w:sz w:val="22"/>
          <w:shd w:val="clear" w:color="auto" w:fill="FFFFFF"/>
          <w:lang w:eastAsia="ja-JP"/>
        </w:rPr>
        <w:lastRenderedPageBreak/>
        <w:drawing>
          <wp:inline distT="0" distB="0" distL="0" distR="0" wp14:anchorId="5C4CEFEF" wp14:editId="18F3A047">
            <wp:extent cx="5755840" cy="3140766"/>
            <wp:effectExtent l="0" t="0" r="0" b="2540"/>
            <wp:docPr id="195" name="Imagen 195" descr="C:\Users\BriadeoS\AppData\Local\Microsoft\Windows\INetCache\Content.Word\responsi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iadeoS\AppData\Local\Microsoft\Windows\INetCache\Content.Word\responsive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6479" cy="3141115"/>
                    </a:xfrm>
                    <a:prstGeom prst="rect">
                      <a:avLst/>
                    </a:prstGeom>
                    <a:noFill/>
                    <a:ln>
                      <a:noFill/>
                    </a:ln>
                  </pic:spPr>
                </pic:pic>
              </a:graphicData>
            </a:graphic>
          </wp:inline>
        </w:drawing>
      </w:r>
    </w:p>
    <w:p w14:paraId="55587B8A" w14:textId="3CD686CA" w:rsidR="0046181A" w:rsidRPr="00791E61" w:rsidRDefault="0046181A" w:rsidP="00896F4C">
      <w:pPr>
        <w:jc w:val="center"/>
        <w:rPr>
          <w:rFonts w:ascii="Arial" w:hAnsi="Arial" w:cs="Arial"/>
          <w:b/>
          <w:color w:val="202122"/>
          <w:sz w:val="22"/>
          <w:shd w:val="clear" w:color="auto" w:fill="FFFFFF"/>
        </w:rPr>
      </w:pPr>
      <w:r w:rsidRPr="00791E61">
        <w:rPr>
          <w:rFonts w:ascii="Arial" w:hAnsi="Arial" w:cs="Arial"/>
          <w:b/>
          <w:color w:val="202122"/>
          <w:sz w:val="22"/>
          <w:shd w:val="clear" w:color="auto" w:fill="FFFFFF"/>
        </w:rPr>
        <w:t>Comparativa de la página en distintos tamaños.</w:t>
      </w:r>
    </w:p>
    <w:p w14:paraId="32D19CBB" w14:textId="4283C668" w:rsidR="0046181A" w:rsidRPr="00791E61" w:rsidRDefault="002C3DBE"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pict w14:anchorId="049D1029">
          <v:shape id="_x0000_i1031" type="#_x0000_t75" style="width:452.25pt;height:254.25pt">
            <v:imagedata r:id="rId118" o:title="responsive"/>
          </v:shape>
        </w:pict>
      </w:r>
    </w:p>
    <w:p w14:paraId="43EB9C82" w14:textId="7A6AD38A" w:rsidR="00896F4C" w:rsidRPr="00791E61" w:rsidRDefault="00896F4C">
      <w:pPr>
        <w:spacing w:line="276" w:lineRule="auto"/>
        <w:jc w:val="left"/>
        <w:rPr>
          <w:rFonts w:ascii="Arial" w:hAnsi="Arial" w:cs="Arial"/>
          <w:color w:val="202122"/>
          <w:sz w:val="22"/>
          <w:shd w:val="clear" w:color="auto" w:fill="FFFFFF"/>
        </w:rPr>
      </w:pPr>
      <w:r w:rsidRPr="00791E61">
        <w:rPr>
          <w:rFonts w:ascii="Arial" w:hAnsi="Arial" w:cs="Arial"/>
          <w:color w:val="202122"/>
          <w:sz w:val="22"/>
          <w:shd w:val="clear" w:color="auto" w:fill="FFFFFF"/>
        </w:rPr>
        <w:br w:type="page"/>
      </w:r>
    </w:p>
    <w:p w14:paraId="6F4260B9" w14:textId="77777777" w:rsidR="0046181A" w:rsidRDefault="0046181A">
      <w:pPr>
        <w:spacing w:line="276" w:lineRule="auto"/>
        <w:jc w:val="left"/>
        <w:rPr>
          <w:rFonts w:ascii="Arial" w:hAnsi="Arial" w:cs="Arial"/>
          <w:color w:val="202122"/>
          <w:sz w:val="21"/>
          <w:szCs w:val="21"/>
          <w:shd w:val="clear" w:color="auto" w:fill="FFFFFF"/>
        </w:rPr>
      </w:pPr>
    </w:p>
    <w:p w14:paraId="7DFC294B" w14:textId="35898690" w:rsidR="0046181A" w:rsidRDefault="0046181A" w:rsidP="00896F4C">
      <w:pPr>
        <w:pStyle w:val="Ttulo2"/>
        <w:rPr>
          <w:shd w:val="clear" w:color="auto" w:fill="FFFFFF"/>
        </w:rPr>
      </w:pPr>
      <w:bookmarkStart w:id="24" w:name="_Toc42849959"/>
      <w:r>
        <w:rPr>
          <w:shd w:val="clear" w:color="auto" w:fill="FFFFFF"/>
        </w:rPr>
        <w:t>Nnigx con base de datos:</w:t>
      </w:r>
      <w:bookmarkEnd w:id="24"/>
    </w:p>
    <w:p w14:paraId="4DC91077" w14:textId="78689D7E" w:rsidR="0046181A" w:rsidRPr="00791E61" w:rsidRDefault="0046181A"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Docker nos permite mucha flexibilidad y personalización, como por ejemplo juntar una base de datos y nginx en un contenedor de esta forma podríamos instalar joomla o wordpress de una forma muy rápida sin tener que pasar por instalar y gestionar una base de datos.</w:t>
      </w:r>
    </w:p>
    <w:p w14:paraId="3E45107A" w14:textId="1DCF7C71" w:rsidR="0046181A" w:rsidRPr="00791E61" w:rsidRDefault="0046181A"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Dentro del fichero de docker-compose para crear scripts de contenedores podremos incluir ambos como en este ejemplo:</w:t>
      </w:r>
    </w:p>
    <w:p w14:paraId="36275408" w14:textId="2165460E" w:rsidR="0046181A" w:rsidRPr="00791E61" w:rsidRDefault="0046181A" w:rsidP="00F50F18">
      <w:pPr>
        <w:rPr>
          <w:rFonts w:ascii="Arial" w:hAnsi="Arial" w:cs="Arial"/>
          <w:color w:val="202122"/>
          <w:sz w:val="22"/>
          <w:shd w:val="clear" w:color="auto" w:fill="FFFFFF"/>
        </w:rPr>
      </w:pPr>
      <w:r w:rsidRPr="00791E61">
        <w:rPr>
          <w:noProof/>
          <w:sz w:val="22"/>
          <w:lang w:eastAsia="ja-JP"/>
        </w:rPr>
        <w:drawing>
          <wp:inline distT="0" distB="0" distL="0" distR="0" wp14:anchorId="453D5AEE" wp14:editId="0DAA0A98">
            <wp:extent cx="4118776" cy="4343145"/>
            <wp:effectExtent l="0" t="0" r="0" b="63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20495" cy="4344958"/>
                    </a:xfrm>
                    <a:prstGeom prst="rect">
                      <a:avLst/>
                    </a:prstGeom>
                  </pic:spPr>
                </pic:pic>
              </a:graphicData>
            </a:graphic>
          </wp:inline>
        </w:drawing>
      </w:r>
    </w:p>
    <w:p w14:paraId="062C43F5" w14:textId="487BFE08" w:rsidR="0035134C" w:rsidRDefault="0035134C" w:rsidP="0035134C">
      <w:pPr>
        <w:pStyle w:val="Ttulo2"/>
        <w:rPr>
          <w:shd w:val="clear" w:color="auto" w:fill="FFFFFF"/>
        </w:rPr>
      </w:pPr>
      <w:bookmarkStart w:id="25" w:name="_Toc42849960"/>
      <w:r>
        <w:rPr>
          <w:shd w:val="clear" w:color="auto" w:fill="FFFFFF"/>
        </w:rPr>
        <w:t>Instalación de portainer (Gui para contenedores)</w:t>
      </w:r>
      <w:bookmarkEnd w:id="25"/>
    </w:p>
    <w:p w14:paraId="57CD64BA" w14:textId="7D9E1C04" w:rsidR="0035134C" w:rsidRDefault="0035134C" w:rsidP="0035134C"/>
    <w:p w14:paraId="35A5CD99" w14:textId="62FD5992" w:rsidR="0035134C" w:rsidRPr="00791E61" w:rsidRDefault="0035134C" w:rsidP="0035134C">
      <w:pPr>
        <w:rPr>
          <w:rFonts w:ascii="Arial" w:hAnsi="Arial" w:cs="Arial"/>
          <w:sz w:val="22"/>
        </w:rPr>
      </w:pPr>
      <w:r w:rsidRPr="00791E61">
        <w:rPr>
          <w:rFonts w:ascii="Arial" w:hAnsi="Arial" w:cs="Arial"/>
          <w:sz w:val="22"/>
        </w:rPr>
        <w:t>Para obtener portainer pondremos el siguiente comando</w:t>
      </w:r>
    </w:p>
    <w:p w14:paraId="242D0CAF" w14:textId="77777777" w:rsidR="0035134C" w:rsidRPr="00791E61" w:rsidRDefault="0035134C" w:rsidP="003513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b/>
          <w:bCs/>
          <w:sz w:val="22"/>
          <w:lang w:eastAsia="es-ES"/>
        </w:rPr>
      </w:pPr>
      <w:r w:rsidRPr="00791E61">
        <w:rPr>
          <w:rFonts w:ascii="Arial" w:eastAsia="Times New Roman" w:hAnsi="Arial" w:cs="Arial"/>
          <w:b/>
          <w:bCs/>
          <w:sz w:val="22"/>
          <w:lang w:eastAsia="es-ES"/>
        </w:rPr>
        <w:t>docker run -d \</w:t>
      </w:r>
    </w:p>
    <w:p w14:paraId="6F4C485F" w14:textId="77777777" w:rsidR="0035134C" w:rsidRPr="00791E61" w:rsidRDefault="0035134C" w:rsidP="003513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b/>
          <w:bCs/>
          <w:sz w:val="22"/>
          <w:lang w:eastAsia="es-ES"/>
        </w:rPr>
      </w:pPr>
      <w:r w:rsidRPr="00791E61">
        <w:rPr>
          <w:rFonts w:ascii="Arial" w:eastAsia="Times New Roman" w:hAnsi="Arial" w:cs="Arial"/>
          <w:b/>
          <w:bCs/>
          <w:sz w:val="22"/>
          <w:lang w:eastAsia="es-ES"/>
        </w:rPr>
        <w:t>--name portainer \</w:t>
      </w:r>
    </w:p>
    <w:p w14:paraId="5C816A8F" w14:textId="77777777" w:rsidR="0035134C" w:rsidRPr="00791E61" w:rsidRDefault="0035134C" w:rsidP="003513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b/>
          <w:bCs/>
          <w:sz w:val="22"/>
          <w:lang w:eastAsia="es-ES"/>
        </w:rPr>
      </w:pPr>
      <w:r w:rsidRPr="00791E61">
        <w:rPr>
          <w:rFonts w:ascii="Arial" w:eastAsia="Times New Roman" w:hAnsi="Arial" w:cs="Arial"/>
          <w:b/>
          <w:bCs/>
          <w:sz w:val="22"/>
          <w:lang w:eastAsia="es-ES"/>
        </w:rPr>
        <w:t>--restart=always \</w:t>
      </w:r>
    </w:p>
    <w:p w14:paraId="6BE1C823" w14:textId="77777777" w:rsidR="0035134C" w:rsidRPr="00791E61" w:rsidRDefault="0035134C" w:rsidP="003513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b/>
          <w:bCs/>
          <w:sz w:val="22"/>
          <w:lang w:eastAsia="es-ES"/>
        </w:rPr>
      </w:pPr>
      <w:r w:rsidRPr="00791E61">
        <w:rPr>
          <w:rFonts w:ascii="Arial" w:eastAsia="Times New Roman" w:hAnsi="Arial" w:cs="Arial"/>
          <w:b/>
          <w:bCs/>
          <w:sz w:val="22"/>
          <w:lang w:eastAsia="es-ES"/>
        </w:rPr>
        <w:t>-p 9000:9000 \</w:t>
      </w:r>
    </w:p>
    <w:p w14:paraId="4FC7DEE6" w14:textId="77777777" w:rsidR="0035134C" w:rsidRPr="00791E61" w:rsidRDefault="0035134C" w:rsidP="003513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b/>
          <w:bCs/>
          <w:sz w:val="22"/>
          <w:lang w:eastAsia="es-ES"/>
        </w:rPr>
      </w:pPr>
      <w:r w:rsidRPr="00791E61">
        <w:rPr>
          <w:rFonts w:ascii="Arial" w:eastAsia="Times New Roman" w:hAnsi="Arial" w:cs="Arial"/>
          <w:b/>
          <w:bCs/>
          <w:sz w:val="22"/>
          <w:lang w:eastAsia="es-ES"/>
        </w:rPr>
        <w:t>-v /var/run/docker.sock:/var/run/docker.sock \</w:t>
      </w:r>
    </w:p>
    <w:p w14:paraId="41BF04E2" w14:textId="77777777" w:rsidR="0035134C" w:rsidRPr="00791E61" w:rsidRDefault="0035134C" w:rsidP="003513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b/>
          <w:bCs/>
          <w:sz w:val="22"/>
          <w:lang w:eastAsia="es-ES"/>
        </w:rPr>
      </w:pPr>
      <w:r w:rsidRPr="00791E61">
        <w:rPr>
          <w:rFonts w:ascii="Arial" w:eastAsia="Times New Roman" w:hAnsi="Arial" w:cs="Arial"/>
          <w:b/>
          <w:bCs/>
          <w:sz w:val="22"/>
          <w:lang w:eastAsia="es-ES"/>
        </w:rPr>
        <w:t>-v portainer_data:/data \</w:t>
      </w:r>
    </w:p>
    <w:p w14:paraId="582B1815" w14:textId="77777777" w:rsidR="0035134C" w:rsidRPr="00791E61" w:rsidRDefault="0035134C" w:rsidP="003513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eastAsia="Times New Roman" w:hAnsi="Arial" w:cs="Arial"/>
          <w:sz w:val="22"/>
          <w:lang w:eastAsia="es-ES"/>
        </w:rPr>
      </w:pPr>
      <w:r w:rsidRPr="00791E61">
        <w:rPr>
          <w:rFonts w:ascii="Arial" w:eastAsia="Times New Roman" w:hAnsi="Arial" w:cs="Arial"/>
          <w:b/>
          <w:bCs/>
          <w:sz w:val="22"/>
          <w:lang w:eastAsia="es-ES"/>
        </w:rPr>
        <w:lastRenderedPageBreak/>
        <w:t>portainer/portainer</w:t>
      </w:r>
    </w:p>
    <w:p w14:paraId="76456E65" w14:textId="6718BB9D" w:rsidR="0035134C" w:rsidRPr="00791E61" w:rsidRDefault="0035134C" w:rsidP="0035134C">
      <w:pPr>
        <w:rPr>
          <w:rFonts w:ascii="Arial" w:hAnsi="Arial" w:cs="Arial"/>
          <w:sz w:val="22"/>
        </w:rPr>
      </w:pPr>
      <w:r w:rsidRPr="00791E61">
        <w:rPr>
          <w:rFonts w:ascii="Arial" w:hAnsi="Arial" w:cs="Arial"/>
          <w:noProof/>
          <w:sz w:val="22"/>
        </w:rPr>
        <w:drawing>
          <wp:inline distT="0" distB="0" distL="0" distR="0" wp14:anchorId="3AE268D3" wp14:editId="6630C88E">
            <wp:extent cx="5760085" cy="230695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306955"/>
                    </a:xfrm>
                    <a:prstGeom prst="rect">
                      <a:avLst/>
                    </a:prstGeom>
                  </pic:spPr>
                </pic:pic>
              </a:graphicData>
            </a:graphic>
          </wp:inline>
        </w:drawing>
      </w:r>
    </w:p>
    <w:p w14:paraId="0ABE4E29" w14:textId="1DB4894B" w:rsidR="0046181A" w:rsidRPr="00791E61" w:rsidRDefault="0035134C"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Para conectarnos a portainer usaremos localhost:9000</w:t>
      </w:r>
    </w:p>
    <w:p w14:paraId="3203D245" w14:textId="3DD8736F" w:rsidR="0035134C" w:rsidRPr="00791E61" w:rsidRDefault="0035134C" w:rsidP="00F50F18">
      <w:pPr>
        <w:rPr>
          <w:rFonts w:ascii="Arial" w:hAnsi="Arial" w:cs="Arial"/>
          <w:color w:val="202122"/>
          <w:sz w:val="22"/>
          <w:shd w:val="clear" w:color="auto" w:fill="FFFFFF"/>
        </w:rPr>
      </w:pPr>
      <w:r w:rsidRPr="00791E61">
        <w:rPr>
          <w:rFonts w:ascii="Arial" w:hAnsi="Arial" w:cs="Arial"/>
          <w:noProof/>
          <w:sz w:val="22"/>
        </w:rPr>
        <w:drawing>
          <wp:inline distT="0" distB="0" distL="0" distR="0" wp14:anchorId="76A63923" wp14:editId="3F15AE9C">
            <wp:extent cx="5760085" cy="42164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4216400"/>
                    </a:xfrm>
                    <a:prstGeom prst="rect">
                      <a:avLst/>
                    </a:prstGeom>
                  </pic:spPr>
                </pic:pic>
              </a:graphicData>
            </a:graphic>
          </wp:inline>
        </w:drawing>
      </w:r>
    </w:p>
    <w:p w14:paraId="33D13E38" w14:textId="54FD6381" w:rsidR="0035134C" w:rsidRPr="00791E61" w:rsidRDefault="0035134C" w:rsidP="00F50F18">
      <w:pPr>
        <w:rPr>
          <w:rFonts w:ascii="Arial" w:hAnsi="Arial" w:cs="Arial"/>
          <w:color w:val="202122"/>
          <w:sz w:val="22"/>
          <w:shd w:val="clear" w:color="auto" w:fill="FFFFFF"/>
        </w:rPr>
      </w:pPr>
    </w:p>
    <w:p w14:paraId="17DF24F5" w14:textId="4D8912A2" w:rsidR="0035134C" w:rsidRPr="00791E61" w:rsidRDefault="0035134C"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Al ser la primera vez que conectamos nos pedirá crear una contraseña para el admin</w:t>
      </w:r>
    </w:p>
    <w:p w14:paraId="1E9CACA4" w14:textId="7B97D69B" w:rsidR="0035134C" w:rsidRPr="00791E61" w:rsidRDefault="0035134C" w:rsidP="00F50F18">
      <w:pPr>
        <w:rPr>
          <w:rFonts w:ascii="Arial" w:hAnsi="Arial" w:cs="Arial"/>
          <w:color w:val="202122"/>
          <w:sz w:val="22"/>
          <w:shd w:val="clear" w:color="auto" w:fill="FFFFFF"/>
        </w:rPr>
      </w:pPr>
    </w:p>
    <w:p w14:paraId="0B110002" w14:textId="2639FE68" w:rsidR="0035134C" w:rsidRPr="00791E61" w:rsidRDefault="0035134C" w:rsidP="00F50F18">
      <w:pPr>
        <w:rPr>
          <w:rFonts w:ascii="Arial" w:hAnsi="Arial" w:cs="Arial"/>
          <w:color w:val="202122"/>
          <w:sz w:val="22"/>
          <w:shd w:val="clear" w:color="auto" w:fill="FFFFFF"/>
        </w:rPr>
      </w:pPr>
    </w:p>
    <w:p w14:paraId="19E19FAB" w14:textId="1177334C" w:rsidR="0035134C" w:rsidRPr="00791E61" w:rsidRDefault="0035134C"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lastRenderedPageBreak/>
        <w:t>A continuación, nos pide una configuración de como vamos administrar nuestros contenedores, en este caso va a ser Local</w:t>
      </w:r>
    </w:p>
    <w:p w14:paraId="5E737222" w14:textId="24F79FBC" w:rsidR="0035134C" w:rsidRPr="00791E61" w:rsidRDefault="0035134C" w:rsidP="00F50F18">
      <w:pPr>
        <w:rPr>
          <w:rFonts w:ascii="Arial" w:hAnsi="Arial" w:cs="Arial"/>
          <w:color w:val="202122"/>
          <w:sz w:val="22"/>
          <w:shd w:val="clear" w:color="auto" w:fill="FFFFFF"/>
        </w:rPr>
      </w:pPr>
      <w:r w:rsidRPr="00791E61">
        <w:rPr>
          <w:rFonts w:ascii="Arial" w:hAnsi="Arial" w:cs="Arial"/>
          <w:noProof/>
          <w:sz w:val="22"/>
        </w:rPr>
        <w:drawing>
          <wp:inline distT="0" distB="0" distL="0" distR="0" wp14:anchorId="060857BF" wp14:editId="2FB159E3">
            <wp:extent cx="4494046" cy="3629025"/>
            <wp:effectExtent l="0" t="0" r="190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4566" cy="3637520"/>
                    </a:xfrm>
                    <a:prstGeom prst="rect">
                      <a:avLst/>
                    </a:prstGeom>
                  </pic:spPr>
                </pic:pic>
              </a:graphicData>
            </a:graphic>
          </wp:inline>
        </w:drawing>
      </w:r>
    </w:p>
    <w:p w14:paraId="4AB7C0D2" w14:textId="00795457" w:rsidR="0035134C" w:rsidRPr="00791E61" w:rsidRDefault="0035134C"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Después accederemos al menú donde se muestra nuestros contenedores</w:t>
      </w:r>
    </w:p>
    <w:p w14:paraId="49A548E0" w14:textId="5A842E72" w:rsidR="0035134C" w:rsidRPr="00791E61" w:rsidRDefault="0035134C" w:rsidP="00F50F18">
      <w:pPr>
        <w:rPr>
          <w:rFonts w:ascii="Arial" w:hAnsi="Arial" w:cs="Arial"/>
          <w:color w:val="202122"/>
          <w:sz w:val="22"/>
          <w:shd w:val="clear" w:color="auto" w:fill="FFFFFF"/>
        </w:rPr>
      </w:pPr>
      <w:r w:rsidRPr="00791E61">
        <w:rPr>
          <w:rFonts w:ascii="Arial" w:hAnsi="Arial" w:cs="Arial"/>
          <w:noProof/>
          <w:sz w:val="22"/>
        </w:rPr>
        <w:drawing>
          <wp:inline distT="0" distB="0" distL="0" distR="0" wp14:anchorId="412A4184" wp14:editId="2260290C">
            <wp:extent cx="4685317" cy="1771650"/>
            <wp:effectExtent l="0" t="0" r="127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12567" cy="1781954"/>
                    </a:xfrm>
                    <a:prstGeom prst="rect">
                      <a:avLst/>
                    </a:prstGeom>
                  </pic:spPr>
                </pic:pic>
              </a:graphicData>
            </a:graphic>
          </wp:inline>
        </w:drawing>
      </w:r>
    </w:p>
    <w:p w14:paraId="1BF6AB1A" w14:textId="36E13EDD" w:rsidR="0035134C" w:rsidRPr="00791E61" w:rsidRDefault="0035134C" w:rsidP="00F50F18">
      <w:pPr>
        <w:rPr>
          <w:rFonts w:ascii="Arial" w:hAnsi="Arial" w:cs="Arial"/>
          <w:color w:val="202122"/>
          <w:sz w:val="22"/>
          <w:shd w:val="clear" w:color="auto" w:fill="FFFFFF"/>
        </w:rPr>
      </w:pPr>
      <w:r w:rsidRPr="00791E61">
        <w:rPr>
          <w:rFonts w:ascii="Arial" w:hAnsi="Arial" w:cs="Arial"/>
          <w:color w:val="202122"/>
          <w:sz w:val="22"/>
          <w:shd w:val="clear" w:color="auto" w:fill="FFFFFF"/>
        </w:rPr>
        <w:t>Y aquí ya veremos nuestros contenedores</w:t>
      </w:r>
    </w:p>
    <w:p w14:paraId="7A358816" w14:textId="10F87CB9" w:rsidR="0035134C" w:rsidRPr="00791E61" w:rsidRDefault="0035134C" w:rsidP="00F50F18">
      <w:pPr>
        <w:rPr>
          <w:rFonts w:ascii="Arial" w:hAnsi="Arial" w:cs="Arial"/>
          <w:color w:val="202122"/>
          <w:sz w:val="22"/>
          <w:shd w:val="clear" w:color="auto" w:fill="FFFFFF"/>
        </w:rPr>
      </w:pPr>
      <w:r w:rsidRPr="00791E61">
        <w:rPr>
          <w:rFonts w:ascii="Arial" w:hAnsi="Arial" w:cs="Arial"/>
          <w:noProof/>
          <w:sz w:val="22"/>
        </w:rPr>
        <w:lastRenderedPageBreak/>
        <w:drawing>
          <wp:inline distT="0" distB="0" distL="0" distR="0" wp14:anchorId="27D5929C" wp14:editId="023D3F8F">
            <wp:extent cx="5029829" cy="171450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85267" cy="1733397"/>
                    </a:xfrm>
                    <a:prstGeom prst="rect">
                      <a:avLst/>
                    </a:prstGeom>
                  </pic:spPr>
                </pic:pic>
              </a:graphicData>
            </a:graphic>
          </wp:inline>
        </w:drawing>
      </w:r>
    </w:p>
    <w:p w14:paraId="3724132D" w14:textId="5F90E757" w:rsidR="006A7495" w:rsidRPr="00791E61" w:rsidRDefault="006A7495" w:rsidP="00F50F18">
      <w:pPr>
        <w:rPr>
          <w:rFonts w:ascii="Arial" w:hAnsi="Arial" w:cs="Arial"/>
          <w:sz w:val="22"/>
        </w:rPr>
      </w:pPr>
      <w:r w:rsidRPr="00791E61">
        <w:rPr>
          <w:rFonts w:ascii="Arial" w:hAnsi="Arial" w:cs="Arial"/>
          <w:sz w:val="22"/>
        </w:rPr>
        <w:t>Como podemos observar nos muestra los contenedores y las opciones que podemos usar con ellos, Para esta demo, dejamos uno de los contenedores sin uno de los parámetros para que inicie directamente con la maquina y así ver como podemos iniciarlo a posteriori.</w:t>
      </w:r>
    </w:p>
    <w:p w14:paraId="5507D077" w14:textId="0E25E9D1" w:rsidR="006A7495" w:rsidRPr="00791E61" w:rsidRDefault="006A7495" w:rsidP="00F50F18">
      <w:pPr>
        <w:rPr>
          <w:rFonts w:ascii="Arial" w:hAnsi="Arial" w:cs="Arial"/>
          <w:sz w:val="22"/>
        </w:rPr>
      </w:pPr>
      <w:r w:rsidRPr="00791E61">
        <w:rPr>
          <w:rFonts w:ascii="Arial" w:hAnsi="Arial" w:cs="Arial"/>
          <w:noProof/>
          <w:sz w:val="22"/>
        </w:rPr>
        <w:drawing>
          <wp:inline distT="0" distB="0" distL="0" distR="0" wp14:anchorId="415811EA" wp14:editId="674CF37D">
            <wp:extent cx="5760085" cy="50292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502920"/>
                    </a:xfrm>
                    <a:prstGeom prst="rect">
                      <a:avLst/>
                    </a:prstGeom>
                  </pic:spPr>
                </pic:pic>
              </a:graphicData>
            </a:graphic>
          </wp:inline>
        </w:drawing>
      </w:r>
    </w:p>
    <w:p w14:paraId="02FAB0B5" w14:textId="77777777" w:rsidR="006A7495" w:rsidRPr="00791E61" w:rsidRDefault="006A7495" w:rsidP="006A7495">
      <w:pPr>
        <w:rPr>
          <w:rFonts w:ascii="Arial" w:hAnsi="Arial" w:cs="Arial"/>
          <w:sz w:val="22"/>
        </w:rPr>
      </w:pPr>
      <w:r w:rsidRPr="00791E61">
        <w:rPr>
          <w:rFonts w:ascii="Arial" w:hAnsi="Arial" w:cs="Arial"/>
          <w:sz w:val="22"/>
        </w:rPr>
        <w:t xml:space="preserve">Seleccionamos los 3 servicios a arrancar </w:t>
      </w:r>
      <w:r w:rsidRPr="00791E61">
        <w:rPr>
          <w:rFonts w:ascii="Arial" w:hAnsi="Arial" w:cs="Arial"/>
          <w:sz w:val="22"/>
        </w:rPr>
        <w:t>Y pinchamos en start</w:t>
      </w:r>
    </w:p>
    <w:p w14:paraId="5F87B484" w14:textId="6659AF26" w:rsidR="006A7495" w:rsidRPr="00791E61" w:rsidRDefault="006A7495" w:rsidP="00F50F18">
      <w:pPr>
        <w:rPr>
          <w:rFonts w:ascii="Arial" w:hAnsi="Arial" w:cs="Arial"/>
          <w:sz w:val="22"/>
        </w:rPr>
      </w:pPr>
    </w:p>
    <w:p w14:paraId="2BD6D9AB" w14:textId="74AD7654" w:rsidR="006A7495" w:rsidRPr="00791E61" w:rsidRDefault="006A7495" w:rsidP="00F50F18">
      <w:pPr>
        <w:rPr>
          <w:rFonts w:ascii="Arial" w:hAnsi="Arial" w:cs="Arial"/>
          <w:sz w:val="22"/>
        </w:rPr>
      </w:pPr>
      <w:r w:rsidRPr="00791E61">
        <w:rPr>
          <w:rFonts w:ascii="Arial" w:hAnsi="Arial" w:cs="Arial"/>
          <w:noProof/>
          <w:sz w:val="22"/>
        </w:rPr>
        <w:drawing>
          <wp:inline distT="0" distB="0" distL="0" distR="0" wp14:anchorId="73CAB460" wp14:editId="4276AAD4">
            <wp:extent cx="4238625" cy="3905250"/>
            <wp:effectExtent l="0" t="0" r="952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38625" cy="3905250"/>
                    </a:xfrm>
                    <a:prstGeom prst="rect">
                      <a:avLst/>
                    </a:prstGeom>
                  </pic:spPr>
                </pic:pic>
              </a:graphicData>
            </a:graphic>
          </wp:inline>
        </w:drawing>
      </w:r>
    </w:p>
    <w:p w14:paraId="3DA15852" w14:textId="1AF07DF2" w:rsidR="006A7495" w:rsidRPr="00791E61" w:rsidRDefault="00F43DF9" w:rsidP="00F50F18">
      <w:pPr>
        <w:rPr>
          <w:rFonts w:ascii="Arial" w:hAnsi="Arial" w:cs="Arial"/>
          <w:sz w:val="22"/>
        </w:rPr>
      </w:pPr>
      <w:r w:rsidRPr="00791E61">
        <w:rPr>
          <w:rFonts w:ascii="Arial" w:hAnsi="Arial" w:cs="Arial"/>
          <w:sz w:val="22"/>
        </w:rPr>
        <w:t>Después de esperar 1 minuto, portainer ha arrancado los servicios</w:t>
      </w:r>
    </w:p>
    <w:p w14:paraId="171C6557" w14:textId="40EB8865" w:rsidR="00F43DF9" w:rsidRPr="00791E61" w:rsidRDefault="00F43DF9" w:rsidP="00F50F18">
      <w:pPr>
        <w:rPr>
          <w:rFonts w:ascii="Arial" w:hAnsi="Arial" w:cs="Arial"/>
          <w:sz w:val="22"/>
        </w:rPr>
      </w:pPr>
      <w:r w:rsidRPr="00791E61">
        <w:rPr>
          <w:rFonts w:ascii="Arial" w:hAnsi="Arial" w:cs="Arial"/>
          <w:noProof/>
          <w:sz w:val="22"/>
        </w:rPr>
        <w:lastRenderedPageBreak/>
        <w:drawing>
          <wp:inline distT="0" distB="0" distL="0" distR="0" wp14:anchorId="523B5240" wp14:editId="48CF3432">
            <wp:extent cx="4848225" cy="114300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48225" cy="1143000"/>
                    </a:xfrm>
                    <a:prstGeom prst="rect">
                      <a:avLst/>
                    </a:prstGeom>
                  </pic:spPr>
                </pic:pic>
              </a:graphicData>
            </a:graphic>
          </wp:inline>
        </w:drawing>
      </w:r>
    </w:p>
    <w:p w14:paraId="26DC6788" w14:textId="61DBA709" w:rsidR="00F43DF9" w:rsidRPr="00791E61" w:rsidRDefault="00F43DF9" w:rsidP="00F50F18">
      <w:pPr>
        <w:rPr>
          <w:rFonts w:ascii="Arial" w:hAnsi="Arial" w:cs="Arial"/>
          <w:sz w:val="22"/>
        </w:rPr>
      </w:pPr>
      <w:r w:rsidRPr="00791E61">
        <w:rPr>
          <w:rFonts w:ascii="Arial" w:hAnsi="Arial" w:cs="Arial"/>
          <w:sz w:val="22"/>
        </w:rPr>
        <w:t>Una vez arrancado el servicio, desde portainer nos podemos meter a saber cual es la ip asignada para acceder a el</w:t>
      </w:r>
    </w:p>
    <w:p w14:paraId="42A3EB4C" w14:textId="1F4E6F8A" w:rsidR="00F43DF9" w:rsidRPr="00791E61" w:rsidRDefault="00F43DF9" w:rsidP="00F50F18">
      <w:pPr>
        <w:rPr>
          <w:rFonts w:ascii="Arial" w:hAnsi="Arial" w:cs="Arial"/>
          <w:sz w:val="22"/>
        </w:rPr>
      </w:pPr>
      <w:r w:rsidRPr="00791E61">
        <w:rPr>
          <w:rFonts w:ascii="Arial" w:hAnsi="Arial" w:cs="Arial"/>
          <w:noProof/>
          <w:sz w:val="22"/>
        </w:rPr>
        <w:drawing>
          <wp:inline distT="0" distB="0" distL="0" distR="0" wp14:anchorId="0DEB9C6E" wp14:editId="092843B7">
            <wp:extent cx="5286375" cy="2385891"/>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92832" cy="2388805"/>
                    </a:xfrm>
                    <a:prstGeom prst="rect">
                      <a:avLst/>
                    </a:prstGeom>
                  </pic:spPr>
                </pic:pic>
              </a:graphicData>
            </a:graphic>
          </wp:inline>
        </w:drawing>
      </w:r>
    </w:p>
    <w:p w14:paraId="1F19C4CC" w14:textId="138A2B77" w:rsidR="00F43DF9" w:rsidRPr="00791E61" w:rsidRDefault="00F43DF9" w:rsidP="00F50F18">
      <w:pPr>
        <w:rPr>
          <w:rFonts w:ascii="Arial" w:hAnsi="Arial" w:cs="Arial"/>
          <w:sz w:val="22"/>
        </w:rPr>
      </w:pPr>
      <w:r w:rsidRPr="00791E61">
        <w:rPr>
          <w:rFonts w:ascii="Arial" w:hAnsi="Arial" w:cs="Arial"/>
          <w:sz w:val="22"/>
        </w:rPr>
        <w:t>Al introducir la ip en la web, vemos como accedemos al servicio sin problema</w:t>
      </w:r>
    </w:p>
    <w:p w14:paraId="6C9D2480" w14:textId="31F89408" w:rsidR="00F43DF9" w:rsidRPr="00791E61" w:rsidRDefault="00F43DF9" w:rsidP="00F50F18">
      <w:pPr>
        <w:rPr>
          <w:rFonts w:ascii="Arial" w:hAnsi="Arial" w:cs="Arial"/>
          <w:sz w:val="22"/>
        </w:rPr>
      </w:pPr>
      <w:r w:rsidRPr="00791E61">
        <w:rPr>
          <w:rFonts w:ascii="Arial" w:hAnsi="Arial" w:cs="Arial"/>
          <w:noProof/>
          <w:sz w:val="22"/>
        </w:rPr>
        <w:drawing>
          <wp:inline distT="0" distB="0" distL="0" distR="0" wp14:anchorId="6B5950F5" wp14:editId="69BF304C">
            <wp:extent cx="5760085" cy="1822450"/>
            <wp:effectExtent l="0" t="0" r="0" b="6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1822450"/>
                    </a:xfrm>
                    <a:prstGeom prst="rect">
                      <a:avLst/>
                    </a:prstGeom>
                  </pic:spPr>
                </pic:pic>
              </a:graphicData>
            </a:graphic>
          </wp:inline>
        </w:drawing>
      </w:r>
    </w:p>
    <w:p w14:paraId="2853C223" w14:textId="67321E47" w:rsidR="00062D60" w:rsidRPr="00791E61" w:rsidRDefault="00062D60" w:rsidP="00F50F18">
      <w:pPr>
        <w:rPr>
          <w:rFonts w:ascii="Arial" w:hAnsi="Arial" w:cs="Arial"/>
          <w:sz w:val="22"/>
        </w:rPr>
      </w:pPr>
      <w:r w:rsidRPr="00791E61">
        <w:rPr>
          <w:rFonts w:ascii="Arial" w:hAnsi="Arial" w:cs="Arial"/>
          <w:sz w:val="22"/>
        </w:rPr>
        <w:t>Aparte de esto portainer nos permite hacer despliegues rápido de aplicaciones ya que incluye un “repositorio” de donde podemos descargar diversos contenedores</w:t>
      </w:r>
    </w:p>
    <w:p w14:paraId="08C0837B" w14:textId="68BA674B" w:rsidR="00062D60" w:rsidRPr="00791E61" w:rsidRDefault="00062D60" w:rsidP="00F50F18">
      <w:pPr>
        <w:rPr>
          <w:rFonts w:ascii="Arial" w:hAnsi="Arial" w:cs="Arial"/>
          <w:sz w:val="22"/>
        </w:rPr>
      </w:pPr>
      <w:r w:rsidRPr="00791E61">
        <w:rPr>
          <w:rFonts w:ascii="Arial" w:hAnsi="Arial" w:cs="Arial"/>
          <w:noProof/>
          <w:sz w:val="22"/>
        </w:rPr>
        <w:lastRenderedPageBreak/>
        <w:drawing>
          <wp:inline distT="0" distB="0" distL="0" distR="0" wp14:anchorId="4A93A0D4" wp14:editId="1758DE17">
            <wp:extent cx="5760085" cy="301434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014345"/>
                    </a:xfrm>
                    <a:prstGeom prst="rect">
                      <a:avLst/>
                    </a:prstGeom>
                  </pic:spPr>
                </pic:pic>
              </a:graphicData>
            </a:graphic>
          </wp:inline>
        </w:drawing>
      </w:r>
    </w:p>
    <w:p w14:paraId="5219A1B4" w14:textId="77777777" w:rsidR="00062D60" w:rsidRDefault="00062D60" w:rsidP="00F50F18"/>
    <w:p w14:paraId="235E19DA" w14:textId="77777777" w:rsidR="006A7495" w:rsidRPr="00A70453" w:rsidRDefault="006A7495" w:rsidP="00F50F18"/>
    <w:sectPr w:rsidR="006A7495" w:rsidRPr="00A70453" w:rsidSect="00747EB6">
      <w:headerReference w:type="first" r:id="rId131"/>
      <w:footerReference w:type="first" r:id="rId132"/>
      <w:pgSz w:w="11907" w:h="16839" w:code="9"/>
      <w:pgMar w:top="851" w:right="1418" w:bottom="851" w:left="1418" w:header="709" w:footer="8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2658E8" w14:textId="77777777" w:rsidR="00BC62E1" w:rsidRDefault="00BC62E1" w:rsidP="009B6E8C">
      <w:pPr>
        <w:spacing w:after="0" w:line="240" w:lineRule="auto"/>
      </w:pPr>
      <w:r>
        <w:separator/>
      </w:r>
    </w:p>
  </w:endnote>
  <w:endnote w:type="continuationSeparator" w:id="0">
    <w:p w14:paraId="3DA3B175" w14:textId="77777777" w:rsidR="00BC62E1" w:rsidRDefault="00BC62E1" w:rsidP="009B6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HGMinchoB">
    <w:altName w:val="ＭＳ 明朝"/>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GGothicM">
    <w:altName w:val="ＭＳ 明朝"/>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Open Sans">
    <w:altName w:val="Tahoma"/>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160DA6" w14:textId="77777777" w:rsidR="0035134C" w:rsidRDefault="0035134C" w:rsidP="002B382F">
    <w:pPr>
      <w:pStyle w:val="Piedepgina"/>
    </w:pPr>
  </w:p>
  <w:p w14:paraId="3216814E" w14:textId="77777777" w:rsidR="0035134C" w:rsidRPr="003C2CC6" w:rsidRDefault="0035134C" w:rsidP="008510B9">
    <w:pPr>
      <w:pStyle w:val="Piedepgina"/>
      <w:spacing w:after="240"/>
      <w:jc w:val="right"/>
      <w:rPr>
        <w:i/>
        <w:sz w:val="28"/>
      </w:rPr>
    </w:pPr>
    <w:r>
      <w:rPr>
        <w:noProof/>
        <w:lang w:eastAsia="ja-JP"/>
      </w:rPr>
      <mc:AlternateContent>
        <mc:Choice Requires="wps">
          <w:drawing>
            <wp:anchor distT="0" distB="0" distL="114300" distR="114300" simplePos="0" relativeHeight="251660288" behindDoc="0" locked="0" layoutInCell="1" allowOverlap="1" wp14:anchorId="4E703E29" wp14:editId="430D845C">
              <wp:simplePos x="0" y="0"/>
              <wp:positionH relativeFrom="column">
                <wp:posOffset>5768340</wp:posOffset>
              </wp:positionH>
              <wp:positionV relativeFrom="paragraph">
                <wp:posOffset>-401320</wp:posOffset>
              </wp:positionV>
              <wp:extent cx="666115" cy="314960"/>
              <wp:effectExtent l="0" t="0" r="0" b="889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6EFAC" w14:textId="77777777" w:rsidR="0035134C" w:rsidRPr="008510B9" w:rsidRDefault="0035134C" w:rsidP="008510B9">
                          <w:pPr>
                            <w:jc w:val="right"/>
                            <w:rPr>
                              <w:i/>
                              <w:color w:val="FFFFFF" w:themeColor="background1"/>
                              <w:sz w:val="32"/>
                            </w:rPr>
                          </w:pPr>
                          <w:r w:rsidRPr="008510B9">
                            <w:rPr>
                              <w:i/>
                              <w:color w:val="FFFFFF" w:themeColor="background1"/>
                              <w:sz w:val="32"/>
                            </w:rPr>
                            <w:fldChar w:fldCharType="begin"/>
                          </w:r>
                          <w:r w:rsidRPr="008510B9">
                            <w:rPr>
                              <w:i/>
                              <w:color w:val="FFFFFF" w:themeColor="background1"/>
                              <w:sz w:val="32"/>
                            </w:rPr>
                            <w:instrText xml:space="preserve"> PAGE   \* MERGEFORMAT </w:instrText>
                          </w:r>
                          <w:r w:rsidRPr="008510B9">
                            <w:rPr>
                              <w:i/>
                              <w:color w:val="FFFFFF" w:themeColor="background1"/>
                              <w:sz w:val="32"/>
                            </w:rPr>
                            <w:fldChar w:fldCharType="separate"/>
                          </w:r>
                          <w:r>
                            <w:rPr>
                              <w:i/>
                              <w:noProof/>
                              <w:color w:val="FFFFFF" w:themeColor="background1"/>
                              <w:sz w:val="32"/>
                            </w:rPr>
                            <w:t>47</w:t>
                          </w:r>
                          <w:r w:rsidRPr="008510B9">
                            <w:rPr>
                              <w:i/>
                              <w:color w:val="FFFFFF" w:themeColor="background1"/>
                              <w:sz w:val="3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03E29" id="_x0000_t202" coordsize="21600,21600" o:spt="202" path="m,l,21600r21600,l21600,xe">
              <v:stroke joinstyle="miter"/>
              <v:path gradientshapeok="t" o:connecttype="rect"/>
            </v:shapetype>
            <v:shape id="Text Box 3" o:spid="_x0000_s1058" type="#_x0000_t202" style="position:absolute;left:0;text-align:left;margin-left:454.2pt;margin-top:-31.6pt;width:52.4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" filled="f" stroked="f">
              <v:textbox>
                <w:txbxContent>
                  <w:p w14:paraId="0A66EFAC" w14:textId="77777777" w:rsidR="0035134C" w:rsidRPr="008510B9" w:rsidRDefault="0035134C" w:rsidP="008510B9">
                    <w:pPr>
                      <w:jc w:val="right"/>
                      <w:rPr>
                        <w:i/>
                        <w:color w:val="FFFFFF" w:themeColor="background1"/>
                        <w:sz w:val="32"/>
                      </w:rPr>
                    </w:pPr>
                    <w:r w:rsidRPr="008510B9">
                      <w:rPr>
                        <w:i/>
                        <w:color w:val="FFFFFF" w:themeColor="background1"/>
                        <w:sz w:val="32"/>
                      </w:rPr>
                      <w:fldChar w:fldCharType="begin"/>
                    </w:r>
                    <w:r w:rsidRPr="008510B9">
                      <w:rPr>
                        <w:i/>
                        <w:color w:val="FFFFFF" w:themeColor="background1"/>
                        <w:sz w:val="32"/>
                      </w:rPr>
                      <w:instrText xml:space="preserve"> PAGE   \* MERGEFORMAT </w:instrText>
                    </w:r>
                    <w:r w:rsidRPr="008510B9">
                      <w:rPr>
                        <w:i/>
                        <w:color w:val="FFFFFF" w:themeColor="background1"/>
                        <w:sz w:val="32"/>
                      </w:rPr>
                      <w:fldChar w:fldCharType="separate"/>
                    </w:r>
                    <w:r>
                      <w:rPr>
                        <w:i/>
                        <w:noProof/>
                        <w:color w:val="FFFFFF" w:themeColor="background1"/>
                        <w:sz w:val="32"/>
                      </w:rPr>
                      <w:t>47</w:t>
                    </w:r>
                    <w:r w:rsidRPr="008510B9">
                      <w:rPr>
                        <w:i/>
                        <w:color w:val="FFFFFF" w:themeColor="background1"/>
                        <w:sz w:val="32"/>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E7343" w14:textId="77777777" w:rsidR="0035134C" w:rsidRPr="007B43EF" w:rsidRDefault="0035134C" w:rsidP="007B43EF">
    <w:pPr>
      <w:pStyle w:val="Piedepgina"/>
      <w:rPr>
        <w:sz w:val="2"/>
      </w:rPr>
    </w:pPr>
    <w:r>
      <w:rPr>
        <w:sz w:val="2"/>
      </w:rPr>
      <w:t>aaaaa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25B76" w14:textId="77777777" w:rsidR="0035134C" w:rsidRDefault="0035134C" w:rsidP="007B43EF">
    <w:pPr>
      <w:pStyle w:val="Piedepgina"/>
      <w:rPr>
        <w:sz w:val="2"/>
      </w:rPr>
    </w:pPr>
    <w:r>
      <w:rPr>
        <w:sz w:val="2"/>
      </w:rPr>
      <w:t>Aaaaa</w:t>
    </w:r>
  </w:p>
  <w:p w14:paraId="674BC410" w14:textId="77777777" w:rsidR="0035134C" w:rsidRDefault="0035134C" w:rsidP="007B43EF">
    <w:pPr>
      <w:pStyle w:val="Piedepgina"/>
      <w:rPr>
        <w:sz w:val="2"/>
      </w:rPr>
    </w:pPr>
  </w:p>
  <w:p w14:paraId="60AD7FF0" w14:textId="77777777" w:rsidR="0035134C" w:rsidRDefault="0035134C" w:rsidP="007B43EF">
    <w:pPr>
      <w:pStyle w:val="Piedepgina"/>
      <w:rPr>
        <w:sz w:val="2"/>
      </w:rPr>
    </w:pPr>
  </w:p>
  <w:p w14:paraId="7B120A21" w14:textId="77777777" w:rsidR="0035134C" w:rsidRDefault="0035134C" w:rsidP="007B43EF">
    <w:pPr>
      <w:pStyle w:val="Piedepgina"/>
      <w:rPr>
        <w:sz w:val="2"/>
      </w:rPr>
    </w:pPr>
  </w:p>
  <w:p w14:paraId="7E1B7C0F" w14:textId="77777777" w:rsidR="0035134C" w:rsidRDefault="0035134C" w:rsidP="007B43EF">
    <w:pPr>
      <w:pStyle w:val="Piedepgina"/>
      <w:rPr>
        <w:sz w:val="2"/>
      </w:rPr>
    </w:pPr>
  </w:p>
  <w:p w14:paraId="7F735730" w14:textId="77777777" w:rsidR="0035134C" w:rsidRPr="007B43EF" w:rsidRDefault="0035134C" w:rsidP="007B43EF">
    <w:pPr>
      <w:pStyle w:val="Piedepgina"/>
      <w:rPr>
        <w:sz w:val="2"/>
      </w:rPr>
    </w:pPr>
  </w:p>
  <w:tbl>
    <w:tblPr>
      <w:tblStyle w:val="Tablaconcuadrcula"/>
      <w:tblW w:w="540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717"/>
    </w:tblGrid>
    <w:tr w:rsidR="0035134C" w14:paraId="7F5EB6D8" w14:textId="77777777" w:rsidTr="00747EB6">
      <w:trPr>
        <w:trHeight w:val="153"/>
      </w:trPr>
      <w:tc>
        <w:tcPr>
          <w:tcW w:w="4643" w:type="pct"/>
        </w:tcPr>
        <w:p w14:paraId="06E4C381" w14:textId="77777777" w:rsidR="0035134C" w:rsidRPr="00195F12" w:rsidRDefault="0035134C" w:rsidP="00195F12">
          <w:pPr>
            <w:pStyle w:val="Encabezado"/>
            <w:jc w:val="center"/>
            <w:rPr>
              <w:rFonts w:asciiTheme="majorHAnsi" w:hAnsiTheme="majorHAnsi" w:cstheme="majorHAnsi"/>
              <w:color w:val="FFFFFF" w:themeColor="background1"/>
              <w:sz w:val="28"/>
            </w:rPr>
          </w:pPr>
        </w:p>
      </w:tc>
      <w:tc>
        <w:tcPr>
          <w:tcW w:w="357" w:type="pct"/>
          <w:shd w:val="clear" w:color="auto" w:fill="648086" w:themeFill="background2" w:themeFillShade="80"/>
        </w:tcPr>
        <w:p w14:paraId="112CD11B" w14:textId="77777777" w:rsidR="0035134C" w:rsidRPr="00195F12" w:rsidRDefault="0035134C" w:rsidP="009220B0">
          <w:pPr>
            <w:pStyle w:val="Encabezado"/>
            <w:rPr>
              <w:color w:val="FFFFFF" w:themeColor="background1"/>
            </w:rPr>
          </w:pPr>
          <w:r w:rsidRPr="00195F12">
            <w:rPr>
              <w:color w:val="FFFFFF" w:themeColor="background1"/>
            </w:rPr>
            <w:t>2</w:t>
          </w:r>
        </w:p>
      </w:tc>
    </w:tr>
  </w:tbl>
  <w:p w14:paraId="6F998BF4" w14:textId="77777777" w:rsidR="0035134C" w:rsidRPr="007B43EF" w:rsidRDefault="0035134C" w:rsidP="007B43EF">
    <w:pPr>
      <w:pStyle w:val="Piedepgina"/>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A1A058" w14:textId="77777777" w:rsidR="00BC62E1" w:rsidRDefault="00BC62E1" w:rsidP="009B6E8C">
      <w:pPr>
        <w:spacing w:after="0" w:line="240" w:lineRule="auto"/>
      </w:pPr>
      <w:r>
        <w:separator/>
      </w:r>
    </w:p>
  </w:footnote>
  <w:footnote w:type="continuationSeparator" w:id="0">
    <w:p w14:paraId="7A216AE3" w14:textId="77777777" w:rsidR="00BC62E1" w:rsidRDefault="00BC62E1" w:rsidP="009B6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10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gridCol w:w="699"/>
    </w:tblGrid>
    <w:tr w:rsidR="0035134C" w14:paraId="61FBD104" w14:textId="77777777" w:rsidTr="009220B0">
      <w:trPr>
        <w:trHeight w:val="299"/>
      </w:trPr>
      <w:tc>
        <w:tcPr>
          <w:tcW w:w="9606" w:type="dxa"/>
        </w:tcPr>
        <w:p w14:paraId="572343CD" w14:textId="77777777" w:rsidR="0035134C" w:rsidRDefault="0035134C" w:rsidP="009220B0">
          <w:pPr>
            <w:pStyle w:val="Encabezado"/>
            <w:jc w:val="right"/>
          </w:pPr>
          <w:sdt>
            <w:sdtPr>
              <w:rPr>
                <w:rFonts w:ascii="Arial" w:hAnsi="Arial" w:cs="Arial"/>
                <w:b/>
                <w:color w:val="000000" w:themeColor="text1"/>
                <w:sz w:val="26"/>
                <w:szCs w:val="26"/>
              </w:rPr>
              <w:alias w:val="Título"/>
              <w:id w:val="-1229758349"/>
              <w:showingPlcHdr/>
              <w:dataBinding w:prefixMappings="xmlns:ns0='http://purl.org/dc/elements/1.1/' xmlns:ns1='http://schemas.openxmlformats.org/package/2006/metadata/core-properties' " w:xpath="/ns1:coreProperties[1]/ns0:title[1]" w:storeItemID="{6C3C8BC8-F283-45AE-878A-BAB7291924A1}"/>
              <w:text/>
            </w:sdtPr>
            <w:sdtContent>
              <w:r>
                <w:rPr>
                  <w:rFonts w:ascii="Arial" w:hAnsi="Arial" w:cs="Arial"/>
                  <w:b/>
                  <w:color w:val="000000" w:themeColor="text1"/>
                  <w:sz w:val="26"/>
                  <w:szCs w:val="26"/>
                </w:rPr>
                <w:t xml:space="preserve">     </w:t>
              </w:r>
            </w:sdtContent>
          </w:sdt>
          <w:r w:rsidRPr="00E222DE">
            <w:rPr>
              <w:rFonts w:ascii="Arial" w:hAnsi="Arial" w:cs="Arial"/>
              <w:color w:val="000000" w:themeColor="text1"/>
              <w:sz w:val="28"/>
            </w:rPr>
            <w:t xml:space="preserve"> </w:t>
          </w:r>
          <w:r w:rsidRPr="00E222DE">
            <w:rPr>
              <w:rFonts w:ascii="Arial" w:hAnsi="Arial" w:cs="Arial"/>
              <w:color w:val="5B6973" w:themeColor="text2"/>
            </w:rPr>
            <w:t xml:space="preserve">  </w:t>
          </w:r>
        </w:p>
      </w:tc>
      <w:tc>
        <w:tcPr>
          <w:tcW w:w="699" w:type="dxa"/>
          <w:shd w:val="clear" w:color="auto" w:fill="285B60" w:themeFill="accent2" w:themeFillShade="80"/>
        </w:tcPr>
        <w:p w14:paraId="7EECEAE2" w14:textId="77777777" w:rsidR="0035134C" w:rsidRDefault="0035134C" w:rsidP="009220B0">
          <w:pPr>
            <w:pStyle w:val="Encabezado"/>
          </w:pPr>
          <w:r w:rsidRPr="00E222DE">
            <w:rPr>
              <w:color w:val="FFFFFF" w:themeColor="background1"/>
            </w:rPr>
            <w:fldChar w:fldCharType="begin"/>
          </w:r>
          <w:r w:rsidRPr="00E222DE">
            <w:rPr>
              <w:color w:val="FFFFFF" w:themeColor="background1"/>
            </w:rPr>
            <w:instrText xml:space="preserve"> PAGE   \* MERGEFORMAT </w:instrText>
          </w:r>
          <w:r w:rsidRPr="00E222DE">
            <w:rPr>
              <w:color w:val="FFFFFF" w:themeColor="background1"/>
            </w:rPr>
            <w:fldChar w:fldCharType="separate"/>
          </w:r>
          <w:r>
            <w:rPr>
              <w:noProof/>
              <w:color w:val="FFFFFF" w:themeColor="background1"/>
            </w:rPr>
            <w:t>47</w:t>
          </w:r>
          <w:r w:rsidRPr="00E222DE">
            <w:rPr>
              <w:noProof/>
              <w:color w:val="FFFFFF" w:themeColor="background1"/>
            </w:rPr>
            <w:fldChar w:fldCharType="end"/>
          </w:r>
        </w:p>
      </w:tc>
    </w:tr>
  </w:tbl>
  <w:p w14:paraId="148E7C78" w14:textId="77777777" w:rsidR="0035134C" w:rsidRDefault="0035134C" w:rsidP="003C2CC6">
    <w:pPr>
      <w:pStyle w:val="Encabezado"/>
      <w:spacing w:before="24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538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gridCol w:w="678"/>
    </w:tblGrid>
    <w:tr w:rsidR="0035134C" w14:paraId="7A1D340C" w14:textId="77777777" w:rsidTr="0081174C">
      <w:trPr>
        <w:trHeight w:val="142"/>
      </w:trPr>
      <w:tc>
        <w:tcPr>
          <w:tcW w:w="4661" w:type="pct"/>
        </w:tcPr>
        <w:p w14:paraId="60DB33A5" w14:textId="77777777" w:rsidR="0035134C" w:rsidRDefault="0035134C" w:rsidP="0081174C">
          <w:pPr>
            <w:pStyle w:val="Encabezado"/>
            <w:jc w:val="right"/>
          </w:pPr>
          <w:r>
            <w:rPr>
              <w:rFonts w:asciiTheme="majorHAnsi" w:hAnsiTheme="majorHAnsi" w:cstheme="majorHAnsi"/>
              <w:b/>
              <w:color w:val="000000" w:themeColor="text1"/>
              <w:sz w:val="28"/>
              <w:szCs w:val="26"/>
            </w:rPr>
            <w:t xml:space="preserve"> </w:t>
          </w:r>
          <w:sdt>
            <w:sdtPr>
              <w:rPr>
                <w:rFonts w:asciiTheme="majorHAnsi" w:hAnsiTheme="majorHAnsi" w:cstheme="majorHAnsi"/>
                <w:b/>
                <w:color w:val="000000" w:themeColor="text1"/>
                <w:sz w:val="28"/>
                <w:szCs w:val="26"/>
              </w:rPr>
              <w:alias w:val="Título"/>
              <w:id w:val="-1429428395"/>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heme="majorHAnsi"/>
                  <w:b/>
                  <w:color w:val="000000" w:themeColor="text1"/>
                  <w:sz w:val="28"/>
                  <w:szCs w:val="26"/>
                </w:rPr>
                <w:t xml:space="preserve">     </w:t>
              </w:r>
            </w:sdtContent>
          </w:sdt>
          <w:r w:rsidRPr="00E222DE">
            <w:rPr>
              <w:rFonts w:ascii="Arial" w:hAnsi="Arial" w:cs="Arial"/>
              <w:color w:val="5B6973" w:themeColor="text2"/>
            </w:rPr>
            <w:t xml:space="preserve"> </w:t>
          </w:r>
        </w:p>
      </w:tc>
      <w:tc>
        <w:tcPr>
          <w:tcW w:w="339" w:type="pct"/>
          <w:shd w:val="clear" w:color="auto" w:fill="648086" w:themeFill="background2" w:themeFillShade="80"/>
        </w:tcPr>
        <w:p w14:paraId="54591F93" w14:textId="77777777" w:rsidR="0035134C" w:rsidRDefault="0035134C">
          <w:pPr>
            <w:pStyle w:val="Encabezado"/>
          </w:pPr>
          <w:r w:rsidRPr="00E222DE">
            <w:rPr>
              <w:color w:val="FFFFFF" w:themeColor="background1"/>
            </w:rPr>
            <w:fldChar w:fldCharType="begin"/>
          </w:r>
          <w:r w:rsidRPr="00E222DE">
            <w:rPr>
              <w:color w:val="FFFFFF" w:themeColor="background1"/>
            </w:rPr>
            <w:instrText xml:space="preserve"> PAGE   \* MERGEFORMAT </w:instrText>
          </w:r>
          <w:r w:rsidRPr="00E222DE">
            <w:rPr>
              <w:color w:val="FFFFFF" w:themeColor="background1"/>
            </w:rPr>
            <w:fldChar w:fldCharType="separate"/>
          </w:r>
          <w:r>
            <w:rPr>
              <w:noProof/>
              <w:color w:val="FFFFFF" w:themeColor="background1"/>
            </w:rPr>
            <w:t>2</w:t>
          </w:r>
          <w:r w:rsidRPr="00E222DE">
            <w:rPr>
              <w:noProof/>
              <w:color w:val="FFFFFF" w:themeColor="background1"/>
            </w:rPr>
            <w:fldChar w:fldCharType="end"/>
          </w:r>
        </w:p>
      </w:tc>
    </w:tr>
  </w:tbl>
  <w:p w14:paraId="4D62B4E8" w14:textId="77777777" w:rsidR="0035134C" w:rsidRDefault="0035134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964C25"/>
    <w:multiLevelType w:val="multilevel"/>
    <w:tmpl w:val="E788F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0A611F"/>
    <w:multiLevelType w:val="hybridMultilevel"/>
    <w:tmpl w:val="314A65CE"/>
    <w:lvl w:ilvl="0" w:tplc="E1E0EB0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2472"/>
    <w:rsid w:val="000008CE"/>
    <w:rsid w:val="00006841"/>
    <w:rsid w:val="0000766B"/>
    <w:rsid w:val="0003522C"/>
    <w:rsid w:val="0004133D"/>
    <w:rsid w:val="00060336"/>
    <w:rsid w:val="00062D60"/>
    <w:rsid w:val="00084734"/>
    <w:rsid w:val="000A3FA8"/>
    <w:rsid w:val="000D0778"/>
    <w:rsid w:val="000E69F2"/>
    <w:rsid w:val="000F083B"/>
    <w:rsid w:val="000F26A0"/>
    <w:rsid w:val="00103384"/>
    <w:rsid w:val="0010477A"/>
    <w:rsid w:val="001356B7"/>
    <w:rsid w:val="00151124"/>
    <w:rsid w:val="001561A1"/>
    <w:rsid w:val="0016363C"/>
    <w:rsid w:val="00190BFA"/>
    <w:rsid w:val="00195F12"/>
    <w:rsid w:val="001A267A"/>
    <w:rsid w:val="001D5209"/>
    <w:rsid w:val="001F3475"/>
    <w:rsid w:val="00202C12"/>
    <w:rsid w:val="00236439"/>
    <w:rsid w:val="00241B7C"/>
    <w:rsid w:val="00253EF5"/>
    <w:rsid w:val="002604C5"/>
    <w:rsid w:val="002A20DB"/>
    <w:rsid w:val="002A7E3D"/>
    <w:rsid w:val="002B382F"/>
    <w:rsid w:val="002B4090"/>
    <w:rsid w:val="002B524E"/>
    <w:rsid w:val="002C3DBE"/>
    <w:rsid w:val="002C4C13"/>
    <w:rsid w:val="002C76E8"/>
    <w:rsid w:val="002D1987"/>
    <w:rsid w:val="002D2760"/>
    <w:rsid w:val="002E2DE0"/>
    <w:rsid w:val="002F0137"/>
    <w:rsid w:val="002F7D06"/>
    <w:rsid w:val="003122E6"/>
    <w:rsid w:val="003164CD"/>
    <w:rsid w:val="0031746B"/>
    <w:rsid w:val="00322595"/>
    <w:rsid w:val="0035134C"/>
    <w:rsid w:val="00351E3A"/>
    <w:rsid w:val="00370D6F"/>
    <w:rsid w:val="00371A2B"/>
    <w:rsid w:val="00387D9B"/>
    <w:rsid w:val="00391720"/>
    <w:rsid w:val="00392DC7"/>
    <w:rsid w:val="003A0683"/>
    <w:rsid w:val="003B02AD"/>
    <w:rsid w:val="003B5FCB"/>
    <w:rsid w:val="003C2CC6"/>
    <w:rsid w:val="003C3710"/>
    <w:rsid w:val="003D1D47"/>
    <w:rsid w:val="003F51FB"/>
    <w:rsid w:val="0041500D"/>
    <w:rsid w:val="0041647D"/>
    <w:rsid w:val="00416CB0"/>
    <w:rsid w:val="004348FC"/>
    <w:rsid w:val="00434976"/>
    <w:rsid w:val="0046181A"/>
    <w:rsid w:val="0048276E"/>
    <w:rsid w:val="004C0460"/>
    <w:rsid w:val="004C1A5C"/>
    <w:rsid w:val="004E6BB8"/>
    <w:rsid w:val="004F7724"/>
    <w:rsid w:val="0052153F"/>
    <w:rsid w:val="00526822"/>
    <w:rsid w:val="005304B2"/>
    <w:rsid w:val="00563DAE"/>
    <w:rsid w:val="00595053"/>
    <w:rsid w:val="005970BA"/>
    <w:rsid w:val="005B1977"/>
    <w:rsid w:val="005C68D6"/>
    <w:rsid w:val="005E7B0C"/>
    <w:rsid w:val="0060678F"/>
    <w:rsid w:val="00616E46"/>
    <w:rsid w:val="00622F12"/>
    <w:rsid w:val="00646262"/>
    <w:rsid w:val="006473F8"/>
    <w:rsid w:val="006575DB"/>
    <w:rsid w:val="00674D99"/>
    <w:rsid w:val="006A7495"/>
    <w:rsid w:val="006F2942"/>
    <w:rsid w:val="006F50FE"/>
    <w:rsid w:val="006F72CF"/>
    <w:rsid w:val="00703C71"/>
    <w:rsid w:val="0072095D"/>
    <w:rsid w:val="0073093A"/>
    <w:rsid w:val="00734BA3"/>
    <w:rsid w:val="00747EB6"/>
    <w:rsid w:val="00791E61"/>
    <w:rsid w:val="00792318"/>
    <w:rsid w:val="00794706"/>
    <w:rsid w:val="0079547D"/>
    <w:rsid w:val="0079572A"/>
    <w:rsid w:val="00795765"/>
    <w:rsid w:val="007B43EF"/>
    <w:rsid w:val="007C6576"/>
    <w:rsid w:val="007E0C61"/>
    <w:rsid w:val="007F5966"/>
    <w:rsid w:val="00800134"/>
    <w:rsid w:val="008058A1"/>
    <w:rsid w:val="0081174C"/>
    <w:rsid w:val="008201C9"/>
    <w:rsid w:val="00840A37"/>
    <w:rsid w:val="008456AB"/>
    <w:rsid w:val="008510B9"/>
    <w:rsid w:val="00852CE9"/>
    <w:rsid w:val="00862859"/>
    <w:rsid w:val="008836CB"/>
    <w:rsid w:val="00896F4C"/>
    <w:rsid w:val="008E157D"/>
    <w:rsid w:val="008F508B"/>
    <w:rsid w:val="008F7F18"/>
    <w:rsid w:val="0090524D"/>
    <w:rsid w:val="009220B0"/>
    <w:rsid w:val="00923284"/>
    <w:rsid w:val="00924039"/>
    <w:rsid w:val="00932331"/>
    <w:rsid w:val="00935B77"/>
    <w:rsid w:val="00950136"/>
    <w:rsid w:val="0096663B"/>
    <w:rsid w:val="00990F52"/>
    <w:rsid w:val="009957F6"/>
    <w:rsid w:val="009B6E8C"/>
    <w:rsid w:val="009D16D8"/>
    <w:rsid w:val="009F4FCE"/>
    <w:rsid w:val="00A00A0F"/>
    <w:rsid w:val="00A03479"/>
    <w:rsid w:val="00A0372A"/>
    <w:rsid w:val="00A17DAC"/>
    <w:rsid w:val="00A246DD"/>
    <w:rsid w:val="00A5739B"/>
    <w:rsid w:val="00A6391B"/>
    <w:rsid w:val="00A70453"/>
    <w:rsid w:val="00A7707F"/>
    <w:rsid w:val="00A92CB4"/>
    <w:rsid w:val="00AB47E6"/>
    <w:rsid w:val="00AC265C"/>
    <w:rsid w:val="00AD346A"/>
    <w:rsid w:val="00AD78BA"/>
    <w:rsid w:val="00AE4E30"/>
    <w:rsid w:val="00AE74ED"/>
    <w:rsid w:val="00AF1AB5"/>
    <w:rsid w:val="00B162B8"/>
    <w:rsid w:val="00B33DB1"/>
    <w:rsid w:val="00B404E4"/>
    <w:rsid w:val="00B44011"/>
    <w:rsid w:val="00B50FD9"/>
    <w:rsid w:val="00B670B3"/>
    <w:rsid w:val="00B81AA0"/>
    <w:rsid w:val="00B94949"/>
    <w:rsid w:val="00B97418"/>
    <w:rsid w:val="00BC62E1"/>
    <w:rsid w:val="00C170E0"/>
    <w:rsid w:val="00C33058"/>
    <w:rsid w:val="00C55AD3"/>
    <w:rsid w:val="00C651C6"/>
    <w:rsid w:val="00C835DA"/>
    <w:rsid w:val="00CA6B83"/>
    <w:rsid w:val="00CB3C97"/>
    <w:rsid w:val="00CB5639"/>
    <w:rsid w:val="00CE4CB8"/>
    <w:rsid w:val="00CF6005"/>
    <w:rsid w:val="00D21A71"/>
    <w:rsid w:val="00D24F33"/>
    <w:rsid w:val="00D43411"/>
    <w:rsid w:val="00D51E0C"/>
    <w:rsid w:val="00D57FE3"/>
    <w:rsid w:val="00D82472"/>
    <w:rsid w:val="00DA3FA5"/>
    <w:rsid w:val="00DC68A2"/>
    <w:rsid w:val="00DD7104"/>
    <w:rsid w:val="00DF57FB"/>
    <w:rsid w:val="00E12990"/>
    <w:rsid w:val="00E14C7C"/>
    <w:rsid w:val="00E222DE"/>
    <w:rsid w:val="00E435EE"/>
    <w:rsid w:val="00E53A98"/>
    <w:rsid w:val="00E63C94"/>
    <w:rsid w:val="00E64D6E"/>
    <w:rsid w:val="00EC0686"/>
    <w:rsid w:val="00F14F13"/>
    <w:rsid w:val="00F20A0C"/>
    <w:rsid w:val="00F27BDB"/>
    <w:rsid w:val="00F338E2"/>
    <w:rsid w:val="00F43DF9"/>
    <w:rsid w:val="00F50F18"/>
    <w:rsid w:val="00F53B7F"/>
    <w:rsid w:val="00F6707C"/>
    <w:rsid w:val="00F724E8"/>
    <w:rsid w:val="00F76A49"/>
    <w:rsid w:val="00F96089"/>
    <w:rsid w:val="00FA52EF"/>
    <w:rsid w:val="00FB2CA7"/>
    <w:rsid w:val="00FE3615"/>
    <w:rsid w:val="00FF154A"/>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57E3F"/>
  <w15:docId w15:val="{CD44F6F5-CE7A-444D-A300-C4C8C2A0B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3EF"/>
    <w:pPr>
      <w:spacing w:line="300" w:lineRule="auto"/>
      <w:jc w:val="both"/>
    </w:pPr>
    <w:rPr>
      <w:rFonts w:ascii="Calibri" w:hAnsi="Calibri"/>
      <w:sz w:val="24"/>
      <w:lang w:val="es-ES"/>
    </w:rPr>
  </w:style>
  <w:style w:type="paragraph" w:styleId="Ttulo1">
    <w:name w:val="heading 1"/>
    <w:basedOn w:val="Normal"/>
    <w:next w:val="Normal"/>
    <w:link w:val="Ttulo1Car"/>
    <w:uiPriority w:val="9"/>
    <w:qFormat/>
    <w:rsid w:val="0081174C"/>
    <w:pPr>
      <w:keepNext/>
      <w:keepLines/>
      <w:spacing w:before="480" w:after="240"/>
      <w:outlineLvl w:val="0"/>
    </w:pPr>
    <w:rPr>
      <w:rFonts w:asciiTheme="majorHAnsi" w:eastAsiaTheme="majorEastAsia" w:hAnsiTheme="majorHAnsi" w:cstheme="majorBidi"/>
      <w:b/>
      <w:bCs/>
      <w:color w:val="444E55" w:themeColor="text2" w:themeShade="BF"/>
      <w:sz w:val="52"/>
      <w:szCs w:val="28"/>
    </w:rPr>
  </w:style>
  <w:style w:type="paragraph" w:styleId="Ttulo2">
    <w:name w:val="heading 2"/>
    <w:basedOn w:val="Normal"/>
    <w:next w:val="Normal"/>
    <w:link w:val="Ttulo2Car"/>
    <w:uiPriority w:val="9"/>
    <w:unhideWhenUsed/>
    <w:qFormat/>
    <w:rsid w:val="0081174C"/>
    <w:pPr>
      <w:keepNext/>
      <w:keepLines/>
      <w:spacing w:before="200" w:after="0"/>
      <w:outlineLvl w:val="1"/>
    </w:pPr>
    <w:rPr>
      <w:rFonts w:asciiTheme="majorHAnsi" w:eastAsiaTheme="majorEastAsia" w:hAnsiTheme="majorHAnsi" w:cstheme="majorBidi"/>
      <w:b/>
      <w:bCs/>
      <w:color w:val="444E55" w:themeColor="text2" w:themeShade="BF"/>
      <w:sz w:val="40"/>
      <w:szCs w:val="26"/>
    </w:rPr>
  </w:style>
  <w:style w:type="paragraph" w:styleId="Ttulo3">
    <w:name w:val="heading 3"/>
    <w:basedOn w:val="Normal"/>
    <w:next w:val="Normal"/>
    <w:link w:val="Ttulo3Car"/>
    <w:uiPriority w:val="9"/>
    <w:unhideWhenUsed/>
    <w:qFormat/>
    <w:rsid w:val="0081174C"/>
    <w:pPr>
      <w:keepNext/>
      <w:keepLines/>
      <w:spacing w:before="200" w:after="0"/>
      <w:outlineLvl w:val="2"/>
    </w:pPr>
    <w:rPr>
      <w:rFonts w:asciiTheme="majorHAnsi" w:eastAsiaTheme="majorEastAsia" w:hAnsiTheme="majorHAnsi" w:cstheme="majorBidi"/>
      <w:bCs/>
      <w:color w:val="444E55" w:themeColor="text2" w:themeShade="BF"/>
      <w:sz w:val="32"/>
    </w:rPr>
  </w:style>
  <w:style w:type="paragraph" w:styleId="Ttulo4">
    <w:name w:val="heading 4"/>
    <w:basedOn w:val="Normal"/>
    <w:next w:val="Normal"/>
    <w:link w:val="Ttulo4Car"/>
    <w:uiPriority w:val="9"/>
    <w:unhideWhenUsed/>
    <w:qFormat/>
    <w:rsid w:val="008510B9"/>
    <w:pPr>
      <w:keepNext/>
      <w:keepLines/>
      <w:spacing w:before="200" w:after="0"/>
      <w:outlineLvl w:val="3"/>
    </w:pPr>
    <w:rPr>
      <w:rFonts w:asciiTheme="majorHAnsi" w:eastAsiaTheme="majorEastAsia" w:hAnsiTheme="majorHAnsi" w:cstheme="majorBidi"/>
      <w:b/>
      <w:bCs/>
      <w:i/>
      <w:iCs/>
      <w:color w:val="5B6973"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A7E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E3D"/>
    <w:rPr>
      <w:rFonts w:ascii="Tahoma" w:hAnsi="Tahoma" w:cs="Tahoma"/>
      <w:sz w:val="16"/>
      <w:szCs w:val="16"/>
      <w:lang w:val="es-ES"/>
    </w:rPr>
  </w:style>
  <w:style w:type="character" w:styleId="Textodelmarcadordeposicin">
    <w:name w:val="Placeholder Text"/>
    <w:basedOn w:val="Fuentedeprrafopredeter"/>
    <w:uiPriority w:val="99"/>
    <w:semiHidden/>
    <w:rsid w:val="002A7E3D"/>
    <w:rPr>
      <w:color w:val="808080"/>
    </w:rPr>
  </w:style>
  <w:style w:type="paragraph" w:styleId="Encabezado">
    <w:name w:val="header"/>
    <w:basedOn w:val="Normal"/>
    <w:link w:val="EncabezadoCar"/>
    <w:uiPriority w:val="99"/>
    <w:unhideWhenUsed/>
    <w:rsid w:val="009B6E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6E8C"/>
    <w:rPr>
      <w:lang w:val="es-ES"/>
    </w:rPr>
  </w:style>
  <w:style w:type="paragraph" w:styleId="Piedepgina">
    <w:name w:val="footer"/>
    <w:basedOn w:val="Normal"/>
    <w:link w:val="PiedepginaCar"/>
    <w:uiPriority w:val="99"/>
    <w:unhideWhenUsed/>
    <w:rsid w:val="009B6E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6E8C"/>
    <w:rPr>
      <w:lang w:val="es-ES"/>
    </w:rPr>
  </w:style>
  <w:style w:type="paragraph" w:styleId="Ttulo">
    <w:name w:val="Title"/>
    <w:basedOn w:val="Normal"/>
    <w:next w:val="Normal"/>
    <w:link w:val="TtuloCar"/>
    <w:uiPriority w:val="10"/>
    <w:qFormat/>
    <w:rsid w:val="0081174C"/>
    <w:pPr>
      <w:spacing w:after="300" w:line="240" w:lineRule="auto"/>
      <w:contextualSpacing/>
      <w:jc w:val="center"/>
    </w:pPr>
    <w:rPr>
      <w:rFonts w:eastAsiaTheme="majorEastAsia" w:cstheme="majorBidi"/>
      <w:b/>
      <w:color w:val="141A1B" w:themeColor="background2" w:themeShade="1A"/>
      <w:spacing w:val="5"/>
      <w:kern w:val="28"/>
      <w:sz w:val="72"/>
      <w:szCs w:val="52"/>
    </w:rPr>
  </w:style>
  <w:style w:type="character" w:customStyle="1" w:styleId="TtuloCar">
    <w:name w:val="Título Car"/>
    <w:basedOn w:val="Fuentedeprrafopredeter"/>
    <w:link w:val="Ttulo"/>
    <w:uiPriority w:val="10"/>
    <w:rsid w:val="0081174C"/>
    <w:rPr>
      <w:rFonts w:ascii="Calibri" w:eastAsiaTheme="majorEastAsia" w:hAnsi="Calibri" w:cstheme="majorBidi"/>
      <w:b/>
      <w:color w:val="141A1B" w:themeColor="background2" w:themeShade="1A"/>
      <w:spacing w:val="5"/>
      <w:kern w:val="28"/>
      <w:sz w:val="72"/>
      <w:szCs w:val="52"/>
    </w:rPr>
  </w:style>
  <w:style w:type="character" w:customStyle="1" w:styleId="Ttulo1Car">
    <w:name w:val="Título 1 Car"/>
    <w:basedOn w:val="Fuentedeprrafopredeter"/>
    <w:link w:val="Ttulo1"/>
    <w:uiPriority w:val="9"/>
    <w:rsid w:val="0081174C"/>
    <w:rPr>
      <w:rFonts w:asciiTheme="majorHAnsi" w:eastAsiaTheme="majorEastAsia" w:hAnsiTheme="majorHAnsi" w:cstheme="majorBidi"/>
      <w:b/>
      <w:bCs/>
      <w:color w:val="444E55" w:themeColor="text2" w:themeShade="BF"/>
      <w:sz w:val="52"/>
      <w:szCs w:val="28"/>
    </w:rPr>
  </w:style>
  <w:style w:type="character" w:customStyle="1" w:styleId="Ttulo2Car">
    <w:name w:val="Título 2 Car"/>
    <w:basedOn w:val="Fuentedeprrafopredeter"/>
    <w:link w:val="Ttulo2"/>
    <w:uiPriority w:val="9"/>
    <w:rsid w:val="0081174C"/>
    <w:rPr>
      <w:rFonts w:asciiTheme="majorHAnsi" w:eastAsiaTheme="majorEastAsia" w:hAnsiTheme="majorHAnsi" w:cstheme="majorBidi"/>
      <w:b/>
      <w:bCs/>
      <w:color w:val="444E55" w:themeColor="text2" w:themeShade="BF"/>
      <w:sz w:val="40"/>
      <w:szCs w:val="26"/>
    </w:rPr>
  </w:style>
  <w:style w:type="character" w:customStyle="1" w:styleId="Ttulo3Car">
    <w:name w:val="Título 3 Car"/>
    <w:basedOn w:val="Fuentedeprrafopredeter"/>
    <w:link w:val="Ttulo3"/>
    <w:uiPriority w:val="9"/>
    <w:rsid w:val="0081174C"/>
    <w:rPr>
      <w:rFonts w:asciiTheme="majorHAnsi" w:eastAsiaTheme="majorEastAsia" w:hAnsiTheme="majorHAnsi" w:cstheme="majorBidi"/>
      <w:bCs/>
      <w:color w:val="444E55" w:themeColor="text2" w:themeShade="BF"/>
      <w:sz w:val="32"/>
    </w:rPr>
  </w:style>
  <w:style w:type="paragraph" w:styleId="TtuloTDC">
    <w:name w:val="TOC Heading"/>
    <w:basedOn w:val="Ttulo1"/>
    <w:next w:val="Normal"/>
    <w:uiPriority w:val="39"/>
    <w:semiHidden/>
    <w:unhideWhenUsed/>
    <w:qFormat/>
    <w:rsid w:val="00CB5639"/>
    <w:pPr>
      <w:outlineLvl w:val="9"/>
    </w:pPr>
  </w:style>
  <w:style w:type="paragraph" w:styleId="TDC1">
    <w:name w:val="toc 1"/>
    <w:basedOn w:val="Normal"/>
    <w:next w:val="Normal"/>
    <w:autoRedefine/>
    <w:uiPriority w:val="39"/>
    <w:unhideWhenUsed/>
    <w:rsid w:val="00CB5639"/>
    <w:pPr>
      <w:spacing w:after="100"/>
    </w:pPr>
  </w:style>
  <w:style w:type="paragraph" w:styleId="TDC2">
    <w:name w:val="toc 2"/>
    <w:basedOn w:val="Normal"/>
    <w:next w:val="Normal"/>
    <w:autoRedefine/>
    <w:uiPriority w:val="39"/>
    <w:unhideWhenUsed/>
    <w:rsid w:val="00CB5639"/>
    <w:pPr>
      <w:spacing w:after="100"/>
      <w:ind w:left="220"/>
    </w:pPr>
  </w:style>
  <w:style w:type="paragraph" w:styleId="TDC3">
    <w:name w:val="toc 3"/>
    <w:basedOn w:val="Normal"/>
    <w:next w:val="Normal"/>
    <w:autoRedefine/>
    <w:uiPriority w:val="39"/>
    <w:unhideWhenUsed/>
    <w:rsid w:val="00CB5639"/>
    <w:pPr>
      <w:spacing w:after="100"/>
      <w:ind w:left="440"/>
    </w:pPr>
  </w:style>
  <w:style w:type="character" w:styleId="Hipervnculo">
    <w:name w:val="Hyperlink"/>
    <w:basedOn w:val="Fuentedeprrafopredeter"/>
    <w:uiPriority w:val="99"/>
    <w:unhideWhenUsed/>
    <w:rsid w:val="00CB5639"/>
    <w:rPr>
      <w:color w:val="26CBEC" w:themeColor="hyperlink"/>
      <w:u w:val="single"/>
    </w:rPr>
  </w:style>
  <w:style w:type="table" w:styleId="Tablaconcuadrcula">
    <w:name w:val="Table Grid"/>
    <w:basedOn w:val="Tablanormal"/>
    <w:uiPriority w:val="59"/>
    <w:rsid w:val="00845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8456AB"/>
    <w:pPr>
      <w:spacing w:after="0" w:line="240" w:lineRule="auto"/>
    </w:pPr>
    <w:rPr>
      <w:color w:val="A68100" w:themeColor="accent3" w:themeShade="BF"/>
    </w:rPr>
    <w:tblPr>
      <w:tblStyleRowBandSize w:val="1"/>
      <w:tblStyleColBandSize w:val="1"/>
      <w:tblBorders>
        <w:top w:val="single" w:sz="8" w:space="0" w:color="DEAE00" w:themeColor="accent3"/>
        <w:bottom w:val="single" w:sz="8" w:space="0" w:color="DEAE00" w:themeColor="accent3"/>
      </w:tblBorders>
    </w:tblPr>
    <w:tblStylePr w:type="firstRow">
      <w:pPr>
        <w:spacing w:before="0" w:after="0" w:line="240" w:lineRule="auto"/>
      </w:pPr>
      <w:rPr>
        <w:b/>
        <w:bCs/>
      </w:rPr>
      <w:tblPr/>
      <w:tcPr>
        <w:tcBorders>
          <w:top w:val="single" w:sz="8" w:space="0" w:color="DEAE00" w:themeColor="accent3"/>
          <w:left w:val="nil"/>
          <w:bottom w:val="single" w:sz="8" w:space="0" w:color="DEAE00" w:themeColor="accent3"/>
          <w:right w:val="nil"/>
          <w:insideH w:val="nil"/>
          <w:insideV w:val="nil"/>
        </w:tcBorders>
      </w:tcPr>
    </w:tblStylePr>
    <w:tblStylePr w:type="lastRow">
      <w:pPr>
        <w:spacing w:before="0" w:after="0" w:line="240" w:lineRule="auto"/>
      </w:pPr>
      <w:rPr>
        <w:b/>
        <w:bCs/>
      </w:rPr>
      <w:tblPr/>
      <w:tcPr>
        <w:tcBorders>
          <w:top w:val="single" w:sz="8" w:space="0" w:color="DEAE00" w:themeColor="accent3"/>
          <w:left w:val="nil"/>
          <w:bottom w:val="single" w:sz="8" w:space="0" w:color="DEAE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7" w:themeFill="accent3" w:themeFillTint="3F"/>
      </w:tcPr>
    </w:tblStylePr>
    <w:tblStylePr w:type="band1Horz">
      <w:tblPr/>
      <w:tcPr>
        <w:tcBorders>
          <w:left w:val="nil"/>
          <w:right w:val="nil"/>
          <w:insideH w:val="nil"/>
          <w:insideV w:val="nil"/>
        </w:tcBorders>
        <w:shd w:val="clear" w:color="auto" w:fill="FFEFB7" w:themeFill="accent3" w:themeFillTint="3F"/>
      </w:tcPr>
    </w:tblStylePr>
  </w:style>
  <w:style w:type="paragraph" w:styleId="NormalWeb">
    <w:name w:val="Normal (Web)"/>
    <w:basedOn w:val="Normal"/>
    <w:uiPriority w:val="99"/>
    <w:semiHidden/>
    <w:unhideWhenUsed/>
    <w:rsid w:val="00006841"/>
    <w:pPr>
      <w:spacing w:before="100" w:beforeAutospacing="1" w:after="100" w:afterAutospacing="1" w:line="240" w:lineRule="auto"/>
    </w:pPr>
    <w:rPr>
      <w:rFonts w:ascii="Times New Roman" w:hAnsi="Times New Roman" w:cs="Times New Roman"/>
      <w:szCs w:val="24"/>
      <w:lang w:val="en-US" w:eastAsia="en-US"/>
    </w:rPr>
  </w:style>
  <w:style w:type="character" w:customStyle="1" w:styleId="Ttulo4Car">
    <w:name w:val="Título 4 Car"/>
    <w:basedOn w:val="Fuentedeprrafopredeter"/>
    <w:link w:val="Ttulo4"/>
    <w:uiPriority w:val="9"/>
    <w:rsid w:val="008510B9"/>
    <w:rPr>
      <w:rFonts w:asciiTheme="majorHAnsi" w:eastAsiaTheme="majorEastAsia" w:hAnsiTheme="majorHAnsi" w:cstheme="majorBidi"/>
      <w:b/>
      <w:bCs/>
      <w:i/>
      <w:iCs/>
      <w:color w:val="5B6973" w:themeColor="text2"/>
    </w:rPr>
  </w:style>
  <w:style w:type="table" w:styleId="Sombreadoclaro-nfasis2">
    <w:name w:val="Light Shading Accent 2"/>
    <w:basedOn w:val="Tablanormal"/>
    <w:uiPriority w:val="60"/>
    <w:rsid w:val="002B382F"/>
    <w:pPr>
      <w:spacing w:after="0" w:line="240" w:lineRule="auto"/>
    </w:pPr>
    <w:rPr>
      <w:color w:val="3C8890" w:themeColor="accent2" w:themeShade="BF"/>
    </w:rPr>
    <w:tblPr>
      <w:tblStyleRowBandSize w:val="1"/>
      <w:tblStyleColBandSize w:val="1"/>
      <w:tblBorders>
        <w:top w:val="single" w:sz="8" w:space="0" w:color="59B0B9" w:themeColor="accent2"/>
        <w:bottom w:val="single" w:sz="8" w:space="0" w:color="59B0B9" w:themeColor="accent2"/>
      </w:tblBorders>
    </w:tblPr>
    <w:tblStylePr w:type="firstRow">
      <w:pPr>
        <w:spacing w:before="0" w:after="0" w:line="240" w:lineRule="auto"/>
      </w:pPr>
      <w:rPr>
        <w:b/>
        <w:bCs/>
      </w:rPr>
      <w:tblPr/>
      <w:tcPr>
        <w:tcBorders>
          <w:top w:val="single" w:sz="8" w:space="0" w:color="59B0B9" w:themeColor="accent2"/>
          <w:left w:val="nil"/>
          <w:bottom w:val="single" w:sz="8" w:space="0" w:color="59B0B9" w:themeColor="accent2"/>
          <w:right w:val="nil"/>
          <w:insideH w:val="nil"/>
          <w:insideV w:val="nil"/>
        </w:tcBorders>
      </w:tcPr>
    </w:tblStylePr>
    <w:tblStylePr w:type="lastRow">
      <w:pPr>
        <w:spacing w:before="0" w:after="0" w:line="240" w:lineRule="auto"/>
      </w:pPr>
      <w:rPr>
        <w:b/>
        <w:bCs/>
      </w:rPr>
      <w:tblPr/>
      <w:tcPr>
        <w:tcBorders>
          <w:top w:val="single" w:sz="8" w:space="0" w:color="59B0B9" w:themeColor="accent2"/>
          <w:left w:val="nil"/>
          <w:bottom w:val="single" w:sz="8" w:space="0" w:color="59B0B9"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BED" w:themeFill="accent2" w:themeFillTint="3F"/>
      </w:tcPr>
    </w:tblStylePr>
    <w:tblStylePr w:type="band1Horz">
      <w:tblPr/>
      <w:tcPr>
        <w:tcBorders>
          <w:left w:val="nil"/>
          <w:right w:val="nil"/>
          <w:insideH w:val="nil"/>
          <w:insideV w:val="nil"/>
        </w:tcBorders>
        <w:shd w:val="clear" w:color="auto" w:fill="D5EBED" w:themeFill="accent2" w:themeFillTint="3F"/>
      </w:tcPr>
    </w:tblStylePr>
  </w:style>
  <w:style w:type="table" w:styleId="Cuadrculaclara-nfasis2">
    <w:name w:val="Light Grid Accent 2"/>
    <w:basedOn w:val="Tablanormal"/>
    <w:uiPriority w:val="62"/>
    <w:rsid w:val="002B382F"/>
    <w:pPr>
      <w:spacing w:after="0" w:line="240" w:lineRule="auto"/>
    </w:pPr>
    <w:tblPr>
      <w:tblStyleRowBandSize w:val="1"/>
      <w:tblStyleColBandSize w:val="1"/>
      <w:tblBorders>
        <w:top w:val="single" w:sz="8" w:space="0" w:color="59B0B9" w:themeColor="accent2"/>
        <w:left w:val="single" w:sz="8" w:space="0" w:color="59B0B9" w:themeColor="accent2"/>
        <w:bottom w:val="single" w:sz="8" w:space="0" w:color="59B0B9" w:themeColor="accent2"/>
        <w:right w:val="single" w:sz="8" w:space="0" w:color="59B0B9" w:themeColor="accent2"/>
        <w:insideH w:val="single" w:sz="8" w:space="0" w:color="59B0B9" w:themeColor="accent2"/>
        <w:insideV w:val="single" w:sz="8" w:space="0" w:color="59B0B9"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9B0B9" w:themeColor="accent2"/>
          <w:left w:val="single" w:sz="8" w:space="0" w:color="59B0B9" w:themeColor="accent2"/>
          <w:bottom w:val="single" w:sz="18" w:space="0" w:color="59B0B9" w:themeColor="accent2"/>
          <w:right w:val="single" w:sz="8" w:space="0" w:color="59B0B9" w:themeColor="accent2"/>
          <w:insideH w:val="nil"/>
          <w:insideV w:val="single" w:sz="8" w:space="0" w:color="59B0B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9B0B9" w:themeColor="accent2"/>
          <w:left w:val="single" w:sz="8" w:space="0" w:color="59B0B9" w:themeColor="accent2"/>
          <w:bottom w:val="single" w:sz="8" w:space="0" w:color="59B0B9" w:themeColor="accent2"/>
          <w:right w:val="single" w:sz="8" w:space="0" w:color="59B0B9" w:themeColor="accent2"/>
          <w:insideH w:val="nil"/>
          <w:insideV w:val="single" w:sz="8" w:space="0" w:color="59B0B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9B0B9" w:themeColor="accent2"/>
          <w:left w:val="single" w:sz="8" w:space="0" w:color="59B0B9" w:themeColor="accent2"/>
          <w:bottom w:val="single" w:sz="8" w:space="0" w:color="59B0B9" w:themeColor="accent2"/>
          <w:right w:val="single" w:sz="8" w:space="0" w:color="59B0B9" w:themeColor="accent2"/>
        </w:tcBorders>
      </w:tcPr>
    </w:tblStylePr>
    <w:tblStylePr w:type="band1Vert">
      <w:tblPr/>
      <w:tcPr>
        <w:tcBorders>
          <w:top w:val="single" w:sz="8" w:space="0" w:color="59B0B9" w:themeColor="accent2"/>
          <w:left w:val="single" w:sz="8" w:space="0" w:color="59B0B9" w:themeColor="accent2"/>
          <w:bottom w:val="single" w:sz="8" w:space="0" w:color="59B0B9" w:themeColor="accent2"/>
          <w:right w:val="single" w:sz="8" w:space="0" w:color="59B0B9" w:themeColor="accent2"/>
        </w:tcBorders>
        <w:shd w:val="clear" w:color="auto" w:fill="D5EBED" w:themeFill="accent2" w:themeFillTint="3F"/>
      </w:tcPr>
    </w:tblStylePr>
    <w:tblStylePr w:type="band1Horz">
      <w:tblPr/>
      <w:tcPr>
        <w:tcBorders>
          <w:top w:val="single" w:sz="8" w:space="0" w:color="59B0B9" w:themeColor="accent2"/>
          <w:left w:val="single" w:sz="8" w:space="0" w:color="59B0B9" w:themeColor="accent2"/>
          <w:bottom w:val="single" w:sz="8" w:space="0" w:color="59B0B9" w:themeColor="accent2"/>
          <w:right w:val="single" w:sz="8" w:space="0" w:color="59B0B9" w:themeColor="accent2"/>
          <w:insideV w:val="single" w:sz="8" w:space="0" w:color="59B0B9" w:themeColor="accent2"/>
        </w:tcBorders>
        <w:shd w:val="clear" w:color="auto" w:fill="D5EBED" w:themeFill="accent2" w:themeFillTint="3F"/>
      </w:tcPr>
    </w:tblStylePr>
    <w:tblStylePr w:type="band2Horz">
      <w:tblPr/>
      <w:tcPr>
        <w:tcBorders>
          <w:top w:val="single" w:sz="8" w:space="0" w:color="59B0B9" w:themeColor="accent2"/>
          <w:left w:val="single" w:sz="8" w:space="0" w:color="59B0B9" w:themeColor="accent2"/>
          <w:bottom w:val="single" w:sz="8" w:space="0" w:color="59B0B9" w:themeColor="accent2"/>
          <w:right w:val="single" w:sz="8" w:space="0" w:color="59B0B9" w:themeColor="accent2"/>
          <w:insideV w:val="single" w:sz="8" w:space="0" w:color="59B0B9" w:themeColor="accent2"/>
        </w:tcBorders>
      </w:tcPr>
    </w:tblStylePr>
  </w:style>
  <w:style w:type="paragraph" w:customStyle="1" w:styleId="line">
    <w:name w:val="line"/>
    <w:basedOn w:val="Normal"/>
    <w:rsid w:val="004C1A5C"/>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HTMLconformatoprevio">
    <w:name w:val="HTML Preformatted"/>
    <w:basedOn w:val="Normal"/>
    <w:link w:val="HTMLconformatoprevioCar"/>
    <w:uiPriority w:val="99"/>
    <w:semiHidden/>
    <w:unhideWhenUsed/>
    <w:rsid w:val="0079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79572A"/>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370D6F"/>
    <w:rPr>
      <w:rFonts w:ascii="Courier New" w:eastAsia="Times New Roman" w:hAnsi="Courier New" w:cs="Courier New"/>
      <w:sz w:val="20"/>
      <w:szCs w:val="20"/>
    </w:rPr>
  </w:style>
  <w:style w:type="character" w:customStyle="1" w:styleId="nb">
    <w:name w:val="nb"/>
    <w:basedOn w:val="Fuentedeprrafopredeter"/>
    <w:rsid w:val="00202C12"/>
  </w:style>
  <w:style w:type="character" w:customStyle="1" w:styleId="nt">
    <w:name w:val="nt"/>
    <w:basedOn w:val="Fuentedeprrafopredeter"/>
    <w:rsid w:val="00202C12"/>
  </w:style>
  <w:style w:type="character" w:customStyle="1" w:styleId="s2">
    <w:name w:val="s2"/>
    <w:basedOn w:val="Fuentedeprrafopredeter"/>
    <w:rsid w:val="00202C12"/>
  </w:style>
  <w:style w:type="character" w:customStyle="1" w:styleId="k">
    <w:name w:val="k"/>
    <w:basedOn w:val="Fuentedeprrafopredeter"/>
    <w:rsid w:val="00202C12"/>
  </w:style>
  <w:style w:type="character" w:customStyle="1" w:styleId="Mencinsinresolver1">
    <w:name w:val="Mención sin resolver1"/>
    <w:basedOn w:val="Fuentedeprrafopredeter"/>
    <w:uiPriority w:val="99"/>
    <w:semiHidden/>
    <w:unhideWhenUsed/>
    <w:rsid w:val="00253EF5"/>
    <w:rPr>
      <w:color w:val="605E5C"/>
      <w:shd w:val="clear" w:color="auto" w:fill="E1DFDD"/>
    </w:rPr>
  </w:style>
  <w:style w:type="paragraph" w:styleId="Prrafodelista">
    <w:name w:val="List Paragraph"/>
    <w:basedOn w:val="Normal"/>
    <w:uiPriority w:val="34"/>
    <w:qFormat/>
    <w:rsid w:val="009220B0"/>
    <w:pPr>
      <w:ind w:left="720"/>
      <w:contextualSpacing/>
    </w:pPr>
  </w:style>
  <w:style w:type="character" w:styleId="Textoennegrita">
    <w:name w:val="Strong"/>
    <w:basedOn w:val="Fuentedeprrafopredeter"/>
    <w:uiPriority w:val="22"/>
    <w:qFormat/>
    <w:rsid w:val="0035134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06586">
      <w:bodyDiv w:val="1"/>
      <w:marLeft w:val="0"/>
      <w:marRight w:val="0"/>
      <w:marTop w:val="0"/>
      <w:marBottom w:val="0"/>
      <w:divBdr>
        <w:top w:val="none" w:sz="0" w:space="0" w:color="auto"/>
        <w:left w:val="none" w:sz="0" w:space="0" w:color="auto"/>
        <w:bottom w:val="none" w:sz="0" w:space="0" w:color="auto"/>
        <w:right w:val="none" w:sz="0" w:space="0" w:color="auto"/>
      </w:divBdr>
    </w:div>
    <w:div w:id="12997832">
      <w:bodyDiv w:val="1"/>
      <w:marLeft w:val="0"/>
      <w:marRight w:val="0"/>
      <w:marTop w:val="0"/>
      <w:marBottom w:val="0"/>
      <w:divBdr>
        <w:top w:val="none" w:sz="0" w:space="0" w:color="auto"/>
        <w:left w:val="none" w:sz="0" w:space="0" w:color="auto"/>
        <w:bottom w:val="none" w:sz="0" w:space="0" w:color="auto"/>
        <w:right w:val="none" w:sz="0" w:space="0" w:color="auto"/>
      </w:divBdr>
    </w:div>
    <w:div w:id="307125687">
      <w:bodyDiv w:val="1"/>
      <w:marLeft w:val="0"/>
      <w:marRight w:val="0"/>
      <w:marTop w:val="0"/>
      <w:marBottom w:val="0"/>
      <w:divBdr>
        <w:top w:val="none" w:sz="0" w:space="0" w:color="auto"/>
        <w:left w:val="none" w:sz="0" w:space="0" w:color="auto"/>
        <w:bottom w:val="none" w:sz="0" w:space="0" w:color="auto"/>
        <w:right w:val="none" w:sz="0" w:space="0" w:color="auto"/>
      </w:divBdr>
      <w:divsChild>
        <w:div w:id="1916235317">
          <w:marLeft w:val="0"/>
          <w:marRight w:val="0"/>
          <w:marTop w:val="0"/>
          <w:marBottom w:val="0"/>
          <w:divBdr>
            <w:top w:val="none" w:sz="0" w:space="0" w:color="auto"/>
            <w:left w:val="none" w:sz="0" w:space="0" w:color="auto"/>
            <w:bottom w:val="none" w:sz="0" w:space="0" w:color="auto"/>
            <w:right w:val="none" w:sz="0" w:space="0" w:color="auto"/>
          </w:divBdr>
          <w:divsChild>
            <w:div w:id="557783475">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 w:id="313265871">
      <w:bodyDiv w:val="1"/>
      <w:marLeft w:val="0"/>
      <w:marRight w:val="0"/>
      <w:marTop w:val="0"/>
      <w:marBottom w:val="0"/>
      <w:divBdr>
        <w:top w:val="none" w:sz="0" w:space="0" w:color="auto"/>
        <w:left w:val="none" w:sz="0" w:space="0" w:color="auto"/>
        <w:bottom w:val="none" w:sz="0" w:space="0" w:color="auto"/>
        <w:right w:val="none" w:sz="0" w:space="0" w:color="auto"/>
      </w:divBdr>
    </w:div>
    <w:div w:id="322582947">
      <w:bodyDiv w:val="1"/>
      <w:marLeft w:val="0"/>
      <w:marRight w:val="0"/>
      <w:marTop w:val="0"/>
      <w:marBottom w:val="0"/>
      <w:divBdr>
        <w:top w:val="none" w:sz="0" w:space="0" w:color="auto"/>
        <w:left w:val="none" w:sz="0" w:space="0" w:color="auto"/>
        <w:bottom w:val="none" w:sz="0" w:space="0" w:color="auto"/>
        <w:right w:val="none" w:sz="0" w:space="0" w:color="auto"/>
      </w:divBdr>
    </w:div>
    <w:div w:id="427623320">
      <w:bodyDiv w:val="1"/>
      <w:marLeft w:val="0"/>
      <w:marRight w:val="0"/>
      <w:marTop w:val="0"/>
      <w:marBottom w:val="0"/>
      <w:divBdr>
        <w:top w:val="none" w:sz="0" w:space="0" w:color="auto"/>
        <w:left w:val="none" w:sz="0" w:space="0" w:color="auto"/>
        <w:bottom w:val="none" w:sz="0" w:space="0" w:color="auto"/>
        <w:right w:val="none" w:sz="0" w:space="0" w:color="auto"/>
      </w:divBdr>
    </w:div>
    <w:div w:id="1061366159">
      <w:bodyDiv w:val="1"/>
      <w:marLeft w:val="0"/>
      <w:marRight w:val="0"/>
      <w:marTop w:val="0"/>
      <w:marBottom w:val="0"/>
      <w:divBdr>
        <w:top w:val="none" w:sz="0" w:space="0" w:color="auto"/>
        <w:left w:val="none" w:sz="0" w:space="0" w:color="auto"/>
        <w:bottom w:val="none" w:sz="0" w:space="0" w:color="auto"/>
        <w:right w:val="none" w:sz="0" w:space="0" w:color="auto"/>
      </w:divBdr>
    </w:div>
    <w:div w:id="1337883530">
      <w:bodyDiv w:val="1"/>
      <w:marLeft w:val="0"/>
      <w:marRight w:val="0"/>
      <w:marTop w:val="0"/>
      <w:marBottom w:val="0"/>
      <w:divBdr>
        <w:top w:val="none" w:sz="0" w:space="0" w:color="auto"/>
        <w:left w:val="none" w:sz="0" w:space="0" w:color="auto"/>
        <w:bottom w:val="none" w:sz="0" w:space="0" w:color="auto"/>
        <w:right w:val="none" w:sz="0" w:space="0" w:color="auto"/>
      </w:divBdr>
    </w:div>
    <w:div w:id="1508983031">
      <w:bodyDiv w:val="1"/>
      <w:marLeft w:val="0"/>
      <w:marRight w:val="0"/>
      <w:marTop w:val="0"/>
      <w:marBottom w:val="0"/>
      <w:divBdr>
        <w:top w:val="none" w:sz="0" w:space="0" w:color="auto"/>
        <w:left w:val="none" w:sz="0" w:space="0" w:color="auto"/>
        <w:bottom w:val="none" w:sz="0" w:space="0" w:color="auto"/>
        <w:right w:val="none" w:sz="0" w:space="0" w:color="auto"/>
      </w:divBdr>
    </w:div>
    <w:div w:id="1618482884">
      <w:bodyDiv w:val="1"/>
      <w:marLeft w:val="0"/>
      <w:marRight w:val="0"/>
      <w:marTop w:val="0"/>
      <w:marBottom w:val="0"/>
      <w:divBdr>
        <w:top w:val="none" w:sz="0" w:space="0" w:color="auto"/>
        <w:left w:val="none" w:sz="0" w:space="0" w:color="auto"/>
        <w:bottom w:val="none" w:sz="0" w:space="0" w:color="auto"/>
        <w:right w:val="none" w:sz="0" w:space="0" w:color="auto"/>
      </w:divBdr>
    </w:div>
    <w:div w:id="1853494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14" Type="http://schemas.openxmlformats.org/officeDocument/2006/relationships/hyperlink" Target="http://www.debian.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es.wikipedia.org/wiki/.htaccess"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hub.docker.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l\Desktop\tfg\Plantilla_Word_26_-_2003__2007_y_2010_-_Valor_Creativo_v2\2007%20y%202010\Plantilla%2026%20-%202007%20y%202010%20-%20Valor%20Creativo%20v2.dotx" TargetMode="External"/></Relationships>
</file>

<file path=word/theme/theme1.xml><?xml version="1.0" encoding="utf-8"?>
<a:theme xmlns:a="http://schemas.openxmlformats.org/drawingml/2006/main" name="Tema de Office">
  <a:themeElements>
    <a:clrScheme name="Composite">
      <a:dk1>
        <a:sysClr val="windowText" lastClr="000000"/>
      </a:dk1>
      <a:lt1>
        <a:sysClr val="window" lastClr="FFFFFF"/>
      </a:lt1>
      <a:dk2>
        <a:srgbClr val="5B6973"/>
      </a:dk2>
      <a:lt2>
        <a:srgbClr val="E7ECED"/>
      </a:lt2>
      <a:accent1>
        <a:srgbClr val="98C723"/>
      </a:accent1>
      <a:accent2>
        <a:srgbClr val="59B0B9"/>
      </a:accent2>
      <a:accent3>
        <a:srgbClr val="DEAE00"/>
      </a:accent3>
      <a:accent4>
        <a:srgbClr val="B77BB4"/>
      </a:accent4>
      <a:accent5>
        <a:srgbClr val="E0773C"/>
      </a:accent5>
      <a:accent6>
        <a:srgbClr val="A98D63"/>
      </a:accent6>
      <a:hlink>
        <a:srgbClr val="26CBEC"/>
      </a:hlink>
      <a:folHlink>
        <a:srgbClr val="598C8C"/>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8E059E-9233-4651-92F6-A2D127AC3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26 - 2007 y 2010 - Valor Creativo v2</Template>
  <TotalTime>901</TotalTime>
  <Pages>51</Pages>
  <Words>3184</Words>
  <Characters>17512</Characters>
  <Application>Microsoft Office Word</Application>
  <DocSecurity>0</DocSecurity>
  <Lines>145</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Valor Creativo</vt:lpstr>
    </vt:vector>
  </TitlesOfParts>
  <Company/>
  <LinksUpToDate>false</LinksUpToDate>
  <CharactersWithSpaces>20655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lastModifiedBy>Daniel de Tomás</cp:lastModifiedBy>
  <cp:revision>102</cp:revision>
  <dcterms:created xsi:type="dcterms:W3CDTF">2020-04-01T16:34:00Z</dcterms:created>
  <dcterms:modified xsi:type="dcterms:W3CDTF">2020-06-12T08:40:00Z</dcterms:modified>
</cp:coreProperties>
</file>